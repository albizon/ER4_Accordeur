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227906">
          <w:pPr>
            <w:spacing w:after="0"/>
            <w:contextualSpacing/>
          </w:pPr>
        </w:p>
        <w:p w:rsidR="00435B6F" w:rsidRDefault="00435B6F" w:rsidP="00227906">
          <w:pPr>
            <w:spacing w:after="0"/>
            <w:contextualSpacing/>
            <w:rPr>
              <w:b/>
              <w:bCs/>
              <w:smallCaps/>
            </w:rPr>
          </w:pPr>
          <w:r>
            <w:rPr>
              <w:noProof/>
              <w:lang w:eastAsia="fr-FR"/>
            </w:rPr>
            <mc:AlternateContent>
              <mc:Choice Requires="wps">
                <w:drawing>
                  <wp:anchor distT="0" distB="0" distL="182880" distR="182880" simplePos="0" relativeHeight="251687424"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4135" w:rsidRDefault="006A4135">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A4135" w:rsidRDefault="006A4135">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6A4135" w:rsidRPr="00435B6F" w:rsidRDefault="006A4135">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A4135" w:rsidRDefault="006A4135">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6A4135" w:rsidRPr="00435B6F" w:rsidRDefault="006A4135">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8742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6A4135" w:rsidRDefault="006A4135">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6A4135" w:rsidRDefault="006A4135">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6A4135" w:rsidRPr="00435B6F" w:rsidRDefault="006A4135">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6A4135" w:rsidRDefault="006A4135">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6A4135" w:rsidRPr="00435B6F" w:rsidRDefault="006A4135">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86400"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6A4135" w:rsidRDefault="006A4135">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864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6A4135" w:rsidRDefault="006A4135">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6A4135" w:rsidP="00227906">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58680D">
            <w:rPr>
              <w:smallCaps w:val="0"/>
            </w:rPr>
            <w:t>Étude et réalisation – Semestre 4</w:t>
          </w:r>
        </w:sdtContent>
      </w:sdt>
    </w:p>
    <w:p w:rsidR="00C641EC" w:rsidRDefault="006A4135" w:rsidP="00227906">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227906">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227906">
          <w:pPr>
            <w:pStyle w:val="En-ttedetabledesmatires"/>
            <w:spacing w:before="0" w:line="240" w:lineRule="auto"/>
            <w:contextualSpacing/>
            <w:jc w:val="both"/>
            <w:rPr>
              <w:rStyle w:val="Titre1Car"/>
            </w:rPr>
          </w:pPr>
          <w:bookmarkStart w:id="0" w:name="_Toc478141265"/>
          <w:r w:rsidRPr="001A11E0">
            <w:rPr>
              <w:rStyle w:val="Titre1Car"/>
            </w:rPr>
            <w:t>Table des matières :</w:t>
          </w:r>
          <w:bookmarkEnd w:id="0"/>
          <w:r>
            <w:rPr>
              <w:rStyle w:val="Titre1Car"/>
            </w:rPr>
            <w:t xml:space="preserve"> </w:t>
          </w:r>
        </w:p>
        <w:p w:rsidR="006A4135" w:rsidRDefault="00CA20EC" w:rsidP="00227906">
          <w:pPr>
            <w:pStyle w:val="TM1"/>
            <w:spacing w:after="0"/>
            <w:contextualSpacing/>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141265" w:history="1">
            <w:r w:rsidR="006A4135" w:rsidRPr="00AC48C0">
              <w:rPr>
                <w:rStyle w:val="Lienhypertexte"/>
                <w:lang w:eastAsia="fr-FR"/>
              </w:rPr>
              <w:t>Table des matières :</w:t>
            </w:r>
            <w:r w:rsidR="006A4135">
              <w:rPr>
                <w:webHidden/>
              </w:rPr>
              <w:tab/>
            </w:r>
            <w:r w:rsidR="006A4135">
              <w:rPr>
                <w:webHidden/>
              </w:rPr>
              <w:fldChar w:fldCharType="begin"/>
            </w:r>
            <w:r w:rsidR="006A4135">
              <w:rPr>
                <w:webHidden/>
              </w:rPr>
              <w:instrText xml:space="preserve"> PAGEREF _Toc478141265 \h </w:instrText>
            </w:r>
            <w:r w:rsidR="006A4135">
              <w:rPr>
                <w:webHidden/>
              </w:rPr>
            </w:r>
            <w:r w:rsidR="006A4135">
              <w:rPr>
                <w:webHidden/>
              </w:rPr>
              <w:fldChar w:fldCharType="separate"/>
            </w:r>
            <w:r w:rsidR="006A4135">
              <w:rPr>
                <w:webHidden/>
              </w:rPr>
              <w:t>1</w:t>
            </w:r>
            <w:r w:rsidR="006A4135">
              <w:rPr>
                <w:webHidden/>
              </w:rPr>
              <w:fldChar w:fldCharType="end"/>
            </w:r>
          </w:hyperlink>
        </w:p>
        <w:p w:rsidR="006A4135" w:rsidRDefault="006A4135" w:rsidP="00227906">
          <w:pPr>
            <w:pStyle w:val="TM1"/>
            <w:spacing w:after="0"/>
            <w:contextualSpacing/>
            <w:rPr>
              <w:smallCaps w:val="0"/>
              <w:color w:val="auto"/>
              <w:lang w:eastAsia="fr-FR"/>
            </w:rPr>
          </w:pPr>
          <w:hyperlink w:anchor="_Toc478141266" w:history="1">
            <w:r w:rsidRPr="00AC48C0">
              <w:rPr>
                <w:rStyle w:val="Lienhypertexte"/>
              </w:rPr>
              <w:t>Table des Illustrations :</w:t>
            </w:r>
            <w:r>
              <w:rPr>
                <w:webHidden/>
              </w:rPr>
              <w:tab/>
            </w:r>
            <w:r>
              <w:rPr>
                <w:webHidden/>
              </w:rPr>
              <w:fldChar w:fldCharType="begin"/>
            </w:r>
            <w:r>
              <w:rPr>
                <w:webHidden/>
              </w:rPr>
              <w:instrText xml:space="preserve"> PAGEREF _Toc478141266 \h </w:instrText>
            </w:r>
            <w:r>
              <w:rPr>
                <w:webHidden/>
              </w:rPr>
            </w:r>
            <w:r>
              <w:rPr>
                <w:webHidden/>
              </w:rPr>
              <w:fldChar w:fldCharType="separate"/>
            </w:r>
            <w:r>
              <w:rPr>
                <w:webHidden/>
              </w:rPr>
              <w:t>1</w:t>
            </w:r>
            <w:r>
              <w:rPr>
                <w:webHidden/>
              </w:rPr>
              <w:fldChar w:fldCharType="end"/>
            </w:r>
          </w:hyperlink>
        </w:p>
        <w:p w:rsidR="006A4135" w:rsidRDefault="006A4135" w:rsidP="00227906">
          <w:pPr>
            <w:pStyle w:val="TM1"/>
            <w:tabs>
              <w:tab w:val="left" w:pos="446"/>
            </w:tabs>
            <w:spacing w:after="0"/>
            <w:contextualSpacing/>
            <w:rPr>
              <w:smallCaps w:val="0"/>
              <w:color w:val="auto"/>
              <w:lang w:eastAsia="fr-FR"/>
            </w:rPr>
          </w:pPr>
          <w:hyperlink w:anchor="_Toc478141267" w:history="1">
            <w:r w:rsidRPr="00AC48C0">
              <w:rPr>
                <w:rStyle w:val="Lienhypertexte"/>
              </w:rPr>
              <w:t>0.</w:t>
            </w:r>
            <w:r>
              <w:rPr>
                <w:smallCaps w:val="0"/>
                <w:color w:val="auto"/>
                <w:lang w:eastAsia="fr-FR"/>
              </w:rPr>
              <w:tab/>
            </w:r>
            <w:r w:rsidRPr="00AC48C0">
              <w:rPr>
                <w:rStyle w:val="Lienhypertexte"/>
              </w:rPr>
              <w:t>Introduction</w:t>
            </w:r>
            <w:r>
              <w:rPr>
                <w:webHidden/>
              </w:rPr>
              <w:tab/>
            </w:r>
            <w:r>
              <w:rPr>
                <w:webHidden/>
              </w:rPr>
              <w:fldChar w:fldCharType="begin"/>
            </w:r>
            <w:r>
              <w:rPr>
                <w:webHidden/>
              </w:rPr>
              <w:instrText xml:space="preserve"> PAGEREF _Toc478141267 \h </w:instrText>
            </w:r>
            <w:r>
              <w:rPr>
                <w:webHidden/>
              </w:rPr>
            </w:r>
            <w:r>
              <w:rPr>
                <w:webHidden/>
              </w:rPr>
              <w:fldChar w:fldCharType="separate"/>
            </w:r>
            <w:r>
              <w:rPr>
                <w:webHidden/>
              </w:rPr>
              <w:t>2</w:t>
            </w:r>
            <w:r>
              <w:rPr>
                <w:webHidden/>
              </w:rPr>
              <w:fldChar w:fldCharType="end"/>
            </w:r>
          </w:hyperlink>
        </w:p>
        <w:p w:rsidR="006A4135" w:rsidRDefault="006A4135" w:rsidP="00227906">
          <w:pPr>
            <w:pStyle w:val="TM2"/>
            <w:tabs>
              <w:tab w:val="left" w:pos="878"/>
            </w:tabs>
            <w:spacing w:after="0"/>
            <w:contextualSpacing/>
            <w:rPr>
              <w:smallCaps w:val="0"/>
              <w:color w:val="auto"/>
              <w:lang w:eastAsia="fr-FR"/>
            </w:rPr>
          </w:pPr>
          <w:hyperlink w:anchor="_Toc478141268" w:history="1">
            <w:r w:rsidRPr="00AC48C0">
              <w:rPr>
                <w:rStyle w:val="Lienhypertexte"/>
              </w:rPr>
              <w:t>0.1</w:t>
            </w:r>
            <w:r>
              <w:rPr>
                <w:smallCaps w:val="0"/>
                <w:color w:val="auto"/>
                <w:lang w:eastAsia="fr-FR"/>
              </w:rPr>
              <w:tab/>
            </w:r>
            <w:r w:rsidRPr="00AC48C0">
              <w:rPr>
                <w:rStyle w:val="Lienhypertexte"/>
              </w:rPr>
              <w:t>Objectif</w:t>
            </w:r>
            <w:r>
              <w:rPr>
                <w:webHidden/>
              </w:rPr>
              <w:tab/>
            </w:r>
            <w:r>
              <w:rPr>
                <w:webHidden/>
              </w:rPr>
              <w:fldChar w:fldCharType="begin"/>
            </w:r>
            <w:r>
              <w:rPr>
                <w:webHidden/>
              </w:rPr>
              <w:instrText xml:space="preserve"> PAGEREF _Toc478141268 \h </w:instrText>
            </w:r>
            <w:r>
              <w:rPr>
                <w:webHidden/>
              </w:rPr>
            </w:r>
            <w:r>
              <w:rPr>
                <w:webHidden/>
              </w:rPr>
              <w:fldChar w:fldCharType="separate"/>
            </w:r>
            <w:r>
              <w:rPr>
                <w:webHidden/>
              </w:rPr>
              <w:t>2</w:t>
            </w:r>
            <w:r>
              <w:rPr>
                <w:webHidden/>
              </w:rPr>
              <w:fldChar w:fldCharType="end"/>
            </w:r>
          </w:hyperlink>
        </w:p>
        <w:p w:rsidR="006A4135" w:rsidRDefault="006A4135" w:rsidP="00227906">
          <w:pPr>
            <w:pStyle w:val="TM2"/>
            <w:tabs>
              <w:tab w:val="left" w:pos="878"/>
            </w:tabs>
            <w:spacing w:after="0"/>
            <w:contextualSpacing/>
            <w:rPr>
              <w:smallCaps w:val="0"/>
              <w:color w:val="auto"/>
              <w:lang w:eastAsia="fr-FR"/>
            </w:rPr>
          </w:pPr>
          <w:hyperlink w:anchor="_Toc478141269" w:history="1">
            <w:r w:rsidRPr="00AC48C0">
              <w:rPr>
                <w:rStyle w:val="Lienhypertexte"/>
              </w:rPr>
              <w:t>0.2</w:t>
            </w:r>
            <w:r>
              <w:rPr>
                <w:smallCaps w:val="0"/>
                <w:color w:val="auto"/>
                <w:lang w:eastAsia="fr-FR"/>
              </w:rPr>
              <w:tab/>
            </w:r>
            <w:r w:rsidRPr="00AC48C0">
              <w:rPr>
                <w:rStyle w:val="Lienhypertexte"/>
              </w:rPr>
              <w:t>Cahier des charges</w:t>
            </w:r>
            <w:r>
              <w:rPr>
                <w:webHidden/>
              </w:rPr>
              <w:tab/>
            </w:r>
            <w:r>
              <w:rPr>
                <w:webHidden/>
              </w:rPr>
              <w:fldChar w:fldCharType="begin"/>
            </w:r>
            <w:r>
              <w:rPr>
                <w:webHidden/>
              </w:rPr>
              <w:instrText xml:space="preserve"> PAGEREF _Toc478141269 \h </w:instrText>
            </w:r>
            <w:r>
              <w:rPr>
                <w:webHidden/>
              </w:rPr>
            </w:r>
            <w:r>
              <w:rPr>
                <w:webHidden/>
              </w:rPr>
              <w:fldChar w:fldCharType="separate"/>
            </w:r>
            <w:r>
              <w:rPr>
                <w:webHidden/>
              </w:rPr>
              <w:t>2</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0" w:history="1">
            <w:r w:rsidRPr="00AC48C0">
              <w:rPr>
                <w:rStyle w:val="Lienhypertexte"/>
              </w:rPr>
              <w:t>0.3 Travail à réaliser</w:t>
            </w:r>
            <w:r>
              <w:rPr>
                <w:webHidden/>
              </w:rPr>
              <w:tab/>
            </w:r>
            <w:r>
              <w:rPr>
                <w:webHidden/>
              </w:rPr>
              <w:fldChar w:fldCharType="begin"/>
            </w:r>
            <w:r>
              <w:rPr>
                <w:webHidden/>
              </w:rPr>
              <w:instrText xml:space="preserve"> PAGEREF _Toc478141270 \h </w:instrText>
            </w:r>
            <w:r>
              <w:rPr>
                <w:webHidden/>
              </w:rPr>
            </w:r>
            <w:r>
              <w:rPr>
                <w:webHidden/>
              </w:rPr>
              <w:fldChar w:fldCharType="separate"/>
            </w:r>
            <w:r>
              <w:rPr>
                <w:webHidden/>
              </w:rPr>
              <w:t>2</w:t>
            </w:r>
            <w:r>
              <w:rPr>
                <w:webHidden/>
              </w:rPr>
              <w:fldChar w:fldCharType="end"/>
            </w:r>
          </w:hyperlink>
        </w:p>
        <w:p w:rsidR="006A4135" w:rsidRDefault="006A4135" w:rsidP="00227906">
          <w:pPr>
            <w:pStyle w:val="TM1"/>
            <w:tabs>
              <w:tab w:val="left" w:pos="446"/>
            </w:tabs>
            <w:spacing w:after="0"/>
            <w:contextualSpacing/>
            <w:rPr>
              <w:smallCaps w:val="0"/>
              <w:color w:val="auto"/>
              <w:lang w:eastAsia="fr-FR"/>
            </w:rPr>
          </w:pPr>
          <w:hyperlink w:anchor="_Toc478141271" w:history="1">
            <w:r w:rsidRPr="00AC48C0">
              <w:rPr>
                <w:rStyle w:val="Lienhypertexte"/>
              </w:rPr>
              <w:t>1.</w:t>
            </w:r>
            <w:r>
              <w:rPr>
                <w:smallCaps w:val="0"/>
                <w:color w:val="auto"/>
                <w:lang w:eastAsia="fr-FR"/>
              </w:rPr>
              <w:tab/>
            </w:r>
            <w:r w:rsidRPr="00AC48C0">
              <w:rPr>
                <w:rStyle w:val="Lienhypertexte"/>
              </w:rPr>
              <w:t>Accordeur de constante</w:t>
            </w:r>
            <w:r>
              <w:rPr>
                <w:webHidden/>
              </w:rPr>
              <w:tab/>
            </w:r>
            <w:r>
              <w:rPr>
                <w:webHidden/>
              </w:rPr>
              <w:fldChar w:fldCharType="begin"/>
            </w:r>
            <w:r>
              <w:rPr>
                <w:webHidden/>
              </w:rPr>
              <w:instrText xml:space="preserve"> PAGEREF _Toc478141271 \h </w:instrText>
            </w:r>
            <w:r>
              <w:rPr>
                <w:webHidden/>
              </w:rPr>
            </w:r>
            <w:r>
              <w:rPr>
                <w:webHidden/>
              </w:rPr>
              <w:fldChar w:fldCharType="separate"/>
            </w:r>
            <w:r>
              <w:rPr>
                <w:webHidden/>
              </w:rPr>
              <w:t>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2" w:history="1">
            <w:r w:rsidRPr="00AC48C0">
              <w:rPr>
                <w:rStyle w:val="Lienhypertexte"/>
              </w:rPr>
              <w:t>1.1 Problématique</w:t>
            </w:r>
            <w:r>
              <w:rPr>
                <w:webHidden/>
              </w:rPr>
              <w:tab/>
            </w:r>
            <w:r>
              <w:rPr>
                <w:webHidden/>
              </w:rPr>
              <w:fldChar w:fldCharType="begin"/>
            </w:r>
            <w:r>
              <w:rPr>
                <w:webHidden/>
              </w:rPr>
              <w:instrText xml:space="preserve"> PAGEREF _Toc478141272 \h </w:instrText>
            </w:r>
            <w:r>
              <w:rPr>
                <w:webHidden/>
              </w:rPr>
            </w:r>
            <w:r>
              <w:rPr>
                <w:webHidden/>
              </w:rPr>
              <w:fldChar w:fldCharType="separate"/>
            </w:r>
            <w:r>
              <w:rPr>
                <w:webHidden/>
              </w:rPr>
              <w:t>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3" w:history="1">
            <w:r w:rsidRPr="00AC48C0">
              <w:rPr>
                <w:rStyle w:val="Lienhypertexte"/>
              </w:rPr>
              <w:t>1.2 Solutions</w:t>
            </w:r>
            <w:r>
              <w:rPr>
                <w:webHidden/>
              </w:rPr>
              <w:tab/>
            </w:r>
            <w:r>
              <w:rPr>
                <w:webHidden/>
              </w:rPr>
              <w:fldChar w:fldCharType="begin"/>
            </w:r>
            <w:r>
              <w:rPr>
                <w:webHidden/>
              </w:rPr>
              <w:instrText xml:space="preserve"> PAGEREF _Toc478141273 \h </w:instrText>
            </w:r>
            <w:r>
              <w:rPr>
                <w:webHidden/>
              </w:rPr>
            </w:r>
            <w:r>
              <w:rPr>
                <w:webHidden/>
              </w:rPr>
              <w:fldChar w:fldCharType="separate"/>
            </w:r>
            <w:r>
              <w:rPr>
                <w:webHidden/>
              </w:rPr>
              <w:t>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4" w:history="1">
            <w:r w:rsidRPr="00AC48C0">
              <w:rPr>
                <w:rStyle w:val="Lienhypertexte"/>
              </w:rPr>
              <w:t>1.3 Code</w:t>
            </w:r>
            <w:r>
              <w:rPr>
                <w:webHidden/>
              </w:rPr>
              <w:tab/>
            </w:r>
            <w:r>
              <w:rPr>
                <w:webHidden/>
              </w:rPr>
              <w:fldChar w:fldCharType="begin"/>
            </w:r>
            <w:r>
              <w:rPr>
                <w:webHidden/>
              </w:rPr>
              <w:instrText xml:space="preserve"> PAGEREF _Toc478141274 \h </w:instrText>
            </w:r>
            <w:r>
              <w:rPr>
                <w:webHidden/>
              </w:rPr>
            </w:r>
            <w:r>
              <w:rPr>
                <w:webHidden/>
              </w:rPr>
              <w:fldChar w:fldCharType="separate"/>
            </w:r>
            <w:r>
              <w:rPr>
                <w:webHidden/>
              </w:rPr>
              <w:t>5</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5" w:history="1">
            <w:r w:rsidRPr="00AC48C0">
              <w:rPr>
                <w:rStyle w:val="Lienhypertexte"/>
              </w:rPr>
              <w:t>1.4 Tests</w:t>
            </w:r>
            <w:r>
              <w:rPr>
                <w:webHidden/>
              </w:rPr>
              <w:tab/>
            </w:r>
            <w:r>
              <w:rPr>
                <w:webHidden/>
              </w:rPr>
              <w:fldChar w:fldCharType="begin"/>
            </w:r>
            <w:r>
              <w:rPr>
                <w:webHidden/>
              </w:rPr>
              <w:instrText xml:space="preserve"> PAGEREF _Toc478141275 \h </w:instrText>
            </w:r>
            <w:r>
              <w:rPr>
                <w:webHidden/>
              </w:rPr>
            </w:r>
            <w:r>
              <w:rPr>
                <w:webHidden/>
              </w:rPr>
              <w:fldChar w:fldCharType="separate"/>
            </w:r>
            <w:r>
              <w:rPr>
                <w:webHidden/>
              </w:rPr>
              <w:t>6</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6" w:history="1">
            <w:r w:rsidRPr="00AC48C0">
              <w:rPr>
                <w:rStyle w:val="Lienhypertexte"/>
              </w:rPr>
              <w:t>1.5 Conclusion</w:t>
            </w:r>
            <w:r>
              <w:rPr>
                <w:webHidden/>
              </w:rPr>
              <w:tab/>
            </w:r>
            <w:r>
              <w:rPr>
                <w:webHidden/>
              </w:rPr>
              <w:fldChar w:fldCharType="begin"/>
            </w:r>
            <w:r>
              <w:rPr>
                <w:webHidden/>
              </w:rPr>
              <w:instrText xml:space="preserve"> PAGEREF _Toc478141276 \h </w:instrText>
            </w:r>
            <w:r>
              <w:rPr>
                <w:webHidden/>
              </w:rPr>
            </w:r>
            <w:r>
              <w:rPr>
                <w:webHidden/>
              </w:rPr>
              <w:fldChar w:fldCharType="separate"/>
            </w:r>
            <w:r>
              <w:rPr>
                <w:webHidden/>
              </w:rPr>
              <w:t>6</w:t>
            </w:r>
            <w:r>
              <w:rPr>
                <w:webHidden/>
              </w:rPr>
              <w:fldChar w:fldCharType="end"/>
            </w:r>
          </w:hyperlink>
        </w:p>
        <w:p w:rsidR="006A4135" w:rsidRDefault="006A4135" w:rsidP="00227906">
          <w:pPr>
            <w:pStyle w:val="TM1"/>
            <w:spacing w:after="0"/>
            <w:contextualSpacing/>
            <w:rPr>
              <w:smallCaps w:val="0"/>
              <w:color w:val="auto"/>
              <w:lang w:eastAsia="fr-FR"/>
            </w:rPr>
          </w:pPr>
          <w:hyperlink w:anchor="_Toc478141277" w:history="1">
            <w:r w:rsidRPr="00AC48C0">
              <w:rPr>
                <w:rStyle w:val="Lienhypertexte"/>
              </w:rPr>
              <w:t>2. Accordeur de signal carré</w:t>
            </w:r>
            <w:r>
              <w:rPr>
                <w:webHidden/>
              </w:rPr>
              <w:tab/>
            </w:r>
            <w:r>
              <w:rPr>
                <w:webHidden/>
              </w:rPr>
              <w:fldChar w:fldCharType="begin"/>
            </w:r>
            <w:r>
              <w:rPr>
                <w:webHidden/>
              </w:rPr>
              <w:instrText xml:space="preserve"> PAGEREF _Toc478141277 \h </w:instrText>
            </w:r>
            <w:r>
              <w:rPr>
                <w:webHidden/>
              </w:rPr>
            </w:r>
            <w:r>
              <w:rPr>
                <w:webHidden/>
              </w:rPr>
              <w:fldChar w:fldCharType="separate"/>
            </w:r>
            <w:r>
              <w:rPr>
                <w:webHidden/>
              </w:rPr>
              <w:t>7</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8" w:history="1">
            <w:r w:rsidRPr="00AC48C0">
              <w:rPr>
                <w:rStyle w:val="Lienhypertexte"/>
              </w:rPr>
              <w:t>2.1 Problématiques</w:t>
            </w:r>
            <w:r>
              <w:rPr>
                <w:webHidden/>
              </w:rPr>
              <w:tab/>
            </w:r>
            <w:r>
              <w:rPr>
                <w:webHidden/>
              </w:rPr>
              <w:fldChar w:fldCharType="begin"/>
            </w:r>
            <w:r>
              <w:rPr>
                <w:webHidden/>
              </w:rPr>
              <w:instrText xml:space="preserve"> PAGEREF _Toc478141278 \h </w:instrText>
            </w:r>
            <w:r>
              <w:rPr>
                <w:webHidden/>
              </w:rPr>
            </w:r>
            <w:r>
              <w:rPr>
                <w:webHidden/>
              </w:rPr>
              <w:fldChar w:fldCharType="separate"/>
            </w:r>
            <w:r>
              <w:rPr>
                <w:webHidden/>
              </w:rPr>
              <w:t>7</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79" w:history="1">
            <w:r w:rsidRPr="00AC48C0">
              <w:rPr>
                <w:rStyle w:val="Lienhypertexte"/>
              </w:rPr>
              <w:t>2.2 Solutions</w:t>
            </w:r>
            <w:r>
              <w:rPr>
                <w:webHidden/>
              </w:rPr>
              <w:tab/>
            </w:r>
            <w:r>
              <w:rPr>
                <w:webHidden/>
              </w:rPr>
              <w:fldChar w:fldCharType="begin"/>
            </w:r>
            <w:r>
              <w:rPr>
                <w:webHidden/>
              </w:rPr>
              <w:instrText xml:space="preserve"> PAGEREF _Toc478141279 \h </w:instrText>
            </w:r>
            <w:r>
              <w:rPr>
                <w:webHidden/>
              </w:rPr>
            </w:r>
            <w:r>
              <w:rPr>
                <w:webHidden/>
              </w:rPr>
              <w:fldChar w:fldCharType="separate"/>
            </w:r>
            <w:r>
              <w:rPr>
                <w:webHidden/>
              </w:rPr>
              <w:t>7</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0" w:history="1">
            <w:r w:rsidRPr="00AC48C0">
              <w:rPr>
                <w:rStyle w:val="Lienhypertexte"/>
              </w:rPr>
              <w:t>2.3 Code</w:t>
            </w:r>
            <w:r>
              <w:rPr>
                <w:webHidden/>
              </w:rPr>
              <w:tab/>
            </w:r>
            <w:r>
              <w:rPr>
                <w:webHidden/>
              </w:rPr>
              <w:fldChar w:fldCharType="begin"/>
            </w:r>
            <w:r>
              <w:rPr>
                <w:webHidden/>
              </w:rPr>
              <w:instrText xml:space="preserve"> PAGEREF _Toc478141280 \h </w:instrText>
            </w:r>
            <w:r>
              <w:rPr>
                <w:webHidden/>
              </w:rPr>
            </w:r>
            <w:r>
              <w:rPr>
                <w:webHidden/>
              </w:rPr>
              <w:fldChar w:fldCharType="separate"/>
            </w:r>
            <w:r>
              <w:rPr>
                <w:webHidden/>
              </w:rPr>
              <w:t>7</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1" w:history="1">
            <w:r w:rsidRPr="00AC48C0">
              <w:rPr>
                <w:rStyle w:val="Lienhypertexte"/>
              </w:rPr>
              <w:t>2.4 Tests</w:t>
            </w:r>
            <w:r>
              <w:rPr>
                <w:webHidden/>
              </w:rPr>
              <w:tab/>
            </w:r>
            <w:r>
              <w:rPr>
                <w:webHidden/>
              </w:rPr>
              <w:fldChar w:fldCharType="begin"/>
            </w:r>
            <w:r>
              <w:rPr>
                <w:webHidden/>
              </w:rPr>
              <w:instrText xml:space="preserve"> PAGEREF _Toc478141281 \h </w:instrText>
            </w:r>
            <w:r>
              <w:rPr>
                <w:webHidden/>
              </w:rPr>
            </w:r>
            <w:r>
              <w:rPr>
                <w:webHidden/>
              </w:rPr>
              <w:fldChar w:fldCharType="separate"/>
            </w:r>
            <w:r>
              <w:rPr>
                <w:webHidden/>
              </w:rPr>
              <w:t>8</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2" w:history="1">
            <w:r w:rsidRPr="00AC48C0">
              <w:rPr>
                <w:rStyle w:val="Lienhypertexte"/>
              </w:rPr>
              <w:t>2.5 Conclusion</w:t>
            </w:r>
            <w:r>
              <w:rPr>
                <w:webHidden/>
              </w:rPr>
              <w:tab/>
            </w:r>
            <w:r>
              <w:rPr>
                <w:webHidden/>
              </w:rPr>
              <w:fldChar w:fldCharType="begin"/>
            </w:r>
            <w:r>
              <w:rPr>
                <w:webHidden/>
              </w:rPr>
              <w:instrText xml:space="preserve"> PAGEREF _Toc478141282 \h </w:instrText>
            </w:r>
            <w:r>
              <w:rPr>
                <w:webHidden/>
              </w:rPr>
            </w:r>
            <w:r>
              <w:rPr>
                <w:webHidden/>
              </w:rPr>
              <w:fldChar w:fldCharType="separate"/>
            </w:r>
            <w:r>
              <w:rPr>
                <w:webHidden/>
              </w:rPr>
              <w:t>8</w:t>
            </w:r>
            <w:r>
              <w:rPr>
                <w:webHidden/>
              </w:rPr>
              <w:fldChar w:fldCharType="end"/>
            </w:r>
          </w:hyperlink>
        </w:p>
        <w:p w:rsidR="006A4135" w:rsidRDefault="006A4135" w:rsidP="00227906">
          <w:pPr>
            <w:pStyle w:val="TM1"/>
            <w:spacing w:after="0"/>
            <w:contextualSpacing/>
            <w:rPr>
              <w:smallCaps w:val="0"/>
              <w:color w:val="auto"/>
              <w:lang w:eastAsia="fr-FR"/>
            </w:rPr>
          </w:pPr>
          <w:hyperlink w:anchor="_Toc478141283" w:history="1">
            <w:r w:rsidRPr="00AC48C0">
              <w:rPr>
                <w:rStyle w:val="Lienhypertexte"/>
              </w:rPr>
              <w:t>3. Réalisation carte acquisition</w:t>
            </w:r>
            <w:r>
              <w:rPr>
                <w:webHidden/>
              </w:rPr>
              <w:tab/>
            </w:r>
            <w:r>
              <w:rPr>
                <w:webHidden/>
              </w:rPr>
              <w:fldChar w:fldCharType="begin"/>
            </w:r>
            <w:r>
              <w:rPr>
                <w:webHidden/>
              </w:rPr>
              <w:instrText xml:space="preserve"> PAGEREF _Toc478141283 \h </w:instrText>
            </w:r>
            <w:r>
              <w:rPr>
                <w:webHidden/>
              </w:rPr>
            </w:r>
            <w:r>
              <w:rPr>
                <w:webHidden/>
              </w:rPr>
              <w:fldChar w:fldCharType="separate"/>
            </w:r>
            <w:r>
              <w:rPr>
                <w:webHidden/>
              </w:rPr>
              <w:t>9</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4" w:history="1">
            <w:r w:rsidRPr="00AC48C0">
              <w:rPr>
                <w:rStyle w:val="Lienhypertexte"/>
              </w:rPr>
              <w:t>3.1 Problématiques</w:t>
            </w:r>
            <w:r>
              <w:rPr>
                <w:webHidden/>
              </w:rPr>
              <w:tab/>
            </w:r>
            <w:r>
              <w:rPr>
                <w:webHidden/>
              </w:rPr>
              <w:fldChar w:fldCharType="begin"/>
            </w:r>
            <w:r>
              <w:rPr>
                <w:webHidden/>
              </w:rPr>
              <w:instrText xml:space="preserve"> PAGEREF _Toc478141284 \h </w:instrText>
            </w:r>
            <w:r>
              <w:rPr>
                <w:webHidden/>
              </w:rPr>
            </w:r>
            <w:r>
              <w:rPr>
                <w:webHidden/>
              </w:rPr>
              <w:fldChar w:fldCharType="separate"/>
            </w:r>
            <w:r>
              <w:rPr>
                <w:webHidden/>
              </w:rPr>
              <w:t>9</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5" w:history="1">
            <w:r w:rsidRPr="00AC48C0">
              <w:rPr>
                <w:rStyle w:val="Lienhypertexte"/>
              </w:rPr>
              <w:t>3.2 Solutions</w:t>
            </w:r>
            <w:r>
              <w:rPr>
                <w:webHidden/>
              </w:rPr>
              <w:tab/>
            </w:r>
            <w:r>
              <w:rPr>
                <w:webHidden/>
              </w:rPr>
              <w:fldChar w:fldCharType="begin"/>
            </w:r>
            <w:r>
              <w:rPr>
                <w:webHidden/>
              </w:rPr>
              <w:instrText xml:space="preserve"> PAGEREF _Toc478141285 \h </w:instrText>
            </w:r>
            <w:r>
              <w:rPr>
                <w:webHidden/>
              </w:rPr>
            </w:r>
            <w:r>
              <w:rPr>
                <w:webHidden/>
              </w:rPr>
              <w:fldChar w:fldCharType="separate"/>
            </w:r>
            <w:r>
              <w:rPr>
                <w:webHidden/>
              </w:rPr>
              <w:t>9</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6" w:history="1">
            <w:r w:rsidRPr="00AC48C0">
              <w:rPr>
                <w:rStyle w:val="Lienhypertexte"/>
              </w:rPr>
              <w:t>3.3 Carte</w:t>
            </w:r>
            <w:r>
              <w:rPr>
                <w:webHidden/>
              </w:rPr>
              <w:tab/>
            </w:r>
            <w:r>
              <w:rPr>
                <w:webHidden/>
              </w:rPr>
              <w:fldChar w:fldCharType="begin"/>
            </w:r>
            <w:r>
              <w:rPr>
                <w:webHidden/>
              </w:rPr>
              <w:instrText xml:space="preserve"> PAGEREF _Toc478141286 \h </w:instrText>
            </w:r>
            <w:r>
              <w:rPr>
                <w:webHidden/>
              </w:rPr>
            </w:r>
            <w:r>
              <w:rPr>
                <w:webHidden/>
              </w:rPr>
              <w:fldChar w:fldCharType="separate"/>
            </w:r>
            <w:r>
              <w:rPr>
                <w:webHidden/>
              </w:rPr>
              <w:t>11</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7" w:history="1">
            <w:r w:rsidRPr="00AC48C0">
              <w:rPr>
                <w:rStyle w:val="Lienhypertexte"/>
              </w:rPr>
              <w:t>3.4 Tests</w:t>
            </w:r>
            <w:r>
              <w:rPr>
                <w:webHidden/>
              </w:rPr>
              <w:tab/>
            </w:r>
            <w:r>
              <w:rPr>
                <w:webHidden/>
              </w:rPr>
              <w:fldChar w:fldCharType="begin"/>
            </w:r>
            <w:r>
              <w:rPr>
                <w:webHidden/>
              </w:rPr>
              <w:instrText xml:space="preserve"> PAGEREF _Toc478141287 \h </w:instrText>
            </w:r>
            <w:r>
              <w:rPr>
                <w:webHidden/>
              </w:rPr>
            </w:r>
            <w:r>
              <w:rPr>
                <w:webHidden/>
              </w:rPr>
              <w:fldChar w:fldCharType="separate"/>
            </w:r>
            <w:r>
              <w:rPr>
                <w:webHidden/>
              </w:rPr>
              <w:t>12</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88" w:history="1">
            <w:r w:rsidRPr="00AC48C0">
              <w:rPr>
                <w:rStyle w:val="Lienhypertexte"/>
              </w:rPr>
              <w:t>3.5 Conclusion</w:t>
            </w:r>
            <w:r>
              <w:rPr>
                <w:webHidden/>
              </w:rPr>
              <w:tab/>
            </w:r>
            <w:r>
              <w:rPr>
                <w:webHidden/>
              </w:rPr>
              <w:fldChar w:fldCharType="begin"/>
            </w:r>
            <w:r>
              <w:rPr>
                <w:webHidden/>
              </w:rPr>
              <w:instrText xml:space="preserve"> PAGEREF _Toc478141288 \h </w:instrText>
            </w:r>
            <w:r>
              <w:rPr>
                <w:webHidden/>
              </w:rPr>
            </w:r>
            <w:r>
              <w:rPr>
                <w:webHidden/>
              </w:rPr>
              <w:fldChar w:fldCharType="separate"/>
            </w:r>
            <w:r>
              <w:rPr>
                <w:webHidden/>
              </w:rPr>
              <w:t>12</w:t>
            </w:r>
            <w:r>
              <w:rPr>
                <w:webHidden/>
              </w:rPr>
              <w:fldChar w:fldCharType="end"/>
            </w:r>
          </w:hyperlink>
        </w:p>
        <w:p w:rsidR="006A4135" w:rsidRDefault="006A4135" w:rsidP="00227906">
          <w:pPr>
            <w:pStyle w:val="TM1"/>
            <w:spacing w:after="0"/>
            <w:contextualSpacing/>
            <w:rPr>
              <w:smallCaps w:val="0"/>
              <w:color w:val="auto"/>
              <w:lang w:eastAsia="fr-FR"/>
            </w:rPr>
          </w:pPr>
          <w:hyperlink w:anchor="_Toc478141289" w:history="1">
            <w:r w:rsidRPr="00AC48C0">
              <w:rPr>
                <w:rStyle w:val="Lienhypertexte"/>
              </w:rPr>
              <w:t>4. Accordeur de signal réel</w:t>
            </w:r>
            <w:r>
              <w:rPr>
                <w:webHidden/>
              </w:rPr>
              <w:tab/>
            </w:r>
            <w:r>
              <w:rPr>
                <w:webHidden/>
              </w:rPr>
              <w:fldChar w:fldCharType="begin"/>
            </w:r>
            <w:r>
              <w:rPr>
                <w:webHidden/>
              </w:rPr>
              <w:instrText xml:space="preserve"> PAGEREF _Toc478141289 \h </w:instrText>
            </w:r>
            <w:r>
              <w:rPr>
                <w:webHidden/>
              </w:rPr>
            </w:r>
            <w:r>
              <w:rPr>
                <w:webHidden/>
              </w:rPr>
              <w:fldChar w:fldCharType="separate"/>
            </w:r>
            <w:r>
              <w:rPr>
                <w:webHidden/>
              </w:rPr>
              <w:t>13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90" w:history="1">
            <w:r w:rsidRPr="00AC48C0">
              <w:rPr>
                <w:rStyle w:val="Lienhypertexte"/>
              </w:rPr>
              <w:t>4.1 Problématiques</w:t>
            </w:r>
            <w:r>
              <w:rPr>
                <w:webHidden/>
              </w:rPr>
              <w:tab/>
            </w:r>
            <w:r>
              <w:rPr>
                <w:webHidden/>
              </w:rPr>
              <w:fldChar w:fldCharType="begin"/>
            </w:r>
            <w:r>
              <w:rPr>
                <w:webHidden/>
              </w:rPr>
              <w:instrText xml:space="preserve"> PAGEREF _Toc478141290 \h </w:instrText>
            </w:r>
            <w:r>
              <w:rPr>
                <w:webHidden/>
              </w:rPr>
            </w:r>
            <w:r>
              <w:rPr>
                <w:webHidden/>
              </w:rPr>
              <w:fldChar w:fldCharType="separate"/>
            </w:r>
            <w:r>
              <w:rPr>
                <w:webHidden/>
              </w:rPr>
              <w:t>13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91" w:history="1">
            <w:r w:rsidRPr="00AC48C0">
              <w:rPr>
                <w:rStyle w:val="Lienhypertexte"/>
              </w:rPr>
              <w:t>4.2 Solutions</w:t>
            </w:r>
            <w:r>
              <w:rPr>
                <w:webHidden/>
              </w:rPr>
              <w:tab/>
            </w:r>
            <w:r>
              <w:rPr>
                <w:webHidden/>
              </w:rPr>
              <w:fldChar w:fldCharType="begin"/>
            </w:r>
            <w:r>
              <w:rPr>
                <w:webHidden/>
              </w:rPr>
              <w:instrText xml:space="preserve"> PAGEREF _Toc478141291 \h </w:instrText>
            </w:r>
            <w:r>
              <w:rPr>
                <w:webHidden/>
              </w:rPr>
            </w:r>
            <w:r>
              <w:rPr>
                <w:webHidden/>
              </w:rPr>
              <w:fldChar w:fldCharType="separate"/>
            </w:r>
            <w:r>
              <w:rPr>
                <w:webHidden/>
              </w:rPr>
              <w:t>13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92" w:history="1">
            <w:r w:rsidRPr="00AC48C0">
              <w:rPr>
                <w:rStyle w:val="Lienhypertexte"/>
              </w:rPr>
              <w:t>4.3 Code</w:t>
            </w:r>
            <w:r>
              <w:rPr>
                <w:webHidden/>
              </w:rPr>
              <w:tab/>
            </w:r>
            <w:r>
              <w:rPr>
                <w:webHidden/>
              </w:rPr>
              <w:fldChar w:fldCharType="begin"/>
            </w:r>
            <w:r>
              <w:rPr>
                <w:webHidden/>
              </w:rPr>
              <w:instrText xml:space="preserve"> PAGEREF _Toc478141292 \h </w:instrText>
            </w:r>
            <w:r>
              <w:rPr>
                <w:webHidden/>
              </w:rPr>
            </w:r>
            <w:r>
              <w:rPr>
                <w:webHidden/>
              </w:rPr>
              <w:fldChar w:fldCharType="separate"/>
            </w:r>
            <w:r>
              <w:rPr>
                <w:webHidden/>
              </w:rPr>
              <w:t>13</w:t>
            </w:r>
            <w:r>
              <w:rPr>
                <w:webHidden/>
              </w:rPr>
              <w:fldChar w:fldCharType="end"/>
            </w:r>
          </w:hyperlink>
        </w:p>
        <w:p w:rsidR="006A4135" w:rsidRDefault="006A4135" w:rsidP="00227906">
          <w:pPr>
            <w:pStyle w:val="TM2"/>
            <w:spacing w:after="0"/>
            <w:contextualSpacing/>
            <w:rPr>
              <w:smallCaps w:val="0"/>
              <w:color w:val="auto"/>
              <w:lang w:eastAsia="fr-FR"/>
            </w:rPr>
          </w:pPr>
          <w:hyperlink w:anchor="_Toc478141293" w:history="1">
            <w:r w:rsidRPr="00AC48C0">
              <w:rPr>
                <w:rStyle w:val="Lienhypertexte"/>
              </w:rPr>
              <w:t>4.4 Conclusion</w:t>
            </w:r>
            <w:r>
              <w:rPr>
                <w:webHidden/>
              </w:rPr>
              <w:tab/>
            </w:r>
            <w:r>
              <w:rPr>
                <w:webHidden/>
              </w:rPr>
              <w:fldChar w:fldCharType="begin"/>
            </w:r>
            <w:r>
              <w:rPr>
                <w:webHidden/>
              </w:rPr>
              <w:instrText xml:space="preserve"> PAGEREF _Toc478141293 \h </w:instrText>
            </w:r>
            <w:r>
              <w:rPr>
                <w:webHidden/>
              </w:rPr>
            </w:r>
            <w:r>
              <w:rPr>
                <w:webHidden/>
              </w:rPr>
              <w:fldChar w:fldCharType="separate"/>
            </w:r>
            <w:r>
              <w:rPr>
                <w:webHidden/>
              </w:rPr>
              <w:t>13</w:t>
            </w:r>
            <w:r>
              <w:rPr>
                <w:webHidden/>
              </w:rPr>
              <w:fldChar w:fldCharType="end"/>
            </w:r>
          </w:hyperlink>
        </w:p>
        <w:p w:rsidR="006A4135" w:rsidRDefault="006A4135" w:rsidP="00227906">
          <w:pPr>
            <w:pStyle w:val="TM1"/>
            <w:spacing w:after="0"/>
            <w:contextualSpacing/>
            <w:rPr>
              <w:smallCaps w:val="0"/>
              <w:color w:val="auto"/>
              <w:lang w:eastAsia="fr-FR"/>
            </w:rPr>
          </w:pPr>
          <w:hyperlink w:anchor="_Toc478141294" w:history="1">
            <w:r w:rsidRPr="00AC48C0">
              <w:rPr>
                <w:rStyle w:val="Lienhypertexte"/>
              </w:rPr>
              <w:t>5. Conclusion</w:t>
            </w:r>
            <w:r>
              <w:rPr>
                <w:webHidden/>
              </w:rPr>
              <w:tab/>
            </w:r>
            <w:r>
              <w:rPr>
                <w:webHidden/>
              </w:rPr>
              <w:fldChar w:fldCharType="begin"/>
            </w:r>
            <w:r>
              <w:rPr>
                <w:webHidden/>
              </w:rPr>
              <w:instrText xml:space="preserve"> PAGEREF _Toc478141294 \h </w:instrText>
            </w:r>
            <w:r>
              <w:rPr>
                <w:webHidden/>
              </w:rPr>
            </w:r>
            <w:r>
              <w:rPr>
                <w:webHidden/>
              </w:rPr>
              <w:fldChar w:fldCharType="separate"/>
            </w:r>
            <w:r>
              <w:rPr>
                <w:webHidden/>
              </w:rPr>
              <w:t>14</w:t>
            </w:r>
            <w:r>
              <w:rPr>
                <w:webHidden/>
              </w:rPr>
              <w:fldChar w:fldCharType="end"/>
            </w:r>
          </w:hyperlink>
        </w:p>
        <w:p w:rsidR="001A11E0" w:rsidRDefault="00CA20EC" w:rsidP="00227906">
          <w:pPr>
            <w:spacing w:after="0"/>
            <w:contextualSpacing/>
          </w:pPr>
          <w:r>
            <w:rPr>
              <w:smallCaps/>
              <w:noProof/>
              <w:color w:val="9B2D1F" w:themeColor="accent2"/>
            </w:rPr>
            <w:fldChar w:fldCharType="end"/>
          </w:r>
        </w:p>
      </w:sdtContent>
    </w:sdt>
    <w:p w:rsidR="00A06ED1" w:rsidRDefault="00A06ED1" w:rsidP="00227906">
      <w:pPr>
        <w:spacing w:after="0"/>
        <w:contextualSpacing/>
        <w:rPr>
          <w:rFonts w:asciiTheme="majorHAnsi" w:eastAsiaTheme="majorEastAsia" w:hAnsiTheme="majorHAnsi" w:cstheme="majorBidi"/>
          <w:color w:val="auto"/>
          <w:sz w:val="28"/>
          <w:szCs w:val="28"/>
        </w:rPr>
      </w:pPr>
    </w:p>
    <w:p w:rsidR="00C43EAD" w:rsidRPr="00C43EAD" w:rsidRDefault="005B7FD4" w:rsidP="00227906">
      <w:pPr>
        <w:pStyle w:val="Titre1"/>
        <w:spacing w:before="0" w:after="0"/>
        <w:contextualSpacing/>
        <w:jc w:val="both"/>
      </w:pPr>
      <w:bookmarkStart w:id="1" w:name="_Toc478141266"/>
      <w:r>
        <w:t>Table des Illustrations :</w:t>
      </w:r>
      <w:bookmarkEnd w:id="1"/>
    </w:p>
    <w:p w:rsidR="007A40F0" w:rsidRDefault="005B7FD4" w:rsidP="00227906">
      <w:pPr>
        <w:pStyle w:val="Tabledesillustrations"/>
        <w:tabs>
          <w:tab w:val="right" w:leader="dot" w:pos="10338"/>
        </w:tabs>
        <w:contextualSpacing/>
        <w:rPr>
          <w:noProof/>
          <w:color w:val="auto"/>
          <w:lang w:eastAsia="fr-FR"/>
        </w:rPr>
      </w:pPr>
      <w:r>
        <w:fldChar w:fldCharType="begin"/>
      </w:r>
      <w:r>
        <w:instrText xml:space="preserve"> TOC \h \z \c "Figure" </w:instrText>
      </w:r>
      <w:r>
        <w:fldChar w:fldCharType="separate"/>
      </w:r>
      <w:hyperlink r:id="rId12" w:anchor="_Toc477934851" w:history="1">
        <w:r w:rsidR="007A40F0" w:rsidRPr="00884D02">
          <w:rPr>
            <w:rStyle w:val="Lienhypertexte"/>
            <w:noProof/>
          </w:rPr>
          <w:t>Figure 1: Tableau des 8 premiers octaves</w:t>
        </w:r>
        <w:r w:rsidR="007A40F0">
          <w:rPr>
            <w:noProof/>
            <w:webHidden/>
          </w:rPr>
          <w:tab/>
        </w:r>
        <w:r w:rsidR="007A40F0">
          <w:rPr>
            <w:noProof/>
            <w:webHidden/>
          </w:rPr>
          <w:fldChar w:fldCharType="begin"/>
        </w:r>
        <w:r w:rsidR="007A40F0">
          <w:rPr>
            <w:noProof/>
            <w:webHidden/>
          </w:rPr>
          <w:instrText xml:space="preserve"> PAGEREF _Toc477934851 \h </w:instrText>
        </w:r>
        <w:r w:rsidR="007A40F0">
          <w:rPr>
            <w:noProof/>
            <w:webHidden/>
          </w:rPr>
        </w:r>
        <w:r w:rsidR="007A40F0">
          <w:rPr>
            <w:noProof/>
            <w:webHidden/>
          </w:rPr>
          <w:fldChar w:fldCharType="separate"/>
        </w:r>
        <w:r w:rsidR="007A40F0">
          <w:rPr>
            <w:noProof/>
            <w:webHidden/>
          </w:rPr>
          <w:t>3</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3" w:anchor="_Toc477934852" w:history="1">
        <w:r w:rsidR="007A40F0" w:rsidRPr="00884D02">
          <w:rPr>
            <w:rStyle w:val="Lienhypertexte"/>
            <w:noProof/>
          </w:rPr>
          <w:t>Figure 2: TESTS n°1</w:t>
        </w:r>
        <w:r w:rsidR="007A40F0">
          <w:rPr>
            <w:noProof/>
            <w:webHidden/>
          </w:rPr>
          <w:tab/>
        </w:r>
        <w:r w:rsidR="007A40F0">
          <w:rPr>
            <w:noProof/>
            <w:webHidden/>
          </w:rPr>
          <w:fldChar w:fldCharType="begin"/>
        </w:r>
        <w:r w:rsidR="007A40F0">
          <w:rPr>
            <w:noProof/>
            <w:webHidden/>
          </w:rPr>
          <w:instrText xml:space="preserve"> PAGEREF _Toc477934852 \h </w:instrText>
        </w:r>
        <w:r w:rsidR="007A40F0">
          <w:rPr>
            <w:noProof/>
            <w:webHidden/>
          </w:rPr>
        </w:r>
        <w:r w:rsidR="007A40F0">
          <w:rPr>
            <w:noProof/>
            <w:webHidden/>
          </w:rPr>
          <w:fldChar w:fldCharType="separate"/>
        </w:r>
        <w:r w:rsidR="007A40F0">
          <w:rPr>
            <w:noProof/>
            <w:webHidden/>
          </w:rPr>
          <w:t>6</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4" w:anchor="_Toc477934853" w:history="1">
        <w:r w:rsidR="007A40F0" w:rsidRPr="00884D02">
          <w:rPr>
            <w:rStyle w:val="Lienhypertexte"/>
            <w:noProof/>
          </w:rPr>
          <w:t>Figure 3 : Schéma micro + jack</w:t>
        </w:r>
        <w:r w:rsidR="007A40F0">
          <w:rPr>
            <w:noProof/>
            <w:webHidden/>
          </w:rPr>
          <w:tab/>
        </w:r>
        <w:r w:rsidR="007A40F0">
          <w:rPr>
            <w:noProof/>
            <w:webHidden/>
          </w:rPr>
          <w:fldChar w:fldCharType="begin"/>
        </w:r>
        <w:r w:rsidR="007A40F0">
          <w:rPr>
            <w:noProof/>
            <w:webHidden/>
          </w:rPr>
          <w:instrText xml:space="preserve"> PAGEREF _Toc477934853 \h </w:instrText>
        </w:r>
        <w:r w:rsidR="007A40F0">
          <w:rPr>
            <w:noProof/>
            <w:webHidden/>
          </w:rPr>
        </w:r>
        <w:r w:rsidR="007A40F0">
          <w:rPr>
            <w:noProof/>
            <w:webHidden/>
          </w:rPr>
          <w:fldChar w:fldCharType="separate"/>
        </w:r>
        <w:r w:rsidR="007A40F0">
          <w:rPr>
            <w:noProof/>
            <w:webHidden/>
          </w:rPr>
          <w:t>9</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5" w:anchor="_Toc477934854" w:history="1">
        <w:r w:rsidR="007A40F0" w:rsidRPr="00884D02">
          <w:rPr>
            <w:rStyle w:val="Lienhypertexte"/>
            <w:noProof/>
          </w:rPr>
          <w:t>Figure 4 : schéma filtrage</w:t>
        </w:r>
        <w:r w:rsidR="007A40F0">
          <w:rPr>
            <w:noProof/>
            <w:webHidden/>
          </w:rPr>
          <w:tab/>
        </w:r>
        <w:r w:rsidR="007A40F0">
          <w:rPr>
            <w:noProof/>
            <w:webHidden/>
          </w:rPr>
          <w:fldChar w:fldCharType="begin"/>
        </w:r>
        <w:r w:rsidR="007A40F0">
          <w:rPr>
            <w:noProof/>
            <w:webHidden/>
          </w:rPr>
          <w:instrText xml:space="preserve"> PAGEREF _Toc477934854 \h </w:instrText>
        </w:r>
        <w:r w:rsidR="007A40F0">
          <w:rPr>
            <w:noProof/>
            <w:webHidden/>
          </w:rPr>
        </w:r>
        <w:r w:rsidR="007A40F0">
          <w:rPr>
            <w:noProof/>
            <w:webHidden/>
          </w:rPr>
          <w:fldChar w:fldCharType="separate"/>
        </w:r>
        <w:r w:rsidR="007A40F0">
          <w:rPr>
            <w:noProof/>
            <w:webHidden/>
          </w:rPr>
          <w:t>9</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6" w:anchor="_Toc477934855" w:history="1">
        <w:r w:rsidR="007A40F0" w:rsidRPr="00884D02">
          <w:rPr>
            <w:rStyle w:val="Lienhypertexte"/>
            <w:noProof/>
          </w:rPr>
          <w:t>Figure 5: Schéma alimentation</w:t>
        </w:r>
        <w:r w:rsidR="007A40F0">
          <w:rPr>
            <w:noProof/>
            <w:webHidden/>
          </w:rPr>
          <w:tab/>
        </w:r>
        <w:r w:rsidR="007A40F0">
          <w:rPr>
            <w:noProof/>
            <w:webHidden/>
          </w:rPr>
          <w:fldChar w:fldCharType="begin"/>
        </w:r>
        <w:r w:rsidR="007A40F0">
          <w:rPr>
            <w:noProof/>
            <w:webHidden/>
          </w:rPr>
          <w:instrText xml:space="preserve"> PAGEREF _Toc477934855 \h </w:instrText>
        </w:r>
        <w:r w:rsidR="007A40F0">
          <w:rPr>
            <w:noProof/>
            <w:webHidden/>
          </w:rPr>
        </w:r>
        <w:r w:rsidR="007A40F0">
          <w:rPr>
            <w:noProof/>
            <w:webHidden/>
          </w:rPr>
          <w:fldChar w:fldCharType="separate"/>
        </w:r>
        <w:r w:rsidR="007A40F0">
          <w:rPr>
            <w:noProof/>
            <w:webHidden/>
          </w:rPr>
          <w:t>10</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7" w:anchor="_Toc477934856" w:history="1">
        <w:r w:rsidR="007A40F0" w:rsidRPr="00884D02">
          <w:rPr>
            <w:rStyle w:val="Lienhypertexte"/>
            <w:noProof/>
          </w:rPr>
          <w:t>Figure 6 : Schema RAM externe</w:t>
        </w:r>
        <w:r w:rsidR="007A40F0">
          <w:rPr>
            <w:noProof/>
            <w:webHidden/>
          </w:rPr>
          <w:tab/>
        </w:r>
        <w:r w:rsidR="007A40F0">
          <w:rPr>
            <w:noProof/>
            <w:webHidden/>
          </w:rPr>
          <w:fldChar w:fldCharType="begin"/>
        </w:r>
        <w:r w:rsidR="007A40F0">
          <w:rPr>
            <w:noProof/>
            <w:webHidden/>
          </w:rPr>
          <w:instrText xml:space="preserve"> PAGEREF _Toc477934856 \h </w:instrText>
        </w:r>
        <w:r w:rsidR="007A40F0">
          <w:rPr>
            <w:noProof/>
            <w:webHidden/>
          </w:rPr>
        </w:r>
        <w:r w:rsidR="007A40F0">
          <w:rPr>
            <w:noProof/>
            <w:webHidden/>
          </w:rPr>
          <w:fldChar w:fldCharType="separate"/>
        </w:r>
        <w:r w:rsidR="007A40F0">
          <w:rPr>
            <w:noProof/>
            <w:webHidden/>
          </w:rPr>
          <w:t>10</w:t>
        </w:r>
        <w:r w:rsidR="007A40F0">
          <w:rPr>
            <w:noProof/>
            <w:webHidden/>
          </w:rPr>
          <w:fldChar w:fldCharType="end"/>
        </w:r>
      </w:hyperlink>
    </w:p>
    <w:p w:rsidR="007A40F0" w:rsidRDefault="006A4135" w:rsidP="00227906">
      <w:pPr>
        <w:pStyle w:val="Tabledesillustrations"/>
        <w:tabs>
          <w:tab w:val="right" w:leader="dot" w:pos="10338"/>
        </w:tabs>
        <w:contextualSpacing/>
        <w:rPr>
          <w:noProof/>
          <w:color w:val="auto"/>
          <w:lang w:eastAsia="fr-FR"/>
        </w:rPr>
      </w:pPr>
      <w:hyperlink r:id="rId18" w:anchor="_Toc477934857" w:history="1">
        <w:r w:rsidR="007A40F0" w:rsidRPr="00884D02">
          <w:rPr>
            <w:rStyle w:val="Lienhypertexte"/>
            <w:noProof/>
          </w:rPr>
          <w:t>Figure 7 : PCB final</w:t>
        </w:r>
        <w:r w:rsidR="007A40F0">
          <w:rPr>
            <w:noProof/>
            <w:webHidden/>
          </w:rPr>
          <w:tab/>
        </w:r>
        <w:r w:rsidR="007A40F0">
          <w:rPr>
            <w:noProof/>
            <w:webHidden/>
          </w:rPr>
          <w:fldChar w:fldCharType="begin"/>
        </w:r>
        <w:r w:rsidR="007A40F0">
          <w:rPr>
            <w:noProof/>
            <w:webHidden/>
          </w:rPr>
          <w:instrText xml:space="preserve"> PAGEREF _Toc477934857 \h </w:instrText>
        </w:r>
        <w:r w:rsidR="007A40F0">
          <w:rPr>
            <w:noProof/>
            <w:webHidden/>
          </w:rPr>
        </w:r>
        <w:r w:rsidR="007A40F0">
          <w:rPr>
            <w:noProof/>
            <w:webHidden/>
          </w:rPr>
          <w:fldChar w:fldCharType="separate"/>
        </w:r>
        <w:r w:rsidR="007A40F0">
          <w:rPr>
            <w:noProof/>
            <w:webHidden/>
          </w:rPr>
          <w:t>12</w:t>
        </w:r>
        <w:r w:rsidR="007A40F0">
          <w:rPr>
            <w:noProof/>
            <w:webHidden/>
          </w:rPr>
          <w:fldChar w:fldCharType="end"/>
        </w:r>
      </w:hyperlink>
    </w:p>
    <w:p w:rsidR="00375927" w:rsidRDefault="005B7FD4" w:rsidP="00227906">
      <w:pPr>
        <w:pStyle w:val="Titre1"/>
        <w:spacing w:before="0" w:after="0"/>
        <w:ind w:firstLine="0"/>
        <w:contextualSpacing/>
        <w:jc w:val="both"/>
      </w:pPr>
      <w:r>
        <w:fldChar w:fldCharType="end"/>
      </w:r>
    </w:p>
    <w:p w:rsidR="00375927" w:rsidRDefault="00375927" w:rsidP="00227906">
      <w:pPr>
        <w:pStyle w:val="Titre1"/>
        <w:numPr>
          <w:ilvl w:val="0"/>
          <w:numId w:val="13"/>
        </w:numPr>
        <w:spacing w:before="0" w:after="0"/>
        <w:contextualSpacing/>
        <w:jc w:val="both"/>
      </w:pPr>
      <w:r>
        <w:br w:type="page"/>
      </w:r>
      <w:bookmarkStart w:id="2" w:name="_Toc478141267"/>
      <w:r w:rsidR="003B6CB8">
        <w:lastRenderedPageBreak/>
        <w:t>Introduction</w:t>
      </w:r>
      <w:bookmarkEnd w:id="2"/>
    </w:p>
    <w:p w:rsidR="00C60293" w:rsidRPr="00C60293" w:rsidRDefault="00C60293" w:rsidP="00227906">
      <w:pPr>
        <w:spacing w:after="0"/>
        <w:contextualSpacing/>
      </w:pPr>
    </w:p>
    <w:p w:rsidR="00C60293" w:rsidRDefault="00C60293" w:rsidP="00227906">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227906">
      <w:pPr>
        <w:spacing w:after="0"/>
        <w:ind w:firstLine="709"/>
        <w:contextualSpacing/>
      </w:pPr>
    </w:p>
    <w:p w:rsidR="00C60293" w:rsidRDefault="003B6CB8" w:rsidP="00227906">
      <w:pPr>
        <w:pStyle w:val="Titre2"/>
        <w:numPr>
          <w:ilvl w:val="1"/>
          <w:numId w:val="12"/>
        </w:numPr>
        <w:spacing w:before="0" w:after="0"/>
        <w:contextualSpacing/>
        <w:jc w:val="both"/>
      </w:pPr>
      <w:bookmarkStart w:id="3" w:name="_Toc478141268"/>
      <w:r>
        <w:t>Objectif</w:t>
      </w:r>
      <w:bookmarkEnd w:id="3"/>
    </w:p>
    <w:p w:rsidR="00C0676E" w:rsidRPr="00C0676E" w:rsidRDefault="00C0676E" w:rsidP="00227906">
      <w:pPr>
        <w:spacing w:after="0"/>
        <w:contextualSpacing/>
      </w:pPr>
    </w:p>
    <w:p w:rsidR="00C0676E" w:rsidRDefault="00C60293" w:rsidP="00227906">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227906">
      <w:pPr>
        <w:spacing w:after="0"/>
        <w:contextualSpacing/>
      </w:pPr>
      <w:r>
        <w:t xml:space="preserve"> </w:t>
      </w:r>
    </w:p>
    <w:p w:rsidR="00C60293" w:rsidRDefault="003B6CB8" w:rsidP="00227906">
      <w:pPr>
        <w:pStyle w:val="Titre2"/>
        <w:numPr>
          <w:ilvl w:val="1"/>
          <w:numId w:val="12"/>
        </w:numPr>
        <w:spacing w:before="0" w:after="0"/>
        <w:contextualSpacing/>
        <w:jc w:val="both"/>
      </w:pPr>
      <w:bookmarkStart w:id="4" w:name="_Toc478141269"/>
      <w:r>
        <w:t>Cahier des charges</w:t>
      </w:r>
      <w:bookmarkEnd w:id="4"/>
      <w:r>
        <w:t xml:space="preserve"> </w:t>
      </w:r>
    </w:p>
    <w:p w:rsidR="002F7B12" w:rsidRPr="002F7B12" w:rsidRDefault="002F7B12" w:rsidP="00227906">
      <w:pPr>
        <w:spacing w:after="0"/>
        <w:contextualSpacing/>
      </w:pPr>
    </w:p>
    <w:p w:rsidR="00C60293" w:rsidRDefault="00C60293" w:rsidP="00227906">
      <w:pPr>
        <w:spacing w:after="0"/>
        <w:contextualSpacing/>
      </w:pPr>
      <w:r>
        <w:t xml:space="preserve">• Affichage de la note jouée et de sa fréquence (afficheur / PC) </w:t>
      </w:r>
    </w:p>
    <w:p w:rsidR="00C60293" w:rsidRDefault="00C60293" w:rsidP="00227906">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227906">
      <w:pPr>
        <w:spacing w:after="0"/>
        <w:contextualSpacing/>
      </w:pPr>
    </w:p>
    <w:p w:rsidR="003B6CB8" w:rsidRDefault="00642C49" w:rsidP="00227906">
      <w:pPr>
        <w:pStyle w:val="Titre2"/>
        <w:spacing w:before="0" w:after="0"/>
        <w:contextualSpacing/>
        <w:jc w:val="both"/>
      </w:pPr>
      <w:bookmarkStart w:id="5" w:name="_Toc478141270"/>
      <w:r>
        <w:t>0.3</w:t>
      </w:r>
      <w:r w:rsidR="00FC2F6B">
        <w:t xml:space="preserve"> </w:t>
      </w:r>
      <w:r w:rsidR="003B6CB8">
        <w:t>Travail à réaliser</w:t>
      </w:r>
      <w:bookmarkEnd w:id="5"/>
    </w:p>
    <w:p w:rsidR="00FC2F6B" w:rsidRDefault="00FC2F6B" w:rsidP="00227906">
      <w:pPr>
        <w:spacing w:after="0"/>
        <w:contextualSpacing/>
      </w:pPr>
    </w:p>
    <w:p w:rsidR="00C60293" w:rsidRDefault="00C60293" w:rsidP="00227906">
      <w:pPr>
        <w:spacing w:after="0"/>
        <w:contextualSpacing/>
      </w:pPr>
      <w:r>
        <w:t xml:space="preserve">• Etude de la gamme de fréquence à considérer </w:t>
      </w:r>
    </w:p>
    <w:p w:rsidR="00C60293" w:rsidRDefault="00C60293" w:rsidP="00227906">
      <w:pPr>
        <w:spacing w:after="0"/>
        <w:contextualSpacing/>
      </w:pPr>
      <w:r>
        <w:t xml:space="preserve">• Bloc diagramme fonctionnel </w:t>
      </w:r>
    </w:p>
    <w:p w:rsidR="00C60293" w:rsidRDefault="00C60293" w:rsidP="00227906">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227906">
      <w:pPr>
        <w:spacing w:after="0"/>
        <w:contextualSpacing/>
      </w:pPr>
      <w:r>
        <w:t xml:space="preserve">• Réalisation sur platine de prototypage (Guitare simulée par un générateur BF) </w:t>
      </w:r>
    </w:p>
    <w:p w:rsidR="00C60293" w:rsidRDefault="00C60293" w:rsidP="00227906">
      <w:pPr>
        <w:spacing w:after="0"/>
        <w:contextualSpacing/>
      </w:pPr>
      <w:r>
        <w:t xml:space="preserve">• Analyse du signal généré par les micros de la guitare </w:t>
      </w:r>
    </w:p>
    <w:p w:rsidR="00C60293" w:rsidRDefault="00C60293" w:rsidP="00227906">
      <w:pPr>
        <w:spacing w:after="0"/>
        <w:contextualSpacing/>
      </w:pPr>
      <w:r>
        <w:t xml:space="preserve">• Réalisation finale de l’accordeur sur platine de prototypage </w:t>
      </w:r>
    </w:p>
    <w:p w:rsidR="00C60293" w:rsidRDefault="00C60293" w:rsidP="00227906">
      <w:pPr>
        <w:spacing w:after="0"/>
        <w:contextualSpacing/>
      </w:pPr>
      <w:r>
        <w:t xml:space="preserve">• Eventuellement, réalisation du circuit imprimé </w:t>
      </w:r>
    </w:p>
    <w:p w:rsidR="00C60293" w:rsidRDefault="00C60293" w:rsidP="00227906">
      <w:pPr>
        <w:spacing w:after="0"/>
        <w:contextualSpacing/>
      </w:pPr>
      <w:r>
        <w:t xml:space="preserve">• Rédaction de la documentation associée au développement du projet </w:t>
      </w:r>
    </w:p>
    <w:p w:rsidR="00C60293" w:rsidRPr="00FC2F6B" w:rsidRDefault="00C60293" w:rsidP="00227906">
      <w:pPr>
        <w:spacing w:after="0"/>
        <w:contextualSpacing/>
      </w:pPr>
      <w:r>
        <w:t>• Présentation du projet</w:t>
      </w:r>
    </w:p>
    <w:p w:rsidR="00FC2F6B" w:rsidRPr="00FC2F6B" w:rsidRDefault="00FC2F6B" w:rsidP="00227906">
      <w:pPr>
        <w:spacing w:after="0"/>
        <w:contextualSpacing/>
      </w:pPr>
    </w:p>
    <w:p w:rsidR="00FC2F6B" w:rsidRDefault="00FC2F6B" w:rsidP="00227906">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227906">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227906">
      <w:pPr>
        <w:pStyle w:val="Titre1"/>
        <w:numPr>
          <w:ilvl w:val="0"/>
          <w:numId w:val="13"/>
        </w:numPr>
        <w:spacing w:before="0" w:after="0"/>
        <w:contextualSpacing/>
        <w:jc w:val="both"/>
      </w:pPr>
      <w:bookmarkStart w:id="6" w:name="_Toc478141271"/>
      <w:r w:rsidRPr="00C60293">
        <w:lastRenderedPageBreak/>
        <w:t>Accordeur de constante</w:t>
      </w:r>
      <w:bookmarkEnd w:id="6"/>
    </w:p>
    <w:p w:rsidR="00F831BC" w:rsidRPr="00F831BC" w:rsidRDefault="00F831BC" w:rsidP="00227906">
      <w:pPr>
        <w:spacing w:after="0"/>
        <w:contextualSpacing/>
      </w:pPr>
    </w:p>
    <w:p w:rsidR="00B2131C" w:rsidRDefault="00C0676E" w:rsidP="00227906">
      <w:pPr>
        <w:pStyle w:val="Titre2"/>
        <w:spacing w:before="0" w:after="0"/>
        <w:contextualSpacing/>
        <w:jc w:val="both"/>
      </w:pPr>
      <w:bookmarkStart w:id="7" w:name="_Toc478141272"/>
      <w:r>
        <w:t>1.1 Problématique</w:t>
      </w:r>
      <w:bookmarkEnd w:id="7"/>
    </w:p>
    <w:p w:rsidR="00B2131C" w:rsidRPr="00B2131C" w:rsidRDefault="00B2131C" w:rsidP="00227906">
      <w:pPr>
        <w:spacing w:after="0"/>
        <w:contextualSpacing/>
      </w:pPr>
    </w:p>
    <w:p w:rsidR="00C0676E" w:rsidRDefault="00A54230" w:rsidP="00227906">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227906">
      <w:pPr>
        <w:spacing w:after="0"/>
        <w:contextualSpacing/>
      </w:pPr>
      <w:r>
        <w:t>- De traiter une fréquence constante donnée lors de la compilation</w:t>
      </w:r>
    </w:p>
    <w:p w:rsidR="00B2131C" w:rsidRDefault="00B2131C" w:rsidP="00227906">
      <w:pPr>
        <w:spacing w:after="0"/>
        <w:contextualSpacing/>
      </w:pPr>
      <w:r>
        <w:t>- D’associer toutes les fréquences possibles à la note la plus proche et son octave associée</w:t>
      </w:r>
    </w:p>
    <w:p w:rsidR="00B2131C" w:rsidRDefault="00B2131C" w:rsidP="00227906">
      <w:pPr>
        <w:spacing w:after="0"/>
        <w:contextualSpacing/>
      </w:pPr>
      <w:r>
        <w:t>- D’indiquer à l’utilisateur la note la plus proche de la fréquence donnée et son octave</w:t>
      </w:r>
    </w:p>
    <w:p w:rsidR="00561ACE" w:rsidRDefault="00B2131C" w:rsidP="00227906">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227906">
      <w:pPr>
        <w:spacing w:after="0"/>
        <w:contextualSpacing/>
      </w:pPr>
    </w:p>
    <w:p w:rsidR="002F7B12" w:rsidRDefault="00C0676E" w:rsidP="00227906">
      <w:pPr>
        <w:pStyle w:val="Titre2"/>
        <w:spacing w:before="0" w:after="0"/>
        <w:contextualSpacing/>
        <w:jc w:val="both"/>
      </w:pPr>
      <w:bookmarkStart w:id="8" w:name="_Toc478141273"/>
      <w:r>
        <w:t>1.2 Solutions</w:t>
      </w:r>
      <w:bookmarkEnd w:id="8"/>
    </w:p>
    <w:p w:rsidR="002F7B12" w:rsidRPr="002F7B12" w:rsidRDefault="002F7B12" w:rsidP="00227906">
      <w:pPr>
        <w:spacing w:after="0"/>
        <w:contextualSpacing/>
      </w:pPr>
    </w:p>
    <w:p w:rsidR="00FD5B64" w:rsidRDefault="00B2131C" w:rsidP="00227906">
      <w:pPr>
        <w:pStyle w:val="Titre3"/>
        <w:spacing w:before="0" w:after="0"/>
        <w:contextualSpacing/>
      </w:pPr>
      <w:r>
        <w:t xml:space="preserve">1.2.1 Calculs de notes … </w:t>
      </w:r>
    </w:p>
    <w:p w:rsidR="00D64386" w:rsidRPr="00D64386" w:rsidRDefault="00D64386" w:rsidP="00227906">
      <w:pPr>
        <w:spacing w:after="0"/>
        <w:contextualSpacing/>
      </w:pPr>
    </w:p>
    <w:p w:rsidR="00FD5B64" w:rsidRPr="00FD5B64" w:rsidRDefault="00FD5B64" w:rsidP="00227906">
      <w:pPr>
        <w:spacing w:after="0"/>
        <w:contextualSpacing/>
      </w:pPr>
      <w:r>
        <w:t xml:space="preserve">Posons le décor : </w:t>
      </w:r>
    </w:p>
    <w:p w:rsidR="00406941" w:rsidRPr="00406941" w:rsidRDefault="00406941" w:rsidP="00227906">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406941" w:rsidRPr="00406941" w:rsidRDefault="00406941" w:rsidP="00227906">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406941" w:rsidRDefault="00FD5B64" w:rsidP="00227906">
      <w:pPr>
        <w:spacing w:after="0"/>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227906">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227906">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91520"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19">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6A4135" w:rsidRPr="008D4D93" w:rsidRDefault="006A4135" w:rsidP="00B2131C">
                              <w:pPr>
                                <w:pStyle w:val="Lgende"/>
                                <w:rPr>
                                  <w:noProof/>
                                  <w:color w:val="000000" w:themeColor="text1"/>
                                </w:rPr>
                              </w:pPr>
                              <w:bookmarkStart w:id="9" w:name="_Ref475957448"/>
                              <w:bookmarkStart w:id="10" w:name="_Toc477934851"/>
                              <w:r>
                                <w:t xml:space="preserve">Figure </w:t>
                              </w:r>
                              <w:r>
                                <w:fldChar w:fldCharType="begin"/>
                              </w:r>
                              <w:r>
                                <w:instrText xml:space="preserve"> SEQ Figure \* ARABIC </w:instrText>
                              </w:r>
                              <w:r>
                                <w:fldChar w:fldCharType="separate"/>
                              </w:r>
                              <w:r>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91520;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0"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6A4135" w:rsidRPr="008D4D93" w:rsidRDefault="006A4135" w:rsidP="00B2131C">
                        <w:pPr>
                          <w:pStyle w:val="Lgende"/>
                          <w:rPr>
                            <w:noProof/>
                            <w:color w:val="000000" w:themeColor="text1"/>
                          </w:rPr>
                        </w:pPr>
                        <w:bookmarkStart w:id="11" w:name="_Ref475957448"/>
                        <w:bookmarkStart w:id="12" w:name="_Toc477934851"/>
                        <w:r>
                          <w:t xml:space="preserve">Figure </w:t>
                        </w:r>
                        <w:r>
                          <w:fldChar w:fldCharType="begin"/>
                        </w:r>
                        <w:r>
                          <w:instrText xml:space="preserve"> SEQ Figure \* ARABIC </w:instrText>
                        </w:r>
                        <w:r>
                          <w:fldChar w:fldCharType="separate"/>
                        </w:r>
                        <w:r>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227906">
      <w:pPr>
        <w:spacing w:after="0"/>
        <w:contextualSpacing/>
      </w:pPr>
    </w:p>
    <w:p w:rsidR="00561ACE" w:rsidRDefault="00561ACE" w:rsidP="00227906">
      <w:pPr>
        <w:spacing w:after="0"/>
        <w:contextualSpacing/>
      </w:pPr>
    </w:p>
    <w:p w:rsidR="00043F9A" w:rsidRDefault="00043F9A" w:rsidP="00227906">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227906">
      <w:pPr>
        <w:spacing w:after="0"/>
        <w:contextualSpacing/>
      </w:pPr>
      <w:r>
        <w:t xml:space="preserve">Ce calcul nous permet donc de </w:t>
      </w:r>
      <w:r w:rsidR="007E1129">
        <w:t>trouver</w:t>
      </w:r>
      <w:r>
        <w:t xml:space="preserve"> toutes les notes à partir du seul LA3 440Hz, ce qui évite la multiplicité des constantes dans notre code. </w:t>
      </w:r>
    </w:p>
    <w:p w:rsidR="008C1222" w:rsidRDefault="008C1222" w:rsidP="00227906">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227906">
      <w:pPr>
        <w:spacing w:after="0"/>
        <w:contextualSpacing/>
      </w:pPr>
      <w:r>
        <w:lastRenderedPageBreak/>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80045" w:rsidRPr="007E1129" w:rsidRDefault="00080045" w:rsidP="00227906">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227906">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A96C9C" w:rsidRDefault="00A96C9C" w:rsidP="00227906">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227906">
      <w:pPr>
        <w:spacing w:after="0"/>
        <w:contextualSpacing/>
        <w:rPr>
          <w:rStyle w:val="Emphaseple"/>
        </w:rPr>
      </w:pPr>
    </w:p>
    <w:p w:rsidR="00B2131C" w:rsidRDefault="00A96C9C" w:rsidP="00227906">
      <w:pPr>
        <w:pStyle w:val="Titre3"/>
        <w:spacing w:before="0" w:after="0"/>
        <w:ind w:left="709" w:firstLine="709"/>
        <w:contextualSpacing/>
      </w:pPr>
      <w:r>
        <w:t>1.2.2 C</w:t>
      </w:r>
      <w:r w:rsidR="00B2131C">
        <w:t xml:space="preserve">hoix du </w:t>
      </w:r>
      <w:r>
        <w:t>microcontrôleur</w:t>
      </w:r>
    </w:p>
    <w:p w:rsidR="00D64386" w:rsidRPr="00D64386" w:rsidRDefault="00D64386" w:rsidP="00227906">
      <w:pPr>
        <w:spacing w:after="0"/>
        <w:contextualSpacing/>
      </w:pPr>
    </w:p>
    <w:p w:rsidR="00A96C9C" w:rsidRDefault="00D64386" w:rsidP="00227906">
      <w:pPr>
        <w:spacing w:after="0"/>
        <w:contextualSpacing/>
      </w:pPr>
      <w:r>
        <w:t xml:space="preserve">Nous </w:t>
      </w:r>
      <w:r w:rsidRPr="00D64386">
        <w:t>choisissons d’utiliser un SAMD21J18A</w:t>
      </w:r>
      <w:r>
        <w:t xml:space="preserve"> monté sur un carte </w:t>
      </w:r>
      <w:hyperlink r:id="rId21"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227906">
      <w:pPr>
        <w:spacing w:after="0"/>
        <w:contextualSpacing/>
      </w:pPr>
      <w:r>
        <w:t xml:space="preserve">- La puissance de calcul ; en effet celui-ci tourne à 48MHz contre les 16MHz d’une </w:t>
      </w:r>
      <w:hyperlink r:id="rId22"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227906">
      <w:pPr>
        <w:spacing w:after="0"/>
        <w:contextualSpacing/>
      </w:pPr>
      <w:r>
        <w:t xml:space="preserve">- La présence d’un </w:t>
      </w:r>
      <w:hyperlink r:id="rId23"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227906">
      <w:pPr>
        <w:spacing w:after="0"/>
        <w:contextualSpacing/>
      </w:pPr>
      <w:r>
        <w:t>- Notre connaissance de l’appareil, car nous utilisons celui-ci depuis plusieurs projets déjà ce qui permet une réutilisation des bibliothèques de bases.</w:t>
      </w:r>
    </w:p>
    <w:p w:rsidR="002F7B12" w:rsidRDefault="002F7B12" w:rsidP="00227906">
      <w:pPr>
        <w:spacing w:after="0"/>
        <w:contextualSpacing/>
      </w:pPr>
    </w:p>
    <w:p w:rsidR="00BE2DDC" w:rsidRPr="00BE2DDC" w:rsidRDefault="009C61B9" w:rsidP="00227906">
      <w:pPr>
        <w:pStyle w:val="Titre3"/>
        <w:spacing w:before="0" w:after="0"/>
        <w:ind w:left="709" w:firstLine="709"/>
        <w:contextualSpacing/>
      </w:pPr>
      <w:r>
        <w:t xml:space="preserve">1.2.3 Portabilité du projet </w:t>
      </w:r>
    </w:p>
    <w:p w:rsidR="009C61B9" w:rsidRPr="009C61B9" w:rsidRDefault="009C61B9" w:rsidP="00227906">
      <w:pPr>
        <w:spacing w:after="0"/>
        <w:contextualSpacing/>
      </w:pPr>
    </w:p>
    <w:p w:rsidR="009C61B9" w:rsidRDefault="009C61B9" w:rsidP="00227906">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4" w:history="1">
        <w:r w:rsidRPr="00561ACE">
          <w:rPr>
            <w:rStyle w:val="Lienhypertexte"/>
          </w:rPr>
          <w:t>GitHub</w:t>
        </w:r>
      </w:hyperlink>
      <w:r w:rsidR="00561ACE" w:rsidRPr="00561ACE">
        <w:t xml:space="preserve">. </w:t>
      </w:r>
      <w:hyperlink r:id="rId25"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561ACE" w:rsidRPr="00561ACE" w:rsidRDefault="00561ACE" w:rsidP="00227906">
      <w:pPr>
        <w:spacing w:after="0"/>
        <w:ind w:firstLine="709"/>
        <w:contextualSpacing/>
      </w:pPr>
      <w:r>
        <w:t xml:space="preserve">Tout le projet sera donc par la suite référencé directement par des liens comme celui-ci : </w:t>
      </w:r>
      <w:hyperlink r:id="rId26"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227906">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227906">
      <w:pPr>
        <w:pStyle w:val="Titre2"/>
        <w:spacing w:before="0" w:after="0"/>
        <w:contextualSpacing/>
        <w:jc w:val="both"/>
      </w:pPr>
      <w:bookmarkStart w:id="13" w:name="_Toc478141274"/>
      <w:r>
        <w:lastRenderedPageBreak/>
        <w:t>1.3 Code</w:t>
      </w:r>
      <w:bookmarkEnd w:id="13"/>
    </w:p>
    <w:p w:rsidR="00BE2DDC" w:rsidRPr="00BE2DDC" w:rsidRDefault="00BE2DDC" w:rsidP="00227906">
      <w:pPr>
        <w:spacing w:after="0"/>
        <w:contextualSpacing/>
      </w:pPr>
    </w:p>
    <w:p w:rsidR="00D64386" w:rsidRDefault="00D64386" w:rsidP="00227906">
      <w:pPr>
        <w:spacing w:after="0"/>
        <w:ind w:firstLine="709"/>
        <w:contextualSpacing/>
      </w:pPr>
      <w:r>
        <w:t xml:space="preserve"> </w:t>
      </w:r>
      <w:r w:rsidR="009C61B9">
        <w:t xml:space="preserve">Nous commençons par déclarer </w:t>
      </w:r>
      <w:hyperlink r:id="rId27"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227906">
      <w:pPr>
        <w:spacing w:after="0"/>
        <w:contextualSpacing/>
      </w:pPr>
      <w:r>
        <w:t xml:space="preserve">Nous ajoutons également des définitions conditionnelles </w:t>
      </w:r>
      <w:hyperlink r:id="rId28"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227906">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29"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227906">
      <w:pPr>
        <w:spacing w:after="0"/>
        <w:contextualSpacing/>
      </w:pPr>
      <w:r>
        <w:t xml:space="preserve">Nous réalisons par la </w:t>
      </w:r>
      <w:r w:rsidRPr="00195CFE">
        <w:t xml:space="preserve">suite la fonction </w:t>
      </w:r>
      <w:hyperlink r:id="rId30"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227906">
      <w:pPr>
        <w:spacing w:after="0"/>
        <w:contextualSpacing/>
      </w:pPr>
      <w:r>
        <w:t xml:space="preserve">S’en suit la réalisation de la fonction </w:t>
      </w:r>
      <w:hyperlink r:id="rId31"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227906">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227906">
      <w:pPr>
        <w:spacing w:after="0"/>
        <w:contextualSpacing/>
      </w:pPr>
    </w:p>
    <w:p w:rsidR="00195CFE" w:rsidRDefault="00195CFE" w:rsidP="00227906">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227906">
      <w:pPr>
        <w:spacing w:after="0"/>
        <w:ind w:firstLine="709"/>
        <w:contextualSpacing/>
        <w:rPr>
          <w:rStyle w:val="Emphaseple"/>
        </w:rPr>
      </w:pPr>
    </w:p>
    <w:p w:rsidR="00856396" w:rsidRDefault="008D5394" w:rsidP="00227906">
      <w:pPr>
        <w:spacing w:after="0"/>
        <w:ind w:firstLine="709"/>
        <w:contextualSpacing/>
      </w:pPr>
      <w:r w:rsidRPr="008D5394">
        <w:t xml:space="preserve">Pour finir nous réalisons la fonction </w:t>
      </w:r>
      <w:hyperlink r:id="rId32"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227906">
      <w:pPr>
        <w:spacing w:after="0"/>
        <w:ind w:firstLine="709"/>
        <w:contextualSpacing/>
      </w:pPr>
    </w:p>
    <w:p w:rsidR="00BE2DDC" w:rsidRDefault="00BE2DDC" w:rsidP="00227906">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227906">
      <w:pPr>
        <w:spacing w:after="0"/>
        <w:ind w:firstLine="709"/>
        <w:contextualSpacing/>
      </w:pPr>
    </w:p>
    <w:p w:rsidR="00E12EE9" w:rsidRDefault="008D5394" w:rsidP="00227906">
      <w:pPr>
        <w:spacing w:after="0"/>
        <w:contextualSpacing/>
      </w:pPr>
      <w:r>
        <w:t>Le main qui utilise les fonctions décrites précédemment avec ici 49Hz de fréquence :</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227906">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227906">
      <w:pPr>
        <w:autoSpaceDE w:val="0"/>
        <w:autoSpaceDN w:val="0"/>
        <w:adjustRightInd w:val="0"/>
        <w:spacing w:after="0"/>
        <w:contextualSpacing/>
        <w:rPr>
          <w:rFonts w:eastAsiaTheme="minorHAnsi" w:cs="Courier New"/>
          <w:color w:val="000000"/>
          <w:sz w:val="16"/>
          <w:szCs w:val="16"/>
          <w:highlight w:val="white"/>
        </w:rPr>
      </w:pPr>
    </w:p>
    <w:p w:rsidR="00E12EE9" w:rsidRDefault="008D5394" w:rsidP="00227906">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227906">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227906">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227906">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227906">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27906">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227906">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227906">
      <w:pPr>
        <w:spacing w:after="0"/>
        <w:contextualSpacing/>
      </w:pPr>
    </w:p>
    <w:p w:rsidR="00856396" w:rsidRPr="00561ACE" w:rsidRDefault="00AE5D80" w:rsidP="00227906">
      <w:pPr>
        <w:pStyle w:val="Titre2"/>
        <w:spacing w:before="0" w:after="0"/>
        <w:contextualSpacing/>
        <w:jc w:val="both"/>
      </w:pPr>
      <w:r>
        <w:br w:type="page"/>
      </w:r>
      <w:bookmarkStart w:id="14" w:name="_Toc478141275"/>
      <w:r w:rsidR="00856396">
        <w:lastRenderedPageBreak/>
        <w:t>1.4 Tests</w:t>
      </w:r>
      <w:bookmarkEnd w:id="14"/>
    </w:p>
    <w:p w:rsidR="007C38FE" w:rsidRPr="007C38FE" w:rsidRDefault="007C38FE" w:rsidP="00227906">
      <w:pPr>
        <w:spacing w:after="0"/>
        <w:contextualSpacing/>
      </w:pPr>
    </w:p>
    <w:p w:rsidR="002F7B12" w:rsidRDefault="00F831BC" w:rsidP="00227906">
      <w:pPr>
        <w:spacing w:after="0"/>
        <w:contextualSpacing/>
      </w:pPr>
      <w:r>
        <w:rPr>
          <w:noProof/>
          <w:lang w:eastAsia="fr-FR"/>
        </w:rPr>
        <mc:AlternateContent>
          <mc:Choice Requires="wpg">
            <w:drawing>
              <wp:anchor distT="0" distB="0" distL="114300" distR="114300" simplePos="0" relativeHeight="251698688"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3"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4"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5"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6A4135" w:rsidRPr="00864029" w:rsidRDefault="006A4135" w:rsidP="00F831BC">
                              <w:pPr>
                                <w:pStyle w:val="Lgende"/>
                                <w:rPr>
                                  <w:noProof/>
                                  <w:color w:val="000000" w:themeColor="text1"/>
                                </w:rPr>
                              </w:pPr>
                              <w:bookmarkStart w:id="15" w:name="_Toc477934852"/>
                              <w:r>
                                <w:t xml:space="preserve">Figure </w:t>
                              </w:r>
                              <w:r>
                                <w:fldChar w:fldCharType="begin"/>
                              </w:r>
                              <w:r>
                                <w:instrText xml:space="preserve"> SEQ Figure \* ARABIC </w:instrText>
                              </w:r>
                              <w:r>
                                <w:fldChar w:fldCharType="separate"/>
                              </w:r>
                              <w:r>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98688"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36"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37"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38"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6A4135" w:rsidRPr="00864029" w:rsidRDefault="006A4135" w:rsidP="00F831BC">
                        <w:pPr>
                          <w:pStyle w:val="Lgende"/>
                          <w:rPr>
                            <w:noProof/>
                            <w:color w:val="000000" w:themeColor="text1"/>
                          </w:rPr>
                        </w:pPr>
                        <w:bookmarkStart w:id="16" w:name="_Toc477934852"/>
                        <w:r>
                          <w:t xml:space="preserve">Figure </w:t>
                        </w:r>
                        <w:r>
                          <w:fldChar w:fldCharType="begin"/>
                        </w:r>
                        <w:r>
                          <w:instrText xml:space="preserve"> SEQ Figure \* ARABIC </w:instrText>
                        </w:r>
                        <w:r>
                          <w:fldChar w:fldCharType="separate"/>
                        </w:r>
                        <w:r>
                          <w:rPr>
                            <w:noProof/>
                          </w:rPr>
                          <w:t>2</w:t>
                        </w:r>
                        <w:r>
                          <w:fldChar w:fldCharType="end"/>
                        </w:r>
                        <w:r>
                          <w:t>: TESTS n°1</w:t>
                        </w:r>
                        <w:bookmarkEnd w:id="16"/>
                      </w:p>
                    </w:txbxContent>
                  </v:textbox>
                </v:shape>
                <w10:wrap type="square"/>
              </v:group>
            </w:pict>
          </mc:Fallback>
        </mc:AlternateContent>
      </w:r>
    </w:p>
    <w:p w:rsidR="00AE5D80" w:rsidRDefault="00AE5D80" w:rsidP="00227906">
      <w:pPr>
        <w:spacing w:after="0"/>
        <w:contextualSpacing/>
      </w:pPr>
      <w:r w:rsidRPr="00AE5D80">
        <w:t>Premier test : Avec la fréquence 49Hz</w:t>
      </w:r>
    </w:p>
    <w:p w:rsidR="000C4356" w:rsidRDefault="00AE5D80" w:rsidP="00227906">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227906">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227906">
      <w:pPr>
        <w:spacing w:after="0"/>
        <w:contextualSpacing/>
      </w:pPr>
    </w:p>
    <w:p w:rsidR="00AE5D80" w:rsidRPr="00AE5D80" w:rsidRDefault="00AE5D80" w:rsidP="00227906">
      <w:pPr>
        <w:spacing w:after="0"/>
        <w:contextualSpacing/>
      </w:pPr>
    </w:p>
    <w:p w:rsidR="00AE5D80" w:rsidRPr="00AE5D80" w:rsidRDefault="00AE5D80"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AE5D80" w:rsidRPr="00AE5D80" w:rsidRDefault="00AE5D80" w:rsidP="00227906">
      <w:pPr>
        <w:spacing w:after="0"/>
        <w:contextualSpacing/>
      </w:pPr>
      <w:r>
        <w:t>Second test : Avec la fréquence à 445Hz</w:t>
      </w:r>
    </w:p>
    <w:p w:rsidR="000C4356" w:rsidRDefault="000C4356" w:rsidP="00227906">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227906">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227906">
      <w:pPr>
        <w:spacing w:after="0"/>
        <w:contextualSpacing/>
      </w:pPr>
    </w:p>
    <w:p w:rsidR="00FE6169" w:rsidRDefault="00FE6169"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AE5D80" w:rsidRPr="00AE5D80" w:rsidRDefault="000C4356" w:rsidP="00227906">
      <w:pPr>
        <w:spacing w:after="0"/>
        <w:contextualSpacing/>
      </w:pPr>
      <w:r>
        <w:t>T</w:t>
      </w:r>
      <w:r w:rsidR="00AE5D80">
        <w:t>roisième test : Avec la fréquence à 4870Hz</w:t>
      </w:r>
    </w:p>
    <w:p w:rsidR="000C4356" w:rsidRDefault="000C4356" w:rsidP="00227906">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227906">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2F7B12" w:rsidRDefault="002F7B12" w:rsidP="00227906">
      <w:pPr>
        <w:spacing w:after="0"/>
        <w:contextualSpacing/>
      </w:pPr>
    </w:p>
    <w:p w:rsidR="002F7B12" w:rsidRPr="00AE5D80" w:rsidRDefault="002F7B12" w:rsidP="00227906">
      <w:pPr>
        <w:spacing w:after="0"/>
        <w:contextualSpacing/>
      </w:pPr>
    </w:p>
    <w:p w:rsidR="002F7B12" w:rsidRDefault="002F7B12" w:rsidP="00227906">
      <w:pPr>
        <w:pStyle w:val="Titre2"/>
        <w:spacing w:before="0" w:after="0"/>
        <w:contextualSpacing/>
        <w:jc w:val="both"/>
      </w:pPr>
    </w:p>
    <w:p w:rsidR="00C0676E" w:rsidRDefault="00856396" w:rsidP="00227906">
      <w:pPr>
        <w:pStyle w:val="Titre2"/>
        <w:spacing w:before="0" w:after="0"/>
        <w:contextualSpacing/>
        <w:jc w:val="both"/>
      </w:pPr>
      <w:bookmarkStart w:id="17" w:name="_Toc478141276"/>
      <w:r>
        <w:t>1.5</w:t>
      </w:r>
      <w:r w:rsidR="00C0676E">
        <w:t xml:space="preserve"> </w:t>
      </w:r>
      <w:r w:rsidR="00C0676E" w:rsidRPr="00561ACE">
        <w:t>Conclusion</w:t>
      </w:r>
      <w:bookmarkEnd w:id="17"/>
    </w:p>
    <w:p w:rsidR="00C0676E" w:rsidRPr="00FE6169" w:rsidRDefault="00C0676E" w:rsidP="00227906">
      <w:pPr>
        <w:spacing w:after="0"/>
        <w:contextualSpacing/>
      </w:pPr>
    </w:p>
    <w:p w:rsidR="00C0676E" w:rsidRPr="00FE6169" w:rsidRDefault="00FE6169" w:rsidP="00227906">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227906">
      <w:pPr>
        <w:spacing w:after="0"/>
        <w:contextualSpacing/>
      </w:pPr>
      <w:r w:rsidRPr="00FE6169">
        <w:br w:type="page"/>
      </w:r>
    </w:p>
    <w:p w:rsidR="00C0676E" w:rsidRPr="009E1B1C" w:rsidRDefault="00AE5D80" w:rsidP="00227906">
      <w:pPr>
        <w:pStyle w:val="Titre1"/>
        <w:spacing w:before="0" w:after="0"/>
        <w:contextualSpacing/>
        <w:jc w:val="both"/>
        <w:rPr>
          <w:u w:val="none"/>
        </w:rPr>
      </w:pPr>
      <w:bookmarkStart w:id="18" w:name="_Toc478141277"/>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227906">
      <w:pPr>
        <w:spacing w:after="0"/>
        <w:contextualSpacing/>
      </w:pPr>
    </w:p>
    <w:p w:rsidR="00FE6169" w:rsidRDefault="00FE6169" w:rsidP="00227906">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227906">
      <w:pPr>
        <w:spacing w:after="0"/>
        <w:ind w:firstLine="709"/>
        <w:contextualSpacing/>
      </w:pPr>
    </w:p>
    <w:p w:rsidR="00C0676E" w:rsidRPr="009E1B1C" w:rsidRDefault="00C0676E" w:rsidP="00227906">
      <w:pPr>
        <w:pStyle w:val="Titre2"/>
        <w:spacing w:before="0" w:after="0"/>
        <w:contextualSpacing/>
        <w:jc w:val="both"/>
        <w:rPr>
          <w:u w:val="none"/>
        </w:rPr>
      </w:pPr>
      <w:bookmarkStart w:id="19" w:name="_Toc478141278"/>
      <w:r w:rsidRPr="009E1B1C">
        <w:rPr>
          <w:u w:val="none"/>
        </w:rPr>
        <w:t>2.1 Problématique</w:t>
      </w:r>
      <w:r w:rsidR="0053202D" w:rsidRPr="009E1B1C">
        <w:rPr>
          <w:u w:val="none"/>
        </w:rPr>
        <w:t>s</w:t>
      </w:r>
      <w:bookmarkEnd w:id="19"/>
    </w:p>
    <w:p w:rsidR="0053202D" w:rsidRPr="009E1B1C" w:rsidRDefault="0053202D" w:rsidP="00227906">
      <w:pPr>
        <w:spacing w:after="0"/>
        <w:contextualSpacing/>
      </w:pPr>
    </w:p>
    <w:p w:rsidR="0053202D" w:rsidRPr="009E1B1C" w:rsidRDefault="0053202D" w:rsidP="00227906">
      <w:pPr>
        <w:pStyle w:val="Paragraphedeliste"/>
        <w:numPr>
          <w:ilvl w:val="0"/>
          <w:numId w:val="14"/>
        </w:numPr>
        <w:spacing w:after="0"/>
      </w:pPr>
      <w:r w:rsidRPr="009E1B1C">
        <w:t>Acquisition du signal carré.</w:t>
      </w:r>
    </w:p>
    <w:p w:rsidR="0053202D" w:rsidRPr="009E1B1C" w:rsidRDefault="0053202D" w:rsidP="00227906">
      <w:pPr>
        <w:pStyle w:val="Paragraphedeliste"/>
        <w:numPr>
          <w:ilvl w:val="0"/>
          <w:numId w:val="14"/>
        </w:numPr>
        <w:spacing w:after="0"/>
      </w:pPr>
      <w:r w:rsidRPr="009E1B1C">
        <w:t>Traitement du signal carré pour extraire la fréquence</w:t>
      </w:r>
    </w:p>
    <w:p w:rsidR="0053202D" w:rsidRPr="009E1B1C" w:rsidRDefault="0053202D" w:rsidP="00227906">
      <w:pPr>
        <w:pStyle w:val="Paragraphedeliste"/>
        <w:numPr>
          <w:ilvl w:val="0"/>
          <w:numId w:val="14"/>
        </w:numPr>
        <w:spacing w:after="0"/>
      </w:pPr>
      <w:r w:rsidRPr="009E1B1C">
        <w:t>Accorder le signal carré.</w:t>
      </w:r>
    </w:p>
    <w:p w:rsidR="0053202D" w:rsidRPr="009E1B1C" w:rsidRDefault="0053202D" w:rsidP="00227906">
      <w:pPr>
        <w:spacing w:after="0"/>
        <w:contextualSpacing/>
      </w:pPr>
    </w:p>
    <w:p w:rsidR="00C0676E" w:rsidRDefault="00C0676E" w:rsidP="00227906">
      <w:pPr>
        <w:pStyle w:val="Titre2"/>
        <w:spacing w:before="0" w:after="0"/>
        <w:contextualSpacing/>
        <w:jc w:val="both"/>
        <w:rPr>
          <w:u w:val="none"/>
        </w:rPr>
      </w:pPr>
      <w:bookmarkStart w:id="20" w:name="_Toc478141279"/>
      <w:r w:rsidRPr="009E1B1C">
        <w:rPr>
          <w:u w:val="none"/>
        </w:rPr>
        <w:t>2.2 Solutions</w:t>
      </w:r>
      <w:bookmarkEnd w:id="20"/>
    </w:p>
    <w:p w:rsidR="002F7B12" w:rsidRPr="002F7B12" w:rsidRDefault="002F7B12" w:rsidP="00227906">
      <w:pPr>
        <w:spacing w:after="0"/>
        <w:contextualSpacing/>
      </w:pPr>
    </w:p>
    <w:p w:rsidR="00C0676E" w:rsidRPr="009E1B1C" w:rsidRDefault="0053202D" w:rsidP="00227906">
      <w:pPr>
        <w:pStyle w:val="Titre3"/>
        <w:spacing w:before="0" w:after="0"/>
        <w:contextualSpacing/>
      </w:pPr>
      <w:r w:rsidRPr="009E1B1C">
        <w:t xml:space="preserve">2.2.1 Acquisition </w:t>
      </w:r>
    </w:p>
    <w:p w:rsidR="009E1B1C" w:rsidRDefault="009E1B1C" w:rsidP="00227906">
      <w:pPr>
        <w:spacing w:after="0"/>
        <w:contextualSpacing/>
      </w:pPr>
    </w:p>
    <w:p w:rsidR="009C0829" w:rsidRDefault="009E1B1C" w:rsidP="00227906">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227906">
      <w:pPr>
        <w:spacing w:after="0"/>
        <w:ind w:firstLine="709"/>
        <w:contextualSpacing/>
      </w:pPr>
    </w:p>
    <w:p w:rsidR="0042705C" w:rsidRDefault="0042705C" w:rsidP="00227906">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227906">
      <w:pPr>
        <w:spacing w:after="0"/>
        <w:ind w:firstLine="709"/>
        <w:contextualSpacing/>
      </w:pPr>
    </w:p>
    <w:p w:rsidR="0053202D" w:rsidRDefault="0053202D" w:rsidP="00227906">
      <w:pPr>
        <w:pStyle w:val="Titre3"/>
        <w:spacing w:before="0" w:after="0"/>
        <w:contextualSpacing/>
      </w:pPr>
      <w:r w:rsidRPr="009E1B1C">
        <w:t>2.2.2 Fréquencemètre</w:t>
      </w:r>
    </w:p>
    <w:p w:rsidR="009C0829" w:rsidRPr="009C0829" w:rsidRDefault="009C0829" w:rsidP="00227906">
      <w:pPr>
        <w:spacing w:after="0"/>
        <w:contextualSpacing/>
      </w:pPr>
    </w:p>
    <w:p w:rsidR="009C0829" w:rsidRDefault="009C0829" w:rsidP="00227906">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227906">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227906">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227906">
      <w:pPr>
        <w:spacing w:after="0"/>
        <w:contextualSpacing/>
      </w:pPr>
      <w:r>
        <w:t>Et on recommence l’opération à chaque front.</w:t>
      </w:r>
    </w:p>
    <w:p w:rsidR="0053202D" w:rsidRPr="00C0676E" w:rsidRDefault="0053202D" w:rsidP="00227906">
      <w:pPr>
        <w:spacing w:after="0"/>
        <w:contextualSpacing/>
      </w:pPr>
    </w:p>
    <w:p w:rsidR="00C0676E" w:rsidRDefault="00C0676E" w:rsidP="00227906">
      <w:pPr>
        <w:pStyle w:val="Titre2"/>
        <w:spacing w:before="0" w:after="0"/>
        <w:contextualSpacing/>
        <w:jc w:val="both"/>
      </w:pPr>
      <w:bookmarkStart w:id="21" w:name="_Toc478141280"/>
      <w:r>
        <w:t>2.3 Code</w:t>
      </w:r>
      <w:bookmarkEnd w:id="21"/>
    </w:p>
    <w:p w:rsidR="00C0676E" w:rsidRDefault="00C0676E" w:rsidP="00227906">
      <w:pPr>
        <w:spacing w:after="0"/>
        <w:contextualSpacing/>
      </w:pPr>
    </w:p>
    <w:p w:rsidR="009C0829" w:rsidRDefault="009C0829" w:rsidP="00227906">
      <w:pPr>
        <w:spacing w:after="0"/>
        <w:contextualSpacing/>
      </w:pPr>
      <w:r w:rsidRPr="0042705C">
        <w:t xml:space="preserve">Nous commençons par réaliser la fonction </w:t>
      </w:r>
      <w:hyperlink r:id="rId39"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227906">
      <w:pPr>
        <w:spacing w:after="0"/>
        <w:ind w:firstLine="709"/>
        <w:contextualSpacing/>
      </w:pPr>
    </w:p>
    <w:p w:rsidR="002F7B12" w:rsidRDefault="009C0829" w:rsidP="00227906">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227906">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0"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227906">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227906">
      <w:pPr>
        <w:spacing w:after="0"/>
        <w:contextualSpacing/>
      </w:pPr>
    </w:p>
    <w:p w:rsidR="0042705C" w:rsidRDefault="0042705C" w:rsidP="00227906">
      <w:pPr>
        <w:spacing w:after="0"/>
        <w:contextualSpacing/>
      </w:pPr>
      <w:r>
        <w:t xml:space="preserve">Dans </w:t>
      </w:r>
      <w:r w:rsidRPr="0042705C">
        <w:t xml:space="preserve">la fonction </w:t>
      </w:r>
      <w:hyperlink r:id="rId41"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227906">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227906">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227906">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227906">
      <w:pPr>
        <w:spacing w:after="0"/>
        <w:contextualSpacing/>
      </w:pPr>
      <w:r w:rsidRPr="00CC4187">
        <w:t xml:space="preserve">Soit un code qui deviens : </w:t>
      </w:r>
    </w:p>
    <w:p w:rsidR="00CC4187" w:rsidRPr="00CC4187" w:rsidRDefault="00CC4187" w:rsidP="00227906">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227906">
      <w:pPr>
        <w:spacing w:after="0"/>
        <w:contextualSpacing/>
      </w:pPr>
    </w:p>
    <w:p w:rsidR="00CC4187" w:rsidRPr="00CC4187" w:rsidRDefault="00CC4187" w:rsidP="00227906">
      <w:pPr>
        <w:spacing w:after="0"/>
        <w:contextualSpacing/>
      </w:pPr>
      <w:r w:rsidRPr="00CC4187">
        <w:t xml:space="preserve">Et pour finir calcul la fréquence </w:t>
      </w:r>
      <w:hyperlink r:id="rId42"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227906">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227906">
      <w:pPr>
        <w:spacing w:after="0"/>
        <w:contextualSpacing/>
      </w:pPr>
    </w:p>
    <w:p w:rsidR="00CC4187" w:rsidRDefault="00CC4187" w:rsidP="00227906">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227906">
      <w:pPr>
        <w:spacing w:after="0"/>
        <w:contextualSpacing/>
        <w:rPr>
          <w:rStyle w:val="Emphaseple"/>
        </w:rPr>
      </w:pPr>
    </w:p>
    <w:p w:rsidR="00CC4187" w:rsidRDefault="00CC4187" w:rsidP="00227906">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3"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227906">
      <w:pPr>
        <w:spacing w:after="0"/>
        <w:ind w:firstLine="709"/>
        <w:contextualSpacing/>
      </w:pPr>
    </w:p>
    <w:p w:rsidR="00CC4187" w:rsidRDefault="00CC4187" w:rsidP="00227906">
      <w:pPr>
        <w:spacing w:after="0"/>
        <w:contextualSpacing/>
      </w:pPr>
      <w:r>
        <w:t xml:space="preserve">On vient donc se servir de cette </w:t>
      </w:r>
      <w:r w:rsidR="007E72A9">
        <w:t>fonction</w:t>
      </w:r>
      <w:r>
        <w:t xml:space="preserve"> dans le main pour récupérer la fréquence.</w:t>
      </w:r>
    </w:p>
    <w:p w:rsidR="002F7B12" w:rsidRDefault="002F7B12" w:rsidP="00227906">
      <w:pPr>
        <w:spacing w:after="0"/>
        <w:contextualSpacing/>
      </w:pPr>
      <w:r>
        <w:t xml:space="preserve">Celui-ci devient donc (un seul changement) ; </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227906">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227906">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227906">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227906">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227906">
      <w:pPr>
        <w:spacing w:after="0"/>
        <w:contextualSpacing/>
      </w:pPr>
    </w:p>
    <w:p w:rsidR="00CC4187" w:rsidRDefault="00CC4187" w:rsidP="00227906">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227906">
      <w:pPr>
        <w:spacing w:after="0"/>
        <w:contextualSpacing/>
      </w:pPr>
    </w:p>
    <w:p w:rsidR="0042705C" w:rsidRDefault="007E72A9" w:rsidP="00227906">
      <w:pPr>
        <w:pStyle w:val="Titre2"/>
        <w:spacing w:before="0" w:after="0"/>
        <w:contextualSpacing/>
        <w:jc w:val="both"/>
      </w:pPr>
      <w:bookmarkStart w:id="22" w:name="_Toc478141281"/>
      <w:r>
        <w:t>2.4 Tests</w:t>
      </w:r>
      <w:bookmarkEnd w:id="22"/>
    </w:p>
    <w:p w:rsidR="007E72A9" w:rsidRDefault="007E72A9" w:rsidP="00227906">
      <w:pPr>
        <w:spacing w:after="0"/>
        <w:contextualSpacing/>
      </w:pPr>
    </w:p>
    <w:p w:rsidR="007E72A9" w:rsidRPr="006A4135" w:rsidRDefault="00CF4993" w:rsidP="00227906">
      <w:pPr>
        <w:spacing w:after="0"/>
        <w:contextualSpacing/>
        <w:rPr>
          <w:color w:val="auto"/>
        </w:rPr>
      </w:pPr>
      <w:r w:rsidRPr="006A4135">
        <w:rPr>
          <w:color w:val="auto"/>
          <w:highlight w:val="red"/>
        </w:rPr>
        <w:t>SCREEN OSCILLO A FAIRE VITE FAIT</w:t>
      </w:r>
      <w:r w:rsidRPr="006A4135">
        <w:rPr>
          <w:color w:val="auto"/>
        </w:rPr>
        <w:t xml:space="preserve"> </w:t>
      </w:r>
    </w:p>
    <w:p w:rsidR="00CF4993" w:rsidRPr="007E72A9" w:rsidRDefault="00CF4993" w:rsidP="00227906">
      <w:pPr>
        <w:spacing w:after="0"/>
        <w:contextualSpacing/>
      </w:pPr>
    </w:p>
    <w:p w:rsidR="00C0676E" w:rsidRDefault="00642C49" w:rsidP="00227906">
      <w:pPr>
        <w:pStyle w:val="Titre2"/>
        <w:spacing w:before="0" w:after="0"/>
        <w:contextualSpacing/>
        <w:jc w:val="both"/>
      </w:pPr>
      <w:bookmarkStart w:id="23" w:name="_Toc478141282"/>
      <w:r>
        <w:t>2.5</w:t>
      </w:r>
      <w:r w:rsidR="00C0676E">
        <w:t xml:space="preserve"> Conclusion</w:t>
      </w:r>
      <w:bookmarkEnd w:id="23"/>
    </w:p>
    <w:p w:rsidR="00C0676E" w:rsidRPr="00CF4993" w:rsidRDefault="00C0676E" w:rsidP="00227906">
      <w:pPr>
        <w:spacing w:after="0"/>
        <w:contextualSpacing/>
      </w:pPr>
    </w:p>
    <w:p w:rsidR="00C60293" w:rsidRPr="006A4135" w:rsidRDefault="00CF4993" w:rsidP="00227906">
      <w:pPr>
        <w:spacing w:after="0"/>
        <w:contextualSpacing/>
        <w:rPr>
          <w:color w:val="auto"/>
        </w:rPr>
      </w:pPr>
      <w:r w:rsidRPr="006A4135">
        <w:rPr>
          <w:color w:val="auto"/>
          <w:highlight w:val="red"/>
        </w:rPr>
        <w:t>A ECRIRE</w:t>
      </w:r>
    </w:p>
    <w:p w:rsidR="00C60293" w:rsidRPr="00CF4993" w:rsidRDefault="00C60293" w:rsidP="00227906">
      <w:pPr>
        <w:spacing w:after="0"/>
        <w:contextualSpacing/>
      </w:pPr>
      <w:r w:rsidRPr="00CF4993">
        <w:br w:type="page"/>
      </w:r>
    </w:p>
    <w:p w:rsidR="00131069" w:rsidRDefault="00131069" w:rsidP="00227906">
      <w:pPr>
        <w:pStyle w:val="Titre1"/>
        <w:spacing w:before="0" w:after="0"/>
        <w:contextualSpacing/>
        <w:jc w:val="both"/>
      </w:pPr>
      <w:bookmarkStart w:id="24" w:name="_Toc478141283"/>
      <w:r>
        <w:lastRenderedPageBreak/>
        <w:t>3. Réalisation carte acquisition</w:t>
      </w:r>
      <w:bookmarkEnd w:id="24"/>
    </w:p>
    <w:p w:rsidR="00DE4197" w:rsidRDefault="00DE4197" w:rsidP="00227906">
      <w:pPr>
        <w:spacing w:after="0"/>
        <w:contextualSpacing/>
      </w:pPr>
    </w:p>
    <w:p w:rsidR="00DE4197" w:rsidRDefault="00DE4197" w:rsidP="00227906">
      <w:pPr>
        <w:spacing w:after="0"/>
        <w:ind w:firstLine="709"/>
        <w:contextualSpacing/>
      </w:pPr>
      <w:r>
        <w:t xml:space="preserve">Pour la suite de notre projet, nous allons réaliser une carte d’extension pour la carte </w:t>
      </w:r>
      <w:hyperlink r:id="rId44"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227906">
      <w:pPr>
        <w:spacing w:after="0"/>
        <w:ind w:firstLine="709"/>
        <w:contextualSpacing/>
      </w:pPr>
    </w:p>
    <w:p w:rsidR="00131069" w:rsidRDefault="00131069" w:rsidP="00227906">
      <w:pPr>
        <w:pStyle w:val="Titre2"/>
        <w:spacing w:before="0" w:after="0"/>
        <w:contextualSpacing/>
        <w:jc w:val="both"/>
      </w:pPr>
      <w:bookmarkStart w:id="25" w:name="_Toc478141284"/>
      <w:r>
        <w:t>3.1 Problématique</w:t>
      </w:r>
      <w:r w:rsidR="002D0429">
        <w:t>s</w:t>
      </w:r>
      <w:bookmarkEnd w:id="25"/>
    </w:p>
    <w:p w:rsidR="00731452" w:rsidRPr="00731452" w:rsidRDefault="00731452" w:rsidP="00227906">
      <w:pPr>
        <w:spacing w:after="0"/>
        <w:contextualSpacing/>
      </w:pPr>
    </w:p>
    <w:p w:rsidR="00131069" w:rsidRDefault="00731452" w:rsidP="00227906">
      <w:pPr>
        <w:spacing w:after="0"/>
        <w:contextualSpacing/>
      </w:pPr>
      <w:r>
        <w:t>- Acquisition du signal sonore par microphone (pour guitares sèches et autres instruments)</w:t>
      </w:r>
    </w:p>
    <w:p w:rsidR="00731452" w:rsidRDefault="00731452" w:rsidP="00227906">
      <w:pPr>
        <w:spacing w:after="0"/>
        <w:contextualSpacing/>
      </w:pPr>
      <w:r>
        <w:t>- Acquisition du signal sonore par jack</w:t>
      </w:r>
      <w:r w:rsidR="006C0FEB">
        <w:t xml:space="preserve"> (pour guitares électriques)</w:t>
      </w:r>
    </w:p>
    <w:p w:rsidR="00731452" w:rsidRDefault="00731452" w:rsidP="00227906">
      <w:pPr>
        <w:spacing w:after="0"/>
        <w:contextualSpacing/>
      </w:pPr>
      <w:r>
        <w:t xml:space="preserve">- Filtrage analogique du signal sonore </w:t>
      </w:r>
    </w:p>
    <w:p w:rsidR="00731452" w:rsidRDefault="00731452" w:rsidP="00227906">
      <w:pPr>
        <w:spacing w:after="0"/>
        <w:contextualSpacing/>
      </w:pPr>
      <w:r>
        <w:t>- Alimentation portable de tout le système et création des tensions nécessaires ( -4.5, +4.5, +3.3v)</w:t>
      </w:r>
    </w:p>
    <w:p w:rsidR="00731452" w:rsidRDefault="00731452" w:rsidP="00227906">
      <w:pPr>
        <w:spacing w:after="0"/>
        <w:contextualSpacing/>
      </w:pPr>
      <w:r>
        <w:t>- Ajout de RAM externe pour contenir de plus gros tableaux de FFT/DFT.</w:t>
      </w:r>
    </w:p>
    <w:p w:rsidR="00731452" w:rsidRPr="00C0676E" w:rsidRDefault="00731452" w:rsidP="00227906">
      <w:pPr>
        <w:spacing w:after="0"/>
        <w:contextualSpacing/>
      </w:pPr>
    </w:p>
    <w:p w:rsidR="00131069" w:rsidRDefault="00131069" w:rsidP="00227906">
      <w:pPr>
        <w:pStyle w:val="Titre2"/>
        <w:spacing w:before="0" w:after="0"/>
        <w:contextualSpacing/>
        <w:jc w:val="both"/>
      </w:pPr>
      <w:bookmarkStart w:id="26" w:name="_Toc478141285"/>
      <w:r>
        <w:t>3.2 Solutions</w:t>
      </w:r>
      <w:bookmarkEnd w:id="26"/>
    </w:p>
    <w:p w:rsidR="002D0429" w:rsidRPr="002D0429" w:rsidRDefault="002D0429" w:rsidP="00227906">
      <w:pPr>
        <w:spacing w:after="0"/>
        <w:contextualSpacing/>
      </w:pPr>
    </w:p>
    <w:p w:rsidR="006C0FEB" w:rsidRDefault="004D240D" w:rsidP="00227906">
      <w:pPr>
        <w:pStyle w:val="Titre3"/>
        <w:spacing w:before="0" w:after="0"/>
        <w:contextualSpacing/>
      </w:pPr>
      <w:r>
        <w:rPr>
          <w:noProof/>
          <w:lang w:eastAsia="fr-FR"/>
        </w:rPr>
        <mc:AlternateContent>
          <mc:Choice Requires="wpg">
            <w:drawing>
              <wp:anchor distT="0" distB="0" distL="114300" distR="114300" simplePos="0" relativeHeight="251703808"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6A4135" w:rsidRPr="00C01C61" w:rsidRDefault="006A4135" w:rsidP="004D240D">
                              <w:pPr>
                                <w:pStyle w:val="Lgende"/>
                                <w:rPr>
                                  <w:bCs/>
                                  <w:noProof/>
                                  <w:color w:val="D34817" w:themeColor="accent1"/>
                                  <w:spacing w:val="20"/>
                                  <w:sz w:val="22"/>
                                </w:rPr>
                              </w:pPr>
                              <w:bookmarkStart w:id="27" w:name="_Toc477934853"/>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5">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703808;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6A4135" w:rsidRPr="00C01C61" w:rsidRDefault="006A4135" w:rsidP="004D240D">
                        <w:pPr>
                          <w:pStyle w:val="Lgende"/>
                          <w:rPr>
                            <w:bCs/>
                            <w:noProof/>
                            <w:color w:val="D34817" w:themeColor="accent1"/>
                            <w:spacing w:val="20"/>
                            <w:sz w:val="22"/>
                          </w:rPr>
                        </w:pPr>
                        <w:bookmarkStart w:id="28" w:name="_Toc477934853"/>
                        <w:r>
                          <w:t xml:space="preserve">Figure </w:t>
                        </w:r>
                        <w:r>
                          <w:fldChar w:fldCharType="begin"/>
                        </w:r>
                        <w:r>
                          <w:instrText xml:space="preserve"> SEQ Figure \* ARABIC </w:instrText>
                        </w:r>
                        <w:r>
                          <w:fldChar w:fldCharType="separate"/>
                        </w:r>
                        <w:r>
                          <w:rPr>
                            <w:noProof/>
                          </w:rPr>
                          <w:t>3</w:t>
                        </w:r>
                        <w:r>
                          <w:fldChar w:fldCharType="end"/>
                        </w:r>
                        <w:r>
                          <w:t xml:space="preserve"> : Schéma micro + jack</w:t>
                        </w:r>
                        <w:bookmarkEnd w:id="28"/>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46"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227906">
      <w:pPr>
        <w:spacing w:after="0"/>
        <w:ind w:firstLine="709"/>
        <w:contextualSpacing/>
      </w:pPr>
    </w:p>
    <w:p w:rsidR="006C0FEB" w:rsidRDefault="0028014A" w:rsidP="00227906">
      <w:pPr>
        <w:spacing w:after="0"/>
        <w:ind w:firstLine="709"/>
        <w:contextualSpacing/>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47"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227906">
      <w:pPr>
        <w:spacing w:after="0"/>
        <w:ind w:firstLine="709"/>
        <w:contextualSpacing/>
      </w:pPr>
    </w:p>
    <w:p w:rsidR="006C0FEB" w:rsidRDefault="006C0FEB" w:rsidP="00227906">
      <w:pPr>
        <w:pStyle w:val="Titre3"/>
        <w:spacing w:before="0" w:after="0"/>
        <w:contextualSpacing/>
      </w:pPr>
      <w:r>
        <w:t xml:space="preserve">3.2.2 </w:t>
      </w:r>
      <w:r w:rsidR="00E975BF">
        <w:t xml:space="preserve">Bloc </w:t>
      </w:r>
      <w:r>
        <w:t>Filtrage</w:t>
      </w:r>
    </w:p>
    <w:p w:rsidR="00E975BF" w:rsidRPr="00E975BF" w:rsidRDefault="00E975BF" w:rsidP="00227906">
      <w:pPr>
        <w:spacing w:after="0"/>
        <w:contextualSpacing/>
      </w:pPr>
    </w:p>
    <w:p w:rsidR="006C0FEB" w:rsidRDefault="00E975BF" w:rsidP="00227906">
      <w:pPr>
        <w:spacing w:after="0"/>
        <w:ind w:firstLine="709"/>
        <w:contextualSpacing/>
      </w:pPr>
      <w:r>
        <w:rPr>
          <w:noProof/>
          <w:lang w:eastAsia="fr-FR"/>
        </w:rPr>
        <mc:AlternateContent>
          <mc:Choice Requires="wpg">
            <w:drawing>
              <wp:anchor distT="0" distB="0" distL="114300" distR="114300" simplePos="0" relativeHeight="251707904"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48">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6A4135" w:rsidRPr="00E52658" w:rsidRDefault="006A4135" w:rsidP="00E975BF">
                              <w:pPr>
                                <w:pStyle w:val="Lgende"/>
                                <w:rPr>
                                  <w:noProof/>
                                  <w:color w:val="000000" w:themeColor="text1"/>
                                </w:rPr>
                              </w:pPr>
                              <w:bookmarkStart w:id="29" w:name="_Toc477934854"/>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07904"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49"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6A4135" w:rsidRPr="00E52658" w:rsidRDefault="006A4135" w:rsidP="00E975BF">
                        <w:pPr>
                          <w:pStyle w:val="Lgende"/>
                          <w:rPr>
                            <w:noProof/>
                            <w:color w:val="000000" w:themeColor="text1"/>
                          </w:rPr>
                        </w:pPr>
                        <w:bookmarkStart w:id="30" w:name="_Toc477934854"/>
                        <w:r>
                          <w:t xml:space="preserve">Figure </w:t>
                        </w:r>
                        <w:r>
                          <w:fldChar w:fldCharType="begin"/>
                        </w:r>
                        <w:r>
                          <w:instrText xml:space="preserve"> SEQ Figure \* ARABIC </w:instrText>
                        </w:r>
                        <w:r>
                          <w:fldChar w:fldCharType="separate"/>
                        </w:r>
                        <w:r>
                          <w:rPr>
                            <w:noProof/>
                          </w:rPr>
                          <w:t>4</w:t>
                        </w:r>
                        <w:r>
                          <w:fldChar w:fldCharType="end"/>
                        </w:r>
                        <w:r>
                          <w:t xml:space="preserve"> : schéma filtrage</w:t>
                        </w:r>
                        <w:bookmarkEnd w:id="30"/>
                      </w:p>
                    </w:txbxContent>
                  </v:textbox>
                </v:shape>
                <w10:wrap type="topAndBottom"/>
              </v:group>
            </w:pict>
          </mc:Fallback>
        </mc:AlternateContent>
      </w:r>
      <w:r>
        <w:t xml:space="preserve">A la suite du switch et avant d’envoyer le signal dans la carte  </w:t>
      </w:r>
      <w:hyperlink r:id="rId5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227906">
      <w:pPr>
        <w:spacing w:after="0"/>
        <w:contextualSpacing/>
      </w:pPr>
    </w:p>
    <w:p w:rsidR="005A02C3" w:rsidRDefault="00E975BF" w:rsidP="00227906">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1"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227906">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227906">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227906">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227906">
      <w:pPr>
        <w:spacing w:after="0"/>
        <w:contextualSpacing/>
      </w:pPr>
      <w:r w:rsidRPr="006A4135">
        <w:t xml:space="preserve">Ces calculs sont issus de ce </w:t>
      </w:r>
      <w:hyperlink r:id="rId52" w:history="1">
        <w:r w:rsidRPr="006A4135">
          <w:rPr>
            <w:rStyle w:val="Lienhypertexte"/>
          </w:rPr>
          <w:t>s</w:t>
        </w:r>
        <w:r w:rsidRPr="006A4135">
          <w:rPr>
            <w:rStyle w:val="Lienhypertexte"/>
          </w:rPr>
          <w:t>i</w:t>
        </w:r>
        <w:r w:rsidRPr="006A4135">
          <w:rPr>
            <w:rStyle w:val="Lienhypertexte"/>
          </w:rPr>
          <w:t>te</w:t>
        </w:r>
      </w:hyperlink>
      <w:r w:rsidRPr="006A4135">
        <w:t>.</w:t>
      </w:r>
    </w:p>
    <w:p w:rsidR="00F53956" w:rsidRPr="006A4135" w:rsidRDefault="00F53956" w:rsidP="00227906">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227906">
      <w:pPr>
        <w:spacing w:after="0"/>
        <w:contextualSpacing/>
      </w:pPr>
    </w:p>
    <w:p w:rsidR="005A02C3" w:rsidRDefault="005A02C3" w:rsidP="00227906">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227906">
      <w:pPr>
        <w:spacing w:after="0"/>
        <w:contextualSpacing/>
        <w:jc w:val="left"/>
        <w:rPr>
          <w:rFonts w:asciiTheme="majorHAnsi" w:eastAsiaTheme="majorEastAsia" w:hAnsiTheme="majorHAnsi" w:cstheme="majorBidi"/>
          <w:bCs/>
          <w:color w:val="D34817" w:themeColor="accent1"/>
          <w:spacing w:val="20"/>
          <w:szCs w:val="24"/>
        </w:rPr>
      </w:pPr>
    </w:p>
    <w:p w:rsidR="006C0FEB" w:rsidRDefault="006C0FEB" w:rsidP="00227906">
      <w:pPr>
        <w:pStyle w:val="Titre3"/>
        <w:spacing w:before="0" w:after="0"/>
        <w:contextualSpacing/>
      </w:pPr>
      <w:r>
        <w:t xml:space="preserve">3.2.3 </w:t>
      </w:r>
      <w:r w:rsidR="00E975BF">
        <w:t xml:space="preserve">Bloc </w:t>
      </w:r>
      <w:r>
        <w:t>Alimentation</w:t>
      </w:r>
    </w:p>
    <w:p w:rsidR="00C946FA" w:rsidRDefault="00C946FA" w:rsidP="00227906">
      <w:pPr>
        <w:spacing w:after="0"/>
        <w:contextualSpacing/>
      </w:pPr>
    </w:p>
    <w:p w:rsidR="00C946FA" w:rsidRDefault="00C946FA" w:rsidP="00227906">
      <w:pPr>
        <w:spacing w:after="0"/>
        <w:ind w:firstLine="709"/>
        <w:contextualSpacing/>
      </w:pPr>
      <w:r>
        <w:t>Ici nous répondons aux problématiques d’alimentations.</w:t>
      </w:r>
    </w:p>
    <w:p w:rsidR="00C946FA" w:rsidRDefault="00C946FA" w:rsidP="00227906">
      <w:pPr>
        <w:spacing w:after="0"/>
        <w:ind w:firstLine="709"/>
        <w:contextualSpacing/>
      </w:pPr>
      <w:r>
        <w:rPr>
          <w:noProof/>
          <w:lang w:eastAsia="fr-FR"/>
        </w:rPr>
        <mc:AlternateContent>
          <mc:Choice Requires="wpg">
            <w:drawing>
              <wp:anchor distT="0" distB="0" distL="114300" distR="114300" simplePos="0" relativeHeight="251712000"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3">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6A4135" w:rsidRPr="001144AC" w:rsidRDefault="006A4135" w:rsidP="00C946FA">
                              <w:pPr>
                                <w:pStyle w:val="Lgende"/>
                                <w:rPr>
                                  <w:noProof/>
                                  <w:color w:val="000000" w:themeColor="text1"/>
                                </w:rPr>
                              </w:pPr>
                              <w:bookmarkStart w:id="31" w:name="_Toc477934855"/>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12000"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4"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6A4135" w:rsidRPr="001144AC" w:rsidRDefault="006A4135" w:rsidP="00C946FA">
                        <w:pPr>
                          <w:pStyle w:val="Lgende"/>
                          <w:rPr>
                            <w:noProof/>
                            <w:color w:val="000000" w:themeColor="text1"/>
                          </w:rPr>
                        </w:pPr>
                        <w:bookmarkStart w:id="32" w:name="_Toc477934855"/>
                        <w:r>
                          <w:t xml:space="preserve">Figure </w:t>
                        </w:r>
                        <w:r>
                          <w:fldChar w:fldCharType="begin"/>
                        </w:r>
                        <w:r>
                          <w:instrText xml:space="preserve"> SEQ Figure \* ARABIC </w:instrText>
                        </w:r>
                        <w:r>
                          <w:fldChar w:fldCharType="separate"/>
                        </w:r>
                        <w:r>
                          <w:rPr>
                            <w:noProof/>
                          </w:rPr>
                          <w:t>5</w:t>
                        </w:r>
                        <w:r>
                          <w:fldChar w:fldCharType="end"/>
                        </w:r>
                        <w:r>
                          <w:t>: Schéma alimentation</w:t>
                        </w:r>
                        <w:bookmarkEnd w:id="32"/>
                      </w:p>
                    </w:txbxContent>
                  </v:textbox>
                </v:shape>
                <w10:wrap type="topAndBottom"/>
              </v:group>
            </w:pict>
          </mc:Fallback>
        </mc:AlternateContent>
      </w:r>
      <w:r>
        <w:t xml:space="preserve">Nous avons besoin pour notre montagne de 4 AOP, nous choisissons donc d’utiliser un </w:t>
      </w:r>
      <w:hyperlink r:id="rId55" w:history="1">
        <w:r w:rsidRPr="00C946FA">
          <w:rPr>
            <w:rStyle w:val="Lienhypertexte"/>
          </w:rPr>
          <w:t>TL084</w:t>
        </w:r>
      </w:hyperlink>
      <w:r>
        <w:t xml:space="preserve">. Nous avons vu précédemment que nous aurons besoin d’une alimentation symétrique en +4.5 et -4.5. La carte </w:t>
      </w:r>
      <w:hyperlink r:id="rId56"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14BDB" w:rsidRDefault="00C946FA" w:rsidP="00227906">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57"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58" w:history="1">
        <w:r w:rsidR="00014BDB" w:rsidRPr="00014BDB">
          <w:rPr>
            <w:rStyle w:val="Lienhypertexte"/>
          </w:rPr>
          <w:t>2n1711</w:t>
        </w:r>
      </w:hyperlink>
      <w:r w:rsidR="00014BDB">
        <w:t>) et Q1 (</w:t>
      </w:r>
      <w:hyperlink r:id="rId59"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0"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227906">
      <w:pPr>
        <w:spacing w:after="0"/>
        <w:ind w:firstLine="709"/>
        <w:contextualSpacing/>
      </w:pPr>
    </w:p>
    <w:p w:rsidR="006C0FEB" w:rsidRDefault="006C0FEB" w:rsidP="00227906">
      <w:pPr>
        <w:pStyle w:val="Titre3"/>
        <w:spacing w:before="0" w:after="0"/>
        <w:contextualSpacing/>
      </w:pPr>
      <w:r>
        <w:t xml:space="preserve">3.2.4 </w:t>
      </w:r>
      <w:r w:rsidR="00E975BF">
        <w:t xml:space="preserve">Bloc </w:t>
      </w:r>
      <w:r>
        <w:t>RAM</w:t>
      </w:r>
    </w:p>
    <w:p w:rsidR="00014BDB" w:rsidRDefault="00014BDB" w:rsidP="00227906">
      <w:pPr>
        <w:spacing w:after="0"/>
        <w:contextualSpacing/>
      </w:pPr>
      <w:r>
        <w:rPr>
          <w:noProof/>
          <w:lang w:eastAsia="fr-FR"/>
        </w:rPr>
        <mc:AlternateContent>
          <mc:Choice Requires="wpg">
            <w:drawing>
              <wp:anchor distT="0" distB="0" distL="114300" distR="114300" simplePos="0" relativeHeight="251716096"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1"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6A4135" w:rsidRPr="00353BA6" w:rsidRDefault="006A4135" w:rsidP="00014BDB">
                              <w:pPr>
                                <w:pStyle w:val="Lgende"/>
                                <w:rPr>
                                  <w:noProof/>
                                  <w:color w:val="000000" w:themeColor="text1"/>
                                </w:rPr>
                              </w:pPr>
                              <w:bookmarkStart w:id="33" w:name="_Toc477934856"/>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16096;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2"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6A4135" w:rsidRPr="00353BA6" w:rsidRDefault="006A4135" w:rsidP="00014BDB">
                        <w:pPr>
                          <w:pStyle w:val="Lgende"/>
                          <w:rPr>
                            <w:noProof/>
                            <w:color w:val="000000" w:themeColor="text1"/>
                          </w:rPr>
                        </w:pPr>
                        <w:bookmarkStart w:id="34" w:name="_Toc477934856"/>
                        <w:r>
                          <w:t xml:space="preserve">Figure </w:t>
                        </w:r>
                        <w:r>
                          <w:fldChar w:fldCharType="begin"/>
                        </w:r>
                        <w:r>
                          <w:instrText xml:space="preserve"> SEQ Figure \* ARABIC </w:instrText>
                        </w:r>
                        <w:r>
                          <w:fldChar w:fldCharType="separate"/>
                        </w:r>
                        <w:r>
                          <w:rPr>
                            <w:noProof/>
                          </w:rPr>
                          <w:t>6</w:t>
                        </w:r>
                        <w:r>
                          <w:fldChar w:fldCharType="end"/>
                        </w:r>
                        <w:r>
                          <w:t xml:space="preserve"> : </w:t>
                        </w:r>
                        <w:proofErr w:type="spellStart"/>
                        <w:r>
                          <w:t>Schema</w:t>
                        </w:r>
                        <w:proofErr w:type="spellEnd"/>
                        <w:r>
                          <w:t xml:space="preserve"> RAM externe</w:t>
                        </w:r>
                        <w:bookmarkEnd w:id="34"/>
                      </w:p>
                    </w:txbxContent>
                  </v:textbox>
                </v:shape>
                <w10:wrap type="square" anchorx="margin"/>
              </v:group>
            </w:pict>
          </mc:Fallback>
        </mc:AlternateContent>
      </w:r>
    </w:p>
    <w:p w:rsidR="006C0FEB" w:rsidRDefault="00014BDB" w:rsidP="00227906">
      <w:pPr>
        <w:spacing w:after="0"/>
        <w:ind w:firstLine="709"/>
        <w:contextualSpacing/>
      </w:pPr>
      <w:r>
        <w:t xml:space="preserve">Dans l’optique d’effectuer des calculs de FFT/DFT performants nous avons choisi d’ajouter une </w:t>
      </w:r>
      <w:hyperlink r:id="rId63" w:history="1">
        <w:r w:rsidRPr="00014BDB">
          <w:rPr>
            <w:rStyle w:val="Lienhypertexte"/>
          </w:rPr>
          <w:t>RAM</w:t>
        </w:r>
      </w:hyperlink>
      <w:r>
        <w:t xml:space="preserve"> externe à notre PCB</w:t>
      </w:r>
    </w:p>
    <w:p w:rsidR="00014BDB" w:rsidRDefault="00014BDB" w:rsidP="00227906">
      <w:pPr>
        <w:spacing w:after="0"/>
        <w:ind w:firstLine="709"/>
        <w:contextualSpacing/>
      </w:pPr>
    </w:p>
    <w:p w:rsidR="00014BDB" w:rsidRDefault="00014BDB" w:rsidP="00227906">
      <w:pPr>
        <w:spacing w:after="0"/>
        <w:ind w:firstLine="709"/>
        <w:contextualSpacing/>
        <w:rPr>
          <w:color w:val="FF0000"/>
        </w:rPr>
      </w:pPr>
    </w:p>
    <w:p w:rsidR="00014BDB" w:rsidRDefault="00014BDB" w:rsidP="00227906">
      <w:pPr>
        <w:spacing w:after="0"/>
        <w:ind w:firstLine="709"/>
        <w:contextualSpacing/>
        <w:rPr>
          <w:color w:val="FF0000"/>
        </w:rPr>
      </w:pPr>
    </w:p>
    <w:p w:rsidR="00014BDB" w:rsidRPr="006A4135" w:rsidRDefault="00014BDB" w:rsidP="00227906">
      <w:pPr>
        <w:spacing w:after="0"/>
        <w:ind w:firstLine="709"/>
        <w:contextualSpacing/>
        <w:rPr>
          <w:color w:val="auto"/>
        </w:rPr>
      </w:pPr>
      <w:r w:rsidRPr="006A4135">
        <w:rPr>
          <w:color w:val="auto"/>
          <w:highlight w:val="red"/>
        </w:rPr>
        <w:t>POURQUOI CETTE RAM ? (ALEXIS) calcul mémoire.</w:t>
      </w:r>
    </w:p>
    <w:p w:rsidR="006C0FEB" w:rsidRDefault="006C0FEB" w:rsidP="00227906">
      <w:pPr>
        <w:spacing w:after="0"/>
        <w:contextualSpacing/>
      </w:pPr>
    </w:p>
    <w:p w:rsidR="00014BDB" w:rsidRDefault="00014BDB" w:rsidP="00227906">
      <w:pPr>
        <w:spacing w:after="0"/>
        <w:contextualSpacing/>
      </w:pPr>
    </w:p>
    <w:p w:rsidR="00014BDB" w:rsidRDefault="00014BDB" w:rsidP="00227906">
      <w:pPr>
        <w:spacing w:after="0"/>
        <w:contextualSpacing/>
      </w:pPr>
    </w:p>
    <w:p w:rsidR="00014BDB" w:rsidRDefault="00014BDB" w:rsidP="00227906">
      <w:pPr>
        <w:spacing w:after="0"/>
        <w:contextualSpacing/>
      </w:pPr>
    </w:p>
    <w:p w:rsidR="00014BDB" w:rsidRPr="00C0676E" w:rsidRDefault="00014BDB" w:rsidP="00227906">
      <w:pPr>
        <w:spacing w:after="0"/>
        <w:contextualSpacing/>
      </w:pPr>
    </w:p>
    <w:p w:rsidR="00014BDB" w:rsidRDefault="00014BDB" w:rsidP="00227906">
      <w:pPr>
        <w:spacing w:after="0"/>
        <w:contextualSpacing/>
        <w:jc w:val="left"/>
        <w:rPr>
          <w:rFonts w:asciiTheme="majorHAnsi" w:eastAsiaTheme="majorEastAsia" w:hAnsiTheme="majorHAnsi" w:cstheme="majorBidi"/>
          <w:b/>
          <w:color w:val="9D3511" w:themeColor="accent1" w:themeShade="BF"/>
          <w:spacing w:val="20"/>
          <w:szCs w:val="24"/>
          <w:u w:val="single"/>
        </w:rPr>
      </w:pPr>
      <w:r>
        <w:br w:type="page"/>
      </w:r>
    </w:p>
    <w:p w:rsidR="00131069" w:rsidRDefault="00131069" w:rsidP="00227906">
      <w:pPr>
        <w:pStyle w:val="Titre2"/>
        <w:spacing w:before="0" w:after="0"/>
        <w:contextualSpacing/>
        <w:jc w:val="both"/>
      </w:pPr>
      <w:bookmarkStart w:id="35" w:name="_Toc478141286"/>
      <w:r>
        <w:lastRenderedPageBreak/>
        <w:t>3.3 Carte</w:t>
      </w:r>
      <w:bookmarkEnd w:id="35"/>
    </w:p>
    <w:p w:rsidR="004353C4" w:rsidRPr="004353C4" w:rsidRDefault="004353C4" w:rsidP="00227906">
      <w:pPr>
        <w:spacing w:after="0"/>
        <w:contextualSpacing/>
      </w:pPr>
    </w:p>
    <w:p w:rsidR="00421633" w:rsidRDefault="00421633" w:rsidP="00227906">
      <w:pPr>
        <w:pStyle w:val="Titre3"/>
        <w:spacing w:before="0" w:after="0"/>
        <w:contextualSpacing/>
      </w:pPr>
      <w:r>
        <w:t xml:space="preserve">3.3.1 </w:t>
      </w:r>
      <w:r w:rsidR="00D25CF7">
        <w:t>Schéma</w:t>
      </w:r>
      <w:r>
        <w:t xml:space="preserve"> global </w:t>
      </w:r>
    </w:p>
    <w:p w:rsidR="00C43EAD" w:rsidRDefault="00C43EAD" w:rsidP="00227906">
      <w:pPr>
        <w:spacing w:after="0"/>
        <w:contextualSpacing/>
      </w:pPr>
    </w:p>
    <w:p w:rsidR="00014BDB" w:rsidRDefault="00014BDB" w:rsidP="00227906">
      <w:pPr>
        <w:spacing w:after="0"/>
        <w:contextualSpacing/>
      </w:pPr>
      <w:r>
        <w:rPr>
          <w:noProof/>
          <w:lang w:eastAsia="fr-FR"/>
        </w:rPr>
        <w:drawing>
          <wp:anchor distT="0" distB="0" distL="114300" distR="114300" simplePos="0" relativeHeight="251717120" behindDoc="0" locked="0" layoutInCell="1" allowOverlap="1">
            <wp:simplePos x="0" y="0"/>
            <wp:positionH relativeFrom="margin">
              <wp:align>left</wp:align>
            </wp:positionH>
            <wp:positionV relativeFrom="paragraph">
              <wp:posOffset>211143</wp:posOffset>
            </wp:positionV>
            <wp:extent cx="6616461" cy="4638970"/>
            <wp:effectExtent l="0" t="0" r="0" b="9525"/>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7199" t="12603" r="20444" b="9676"/>
                    <a:stretch/>
                  </pic:blipFill>
                  <pic:spPr bwMode="auto">
                    <a:xfrm>
                      <a:off x="0" y="0"/>
                      <a:ext cx="6616461" cy="463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 xml:space="preserve">Nous ajoutons les connecteurs vers la carte </w:t>
      </w:r>
      <w:hyperlink r:id="rId6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t xml:space="preserve">s obtenons donc le schéma global suivant : </w:t>
      </w:r>
    </w:p>
    <w:p w:rsidR="00014BDB" w:rsidRDefault="00014BDB" w:rsidP="00227906">
      <w:pPr>
        <w:spacing w:after="0"/>
        <w:contextualSpacing/>
      </w:pPr>
    </w:p>
    <w:p w:rsidR="00CF4993" w:rsidRDefault="00CF4993" w:rsidP="00227906">
      <w:pPr>
        <w:pStyle w:val="Titre3"/>
        <w:spacing w:before="0" w:after="0"/>
        <w:contextualSpacing/>
      </w:pPr>
      <w:r>
        <w:t>3.3.2 Tests sur platine de prototypage</w:t>
      </w:r>
    </w:p>
    <w:p w:rsidR="00CF4993" w:rsidRDefault="00CF4993" w:rsidP="00227906">
      <w:pPr>
        <w:pStyle w:val="Titre3"/>
        <w:spacing w:before="0" w:after="0"/>
        <w:ind w:left="0"/>
        <w:contextualSpacing/>
      </w:pPr>
    </w:p>
    <w:p w:rsidR="00DC198F" w:rsidRDefault="00B0587C" w:rsidP="00227906">
      <w:pPr>
        <w:spacing w:after="0"/>
        <w:ind w:firstLine="709"/>
        <w:contextualSpacing/>
      </w:pPr>
      <w:r>
        <w:rPr>
          <w:noProof/>
          <w:lang w:eastAsia="fr-FR"/>
        </w:rPr>
        <w:drawing>
          <wp:anchor distT="0" distB="0" distL="114300" distR="114300" simplePos="0" relativeHeight="251765248" behindDoc="0" locked="0" layoutInCell="1" allowOverlap="1">
            <wp:simplePos x="0" y="0"/>
            <wp:positionH relativeFrom="margin">
              <wp:posOffset>-445135</wp:posOffset>
            </wp:positionH>
            <wp:positionV relativeFrom="paragraph">
              <wp:posOffset>429260</wp:posOffset>
            </wp:positionV>
            <wp:extent cx="3383280" cy="2482850"/>
            <wp:effectExtent l="0" t="6985" r="635" b="635"/>
            <wp:wrapSquare wrapText="bothSides"/>
            <wp:docPr id="26" name="Image 26" descr="C:\Users\simon\AppData\Local\Microsoft\Windows\INetCache\Content.Word\IMG_20170301_105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on\AppData\Local\Microsoft\Windows\INetCache\Content.Word\IMG_20170301_105850.jp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40000" contrast="20000"/>
                              </a14:imgEffect>
                            </a14:imgLayer>
                          </a14:imgProps>
                        </a:ext>
                        <a:ext uri="{28A0092B-C50C-407E-A947-70E740481C1C}">
                          <a14:useLocalDpi xmlns:a14="http://schemas.microsoft.com/office/drawing/2010/main" val="0"/>
                        </a:ext>
                      </a:extLst>
                    </a:blip>
                    <a:srcRect l="12192" t="11947" r="20381"/>
                    <a:stretch/>
                  </pic:blipFill>
                  <pic:spPr bwMode="auto">
                    <a:xfrm rot="16200000">
                      <a:off x="0" y="0"/>
                      <a:ext cx="3383280" cy="248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Sur cette image on peut voir </w:t>
      </w:r>
      <w:r w:rsidR="00DC198F">
        <w:t xml:space="preserve">la phase de tests du schéma ci-dessus sur platine de prototypage. Sur la droite on peut observer la carte </w:t>
      </w:r>
      <w:hyperlink r:id="rId6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227906">
      <w:pPr>
        <w:spacing w:after="0"/>
        <w:ind w:firstLine="709"/>
        <w:contextualSpacing/>
      </w:pPr>
    </w:p>
    <w:p w:rsidR="00DC198F" w:rsidRDefault="00DC198F" w:rsidP="00227906">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227906">
      <w:pPr>
        <w:spacing w:after="0"/>
        <w:ind w:firstLine="709"/>
        <w:contextualSpacing/>
      </w:pPr>
    </w:p>
    <w:p w:rsidR="00DC198F" w:rsidRDefault="00DC198F" w:rsidP="00227906">
      <w:pPr>
        <w:spacing w:after="0"/>
        <w:ind w:firstLine="709"/>
        <w:contextualSpacing/>
      </w:pPr>
      <w:r>
        <w:t>Il est évident de constater qu’il est grand temps de passer à la réalisation d’un PCB !</w:t>
      </w:r>
    </w:p>
    <w:p w:rsidR="00CF4993" w:rsidRDefault="00CF4993" w:rsidP="00227906">
      <w:pPr>
        <w:spacing w:after="0"/>
        <w:ind w:firstLine="709"/>
        <w:contextualSpacing/>
        <w:rPr>
          <w:rFonts w:eastAsiaTheme="majorEastAsia"/>
        </w:rPr>
      </w:pPr>
      <w:r>
        <w:br w:type="page"/>
      </w:r>
    </w:p>
    <w:p w:rsidR="00421633" w:rsidRDefault="00642C49" w:rsidP="00227906">
      <w:pPr>
        <w:pStyle w:val="Titre3"/>
        <w:spacing w:before="0" w:after="0"/>
        <w:contextualSpacing/>
      </w:pPr>
      <w:r>
        <w:rPr>
          <w:noProof/>
          <w:lang w:eastAsia="fr-FR"/>
        </w:rPr>
        <w:lastRenderedPageBreak/>
        <w:drawing>
          <wp:anchor distT="0" distB="0" distL="114300" distR="114300" simplePos="0" relativeHeight="251718144" behindDoc="0" locked="0" layoutInCell="1" allowOverlap="1">
            <wp:simplePos x="0" y="0"/>
            <wp:positionH relativeFrom="column">
              <wp:posOffset>4477385</wp:posOffset>
            </wp:positionH>
            <wp:positionV relativeFrom="paragraph">
              <wp:posOffset>3810</wp:posOffset>
            </wp:positionV>
            <wp:extent cx="2026285" cy="2111375"/>
            <wp:effectExtent l="0" t="0" r="0" b="317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BEBA8EAE-BF5A-486C-A8C5-ECC9F3942E4B}">
                          <a14:imgProps xmlns:a14="http://schemas.microsoft.com/office/drawing/2010/main">
                            <a14:imgLayer r:embed="rId70">
                              <a14:imgEffect>
                                <a14:brightnessContrast bright="40000" contrast="-40000"/>
                              </a14:imgEffect>
                            </a14:imgLayer>
                          </a14:imgProps>
                        </a:ex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3.3.</w:t>
      </w:r>
      <w:r w:rsidR="00CF4993">
        <w:t>3</w:t>
      </w:r>
      <w:r w:rsidR="00421633">
        <w:t xml:space="preserve"> Réalisation de la carte</w:t>
      </w:r>
    </w:p>
    <w:p w:rsidR="00421633" w:rsidRDefault="00421633" w:rsidP="00227906">
      <w:pPr>
        <w:spacing w:after="0"/>
        <w:contextualSpacing/>
      </w:pPr>
    </w:p>
    <w:p w:rsidR="00421633" w:rsidRDefault="00421633" w:rsidP="00227906">
      <w:pPr>
        <w:spacing w:after="0"/>
        <w:ind w:firstLine="709"/>
        <w:contextualSpacing/>
      </w:pPr>
      <w:r>
        <w:t xml:space="preserve">Nous passons donc maintenant à la réalisation de la carte. Nous choisissons de réaliser un PCB de la même taille que la carte </w:t>
      </w:r>
      <w:hyperlink r:id="rId7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72" w:history="1">
        <w:r w:rsidR="00DC198F" w:rsidRPr="00DC198F">
          <w:rPr>
            <w:rStyle w:val="Lienhypertexte"/>
          </w:rPr>
          <w:t>Proteus</w:t>
        </w:r>
      </w:hyperlink>
      <w:r w:rsidR="00DC198F">
        <w:t xml:space="preserve"> (qui n’est pas gratuite mais que nous utilisons quand même par question d’habitude)</w:t>
      </w:r>
    </w:p>
    <w:p w:rsidR="00CF4993" w:rsidRDefault="00C43EAD" w:rsidP="00227906">
      <w:pPr>
        <w:spacing w:after="0"/>
        <w:ind w:firstLine="709"/>
        <w:contextualSpacing/>
      </w:pPr>
      <w:r>
        <w:t>Le routage nous a posé beaucoup de petits problèmes du fait de nombreux composants inconnus.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227906">
      <w:pPr>
        <w:spacing w:after="0"/>
        <w:contextualSpacing/>
        <w:jc w:val="left"/>
      </w:pPr>
    </w:p>
    <w:p w:rsidR="008B5738" w:rsidRDefault="00CF4993" w:rsidP="00227906">
      <w:pPr>
        <w:spacing w:after="0"/>
        <w:contextualSpacing/>
        <w:jc w:val="left"/>
      </w:pPr>
      <w:r>
        <w:rPr>
          <w:noProof/>
          <w:lang w:eastAsia="fr-FR"/>
        </w:rPr>
        <mc:AlternateContent>
          <mc:Choice Requires="wpg">
            <w:drawing>
              <wp:anchor distT="0" distB="0" distL="114300" distR="114300" simplePos="0" relativeHeight="251760128"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7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6A4135" w:rsidRDefault="006A4135">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6A4135" w:rsidRDefault="006A4135"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6A4135" w:rsidRDefault="006A4135"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6A4135" w:rsidRDefault="006A4135"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6A4135" w:rsidRDefault="006A4135"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6A4135" w:rsidRDefault="006A4135"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6A4135" w:rsidRDefault="006A4135"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6A4135" w:rsidRDefault="006A4135"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6A4135" w:rsidRDefault="006A4135"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6A4135" w:rsidRDefault="006A4135"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6A4135" w:rsidRDefault="006A4135"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6A4135" w:rsidRPr="00E01108" w:rsidRDefault="006A4135" w:rsidP="00D62A1A">
                              <w:pPr>
                                <w:pStyle w:val="Lgende"/>
                                <w:rPr>
                                  <w:noProof/>
                                  <w:color w:val="000000" w:themeColor="text1"/>
                                </w:rPr>
                              </w:pPr>
                              <w:bookmarkStart w:id="36" w:name="_Toc477934857"/>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49" style="position:absolute;margin-left:0;margin-top:23.55pt;width:508pt;height:383.4pt;z-index:251760128;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">
                <v:group id="Groupe 192" o:spid="_x0000_s1050"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51"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52"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7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53"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54"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55"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56"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57"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58"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59"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0"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61"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62"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6A4135" w:rsidRDefault="006A4135">
                          <w:r>
                            <w:t>Pile 9v</w:t>
                          </w:r>
                        </w:p>
                      </w:txbxContent>
                    </v:textbox>
                  </v:shape>
                  <v:shape id="Zone de texte 2" o:spid="_x0000_s1063"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6A4135" w:rsidRDefault="006A4135" w:rsidP="00D62A1A">
                          <w:r>
                            <w:t>Entrée microphone</w:t>
                          </w:r>
                        </w:p>
                      </w:txbxContent>
                    </v:textbox>
                  </v:shape>
                  <v:shape id="Zone de texte 2" o:spid="_x0000_s1064"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6A4135" w:rsidRDefault="006A4135" w:rsidP="00D62A1A">
                          <w:pPr>
                            <w:jc w:val="left"/>
                          </w:pPr>
                          <w:r>
                            <w:t>LED témoin fonctionnement</w:t>
                          </w:r>
                        </w:p>
                      </w:txbxContent>
                    </v:textbox>
                  </v:shape>
                  <v:shape id="Zone de texte 2" o:spid="_x0000_s1065"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6A4135" w:rsidRDefault="006A4135" w:rsidP="00D62A1A">
                          <w:pPr>
                            <w:jc w:val="right"/>
                          </w:pPr>
                          <w:r>
                            <w:t xml:space="preserve">Affichage trop haut, trop bas </w:t>
                          </w:r>
                          <w:proofErr w:type="spellStart"/>
                          <w:r>
                            <w:t>etc</w:t>
                          </w:r>
                          <w:proofErr w:type="spellEnd"/>
                          <w:r>
                            <w:t xml:space="preserve"> …</w:t>
                          </w:r>
                        </w:p>
                      </w:txbxContent>
                    </v:textbox>
                  </v:shape>
                  <v:shape id="Zone de texte 2" o:spid="_x0000_s1066"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6A4135" w:rsidRDefault="006A4135" w:rsidP="00D62A1A">
                          <w:pPr>
                            <w:jc w:val="right"/>
                          </w:pPr>
                          <w:r>
                            <w:t>Affichage OLED des notes</w:t>
                          </w:r>
                        </w:p>
                      </w:txbxContent>
                    </v:textbox>
                  </v:shape>
                  <v:shape id="Zone de texte 2" o:spid="_x0000_s1067"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6A4135" w:rsidRDefault="006A4135" w:rsidP="00D62A1A">
                          <w:pPr>
                            <w:jc w:val="right"/>
                          </w:pPr>
                          <w:r>
                            <w:t>SAMD21ATJ18A</w:t>
                          </w:r>
                        </w:p>
                      </w:txbxContent>
                    </v:textbox>
                  </v:shape>
                  <v:shape id="Zone de texte 2" o:spid="_x0000_s1068"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6A4135" w:rsidRDefault="006A4135" w:rsidP="00D62A1A">
                          <w:pPr>
                            <w:jc w:val="right"/>
                          </w:pPr>
                          <w:r>
                            <w:t>« M » de Mickaël BRIDAY qui nous a gentiment prêter son SAMD21</w:t>
                          </w:r>
                        </w:p>
                      </w:txbxContent>
                    </v:textbox>
                  </v:shape>
                  <v:shape id="Zone de texte 2" o:spid="_x0000_s1069"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6A4135" w:rsidRDefault="006A4135" w:rsidP="00D62A1A">
                          <w:pPr>
                            <w:jc w:val="right"/>
                          </w:pPr>
                          <w:r>
                            <w:t xml:space="preserve">Port USB </w:t>
                          </w:r>
                          <w:proofErr w:type="spellStart"/>
                          <w:r>
                            <w:t>debug</w:t>
                          </w:r>
                          <w:proofErr w:type="spellEnd"/>
                        </w:p>
                      </w:txbxContent>
                    </v:textbox>
                  </v:shape>
                  <v:shape id="Zone de texte 2" o:spid="_x0000_s1070"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6A4135" w:rsidRDefault="006A4135" w:rsidP="00D62A1A">
                          <w:pPr>
                            <w:jc w:val="left"/>
                          </w:pPr>
                          <w:r>
                            <w:t xml:space="preserve">Entrée jack </w:t>
                          </w:r>
                        </w:p>
                      </w:txbxContent>
                    </v:textbox>
                  </v:shape>
                  <v:shape id="Connecteur droit avec flèche 156" o:spid="_x0000_s1071"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72"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73"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6A4135" w:rsidRDefault="006A4135" w:rsidP="00D62A1A">
                          <w:proofErr w:type="spellStart"/>
                          <w:r>
                            <w:t>Jumper</w:t>
                          </w:r>
                          <w:proofErr w:type="spellEnd"/>
                          <w:r>
                            <w:t xml:space="preserve"> micro/jack</w:t>
                          </w:r>
                        </w:p>
                      </w:txbxContent>
                    </v:textbox>
                  </v:shape>
                  <v:shape id="Zone de texte 2" o:spid="_x0000_s1074"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6A4135" w:rsidRDefault="006A4135" w:rsidP="00D62A1A">
                          <w:proofErr w:type="spellStart"/>
                          <w:r>
                            <w:t>Jumper</w:t>
                          </w:r>
                          <w:proofErr w:type="spellEnd"/>
                          <w:r>
                            <w:t xml:space="preserve"> principal allumage</w:t>
                          </w:r>
                        </w:p>
                      </w:txbxContent>
                    </v:textbox>
                  </v:shape>
                </v:group>
                <v:shape id="Zone de texte 193" o:spid="_x0000_s1075"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6A4135" w:rsidRPr="00E01108" w:rsidRDefault="006A4135" w:rsidP="00D62A1A">
                        <w:pPr>
                          <w:pStyle w:val="Lgende"/>
                          <w:rPr>
                            <w:noProof/>
                            <w:color w:val="000000" w:themeColor="text1"/>
                          </w:rPr>
                        </w:pPr>
                        <w:bookmarkStart w:id="37" w:name="_Toc477934857"/>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7"/>
                      </w:p>
                    </w:txbxContent>
                  </v:textbox>
                </v:shape>
                <w10:wrap type="topAndBottom" anchorx="margin"/>
              </v:group>
            </w:pict>
          </mc:Fallback>
        </mc:AlternateContent>
      </w:r>
      <w:r w:rsidR="008B5738">
        <w:t xml:space="preserve">Pour finir nous obtenons le rendu final : </w:t>
      </w:r>
    </w:p>
    <w:p w:rsidR="00642C49" w:rsidRDefault="00642C49" w:rsidP="00227906">
      <w:pPr>
        <w:pStyle w:val="Titre2"/>
        <w:spacing w:before="0" w:after="0"/>
        <w:contextualSpacing/>
      </w:pPr>
      <w:bookmarkStart w:id="38" w:name="_Toc478141287"/>
      <w:r>
        <w:t>3.4 Tests</w:t>
      </w:r>
      <w:bookmarkEnd w:id="38"/>
    </w:p>
    <w:p w:rsidR="00815887" w:rsidRDefault="00815887" w:rsidP="00227906">
      <w:pPr>
        <w:pStyle w:val="Titre3"/>
        <w:spacing w:before="0" w:after="0"/>
        <w:contextualSpacing/>
      </w:pPr>
      <w:r>
        <w:t>3.4.1 Tests de l’alimentation</w:t>
      </w:r>
    </w:p>
    <w:p w:rsidR="003E5294" w:rsidRDefault="003E5294" w:rsidP="00227906">
      <w:pPr>
        <w:spacing w:after="0"/>
        <w:contextualSpacing/>
      </w:pPr>
    </w:p>
    <w:p w:rsidR="00815887" w:rsidRDefault="003E5294" w:rsidP="00227906">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proofErr w:type="spellStart"/>
      <w:r>
        <w:t>écrêteur</w:t>
      </w:r>
      <w:proofErr w:type="spellEnd"/>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815887" w:rsidRDefault="00815887" w:rsidP="00227906">
      <w:pPr>
        <w:pStyle w:val="Titre3"/>
        <w:spacing w:before="0" w:after="0"/>
        <w:contextualSpacing/>
      </w:pPr>
      <w:r>
        <w:t>3.4.2 Tests Ram</w:t>
      </w:r>
    </w:p>
    <w:p w:rsidR="003E5294" w:rsidRDefault="003E5294" w:rsidP="00227906">
      <w:pPr>
        <w:spacing w:after="0"/>
        <w:contextualSpacing/>
      </w:pPr>
      <w:r>
        <w:tab/>
      </w:r>
    </w:p>
    <w:p w:rsidR="00815887" w:rsidRDefault="003E5294" w:rsidP="00227906">
      <w:pPr>
        <w:spacing w:after="0"/>
        <w:ind w:firstLine="709"/>
        <w:contextualSpacing/>
      </w:pPr>
      <w:r>
        <w:t>Nous n’avons malheureusement pas eu le temps de tester le module RAM, le dr</w:t>
      </w:r>
      <w:r w:rsidR="00D9305B">
        <w:t>iver est réalisé mais pas testé.</w:t>
      </w:r>
    </w:p>
    <w:p w:rsidR="003E5294" w:rsidRDefault="003E5294" w:rsidP="00227906">
      <w:pPr>
        <w:spacing w:after="0"/>
        <w:ind w:firstLine="709"/>
        <w:contextualSpacing/>
        <w:rPr>
          <w:rFonts w:asciiTheme="majorHAnsi" w:eastAsiaTheme="majorEastAsia" w:hAnsiTheme="majorHAnsi" w:cstheme="majorBidi"/>
          <w:bCs/>
          <w:color w:val="D34817" w:themeColor="accent1"/>
          <w:spacing w:val="20"/>
          <w:szCs w:val="24"/>
        </w:rPr>
      </w:pPr>
      <w:r w:rsidRPr="003E5294">
        <w:rPr>
          <w:highlight w:val="red"/>
        </w:rPr>
        <w:t>SI TU VEUX RAJOUTER QUELQUECHOSE</w:t>
      </w:r>
      <w:r w:rsidR="00D9305B">
        <w:t>…</w:t>
      </w:r>
      <w:r>
        <w:br w:type="page"/>
      </w:r>
    </w:p>
    <w:p w:rsidR="00815887" w:rsidRDefault="00815887" w:rsidP="00227906">
      <w:pPr>
        <w:pStyle w:val="Titre3"/>
        <w:spacing w:before="0" w:after="0"/>
        <w:contextualSpacing/>
      </w:pPr>
      <w:r>
        <w:lastRenderedPageBreak/>
        <w:t>3.4.3 Tests Acquisition + Filtrage</w:t>
      </w:r>
    </w:p>
    <w:p w:rsidR="00642C49" w:rsidRPr="00815887" w:rsidRDefault="00642C49" w:rsidP="00227906">
      <w:pPr>
        <w:spacing w:after="0"/>
        <w:contextualSpacing/>
      </w:pPr>
    </w:p>
    <w:p w:rsidR="00815887" w:rsidRDefault="00815887" w:rsidP="00227906">
      <w:pPr>
        <w:spacing w:after="0"/>
        <w:contextualSpacing/>
      </w:pPr>
      <w:bookmarkStart w:id="39" w:name="_Toc478141288"/>
      <w:r w:rsidRPr="00815887">
        <mc:AlternateContent>
          <mc:Choice Requires="wpg">
            <w:drawing>
              <wp:anchor distT="0" distB="0" distL="114300" distR="114300" simplePos="0" relativeHeight="251764224" behindDoc="0" locked="0" layoutInCell="1" allowOverlap="1">
                <wp:simplePos x="0" y="0"/>
                <wp:positionH relativeFrom="column">
                  <wp:posOffset>74930</wp:posOffset>
                </wp:positionH>
                <wp:positionV relativeFrom="paragraph">
                  <wp:posOffset>69215</wp:posOffset>
                </wp:positionV>
                <wp:extent cx="3492500" cy="4279900"/>
                <wp:effectExtent l="0" t="0" r="0" b="6350"/>
                <wp:wrapSquare wrapText="bothSides"/>
                <wp:docPr id="19" name="Groupe 19"/>
                <wp:cNvGraphicFramePr/>
                <a:graphic xmlns:a="http://schemas.openxmlformats.org/drawingml/2006/main">
                  <a:graphicData uri="http://schemas.microsoft.com/office/word/2010/wordprocessingGroup">
                    <wpg:wgp>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75"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76"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77"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5B6D7F" id="Groupe 19" o:spid="_x0000_s1026" style="position:absolute;margin-left:5.9pt;margin-top:5.45pt;width:275pt;height:337pt;z-index:251764224;mso-width-relative:margin;mso-height-relative:margin" coordorigin=",-762" coordsize="34944,42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DBAoAAAAAAAAAIQD3VM7auncCALp3AgAVAAAAZHJzL21lZGlhL2ltYWdlMy5qcGVn/9j/&#10;4AAQSkZJRgABAQEA3ADcAAD/2wBDAAIBAQEBAQIBAQECAgICAgQDAgICAgUEBAMEBgUGBgYFBgYG&#10;BwkIBgcJBwYGCAsICQoKCgoKBggLDAsKDAkKCgr/2wBDAQICAgICAgUDAwUKBwYHCgoKCgoKCgoK&#10;CgoKCgoKCgoKCgoKCgoKCgoKCgoKCgoKCgoKCgoKCgoKCgoKCgoKCgr/wAARCAHWA0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">
                <v:shape id="Image 12" o:spid="_x0000_s1027"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78" o:title="IMG_20170322_092310" croptop="17272f" cropbottom="613f"/>
                  <v:path arrowok="t"/>
                </v:shape>
                <v:shape id="Image 17" o:spid="_x0000_s1028"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79" o:title="IMG_20170322_092305" croptop="16405f" cropbottom="328f"/>
                  <v:path arrowok="t"/>
                </v:shape>
                <v:shape id="Image 18" o:spid="_x0000_s1029"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80" o:title="IMG_20170322_092313" croptop="17399f" cropbottom="741f"/>
                  <v:path arrowok="t"/>
                </v:shape>
                <w10:wrap type="square"/>
              </v:group>
            </w:pict>
          </mc:Fallback>
        </mc:AlternateContent>
      </w:r>
      <w:r w:rsidRPr="00815887">
        <w:t>Ici</w:t>
      </w:r>
      <w:r>
        <w:t xml:space="preserve">, on réalise plusieurs tests concernant le filtre </w:t>
      </w:r>
      <w:proofErr w:type="spellStart"/>
      <w:r w:rsidR="003E5294">
        <w:t>B</w:t>
      </w:r>
      <w:r>
        <w:t>utterworth</w:t>
      </w:r>
      <w:proofErr w:type="spellEnd"/>
      <w:r>
        <w:t xml:space="preserve"> de </w:t>
      </w:r>
      <w:r w:rsidR="003E5294">
        <w:t>fréquence</w:t>
      </w:r>
      <w:r>
        <w:t xml:space="preserve"> de coupure </w:t>
      </w:r>
      <w:r w:rsidR="003E5294">
        <w:t>20kHz.</w:t>
      </w:r>
    </w:p>
    <w:p w:rsidR="003E5294" w:rsidRDefault="003E5294" w:rsidP="00227906">
      <w:pPr>
        <w:spacing w:after="0"/>
        <w:contextualSpacing/>
      </w:pPr>
      <w:r>
        <w:t>On réalise une batterie de 3 tests avec les fréquences, 190Hz, 1.9Khz et 19Khz.</w:t>
      </w:r>
    </w:p>
    <w:p w:rsidR="003E5294" w:rsidRDefault="003E5294" w:rsidP="00227906">
      <w:pPr>
        <w:spacing w:after="0"/>
        <w:contextualSpacing/>
      </w:pPr>
      <w:r>
        <w:t>On se rend compte qu’a 1.9KHz notre signal soit fortement atténué et qu’a 20Khz il a complètement disparu, il semblerait donc que notre fréquence de coupure soit plus aux alentours de 10kHz que 20Khz.</w:t>
      </w:r>
    </w:p>
    <w:p w:rsidR="003E5294" w:rsidRDefault="003E5294" w:rsidP="00227906">
      <w:pPr>
        <w:spacing w:after="0"/>
        <w:contextualSpacing/>
      </w:pPr>
      <w:r>
        <w:t xml:space="preserve">Cependant par manque de temps notre filtre restera en l’état. Nous avons dû faire une erreur de calcul au niveau des condensateurs ou au moment de placer les composants. </w:t>
      </w:r>
    </w:p>
    <w:p w:rsidR="003E5294" w:rsidRPr="00815887" w:rsidRDefault="003E5294" w:rsidP="00227906">
      <w:pPr>
        <w:spacing w:after="0"/>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815887" w:rsidRPr="00815887" w:rsidRDefault="003E5294" w:rsidP="00227906">
      <w:pPr>
        <w:spacing w:after="0"/>
        <w:contextualSpacing/>
      </w:pPr>
      <w:r>
        <w:t xml:space="preserve">Nous avons également effectué plusieurs tests avec le microphone et celui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227906">
      <w:pPr>
        <w:spacing w:after="0"/>
        <w:contextualSpacing/>
      </w:pPr>
    </w:p>
    <w:p w:rsidR="00815887" w:rsidRPr="00815887" w:rsidRDefault="00815887" w:rsidP="00227906">
      <w:pPr>
        <w:spacing w:after="0"/>
        <w:contextualSpacing/>
      </w:pPr>
    </w:p>
    <w:p w:rsidR="00131069" w:rsidRDefault="00131069" w:rsidP="00227906">
      <w:pPr>
        <w:pStyle w:val="Titre2"/>
        <w:spacing w:before="0" w:after="0"/>
        <w:contextualSpacing/>
        <w:jc w:val="both"/>
      </w:pPr>
      <w:r>
        <w:t>3.</w:t>
      </w:r>
      <w:r w:rsidR="00642C49">
        <w:t>5</w:t>
      </w:r>
      <w:r>
        <w:t xml:space="preserve"> Conclusion</w:t>
      </w:r>
      <w:bookmarkEnd w:id="39"/>
    </w:p>
    <w:p w:rsidR="00131069" w:rsidRDefault="00131069" w:rsidP="00227906">
      <w:pPr>
        <w:spacing w:after="0"/>
        <w:contextualSpacing/>
        <w:jc w:val="left"/>
        <w:rPr>
          <w:rFonts w:asciiTheme="majorHAnsi" w:eastAsiaTheme="majorEastAsia" w:hAnsiTheme="majorHAnsi" w:cstheme="majorBidi"/>
          <w:b/>
          <w:color w:val="D34817" w:themeColor="accent1"/>
          <w:spacing w:val="20"/>
          <w:sz w:val="28"/>
          <w:u w:val="single"/>
        </w:rPr>
      </w:pPr>
    </w:p>
    <w:p w:rsidR="00131069" w:rsidRDefault="00B0587C" w:rsidP="00227906">
      <w:pPr>
        <w:spacing w:after="0"/>
        <w:ind w:firstLine="709"/>
        <w:contextualSpacing/>
        <w:jc w:val="left"/>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t xml:space="preserve"> 4096.</w:t>
      </w:r>
    </w:p>
    <w:p w:rsidR="00815887" w:rsidRDefault="00815887" w:rsidP="00227906">
      <w:pPr>
        <w:spacing w:after="0"/>
        <w:contextualSpacing/>
        <w:jc w:val="left"/>
        <w:rPr>
          <w:rFonts w:asciiTheme="majorHAnsi" w:eastAsiaTheme="majorEastAsia" w:hAnsiTheme="majorHAnsi" w:cstheme="majorBidi"/>
          <w:b/>
          <w:color w:val="D34817" w:themeColor="accent1"/>
          <w:spacing w:val="20"/>
          <w:sz w:val="28"/>
          <w:u w:val="single"/>
        </w:rPr>
      </w:pPr>
      <w:bookmarkStart w:id="40" w:name="_Toc478141289"/>
      <w:r>
        <w:br w:type="page"/>
      </w:r>
    </w:p>
    <w:p w:rsidR="008039F7" w:rsidRDefault="008039F7" w:rsidP="00227906">
      <w:pPr>
        <w:pStyle w:val="Titre1"/>
        <w:spacing w:before="0" w:after="0"/>
        <w:contextualSpacing/>
        <w:jc w:val="both"/>
      </w:pPr>
      <w:r>
        <w:lastRenderedPageBreak/>
        <w:t xml:space="preserve">4. </w:t>
      </w:r>
      <w:r w:rsidRPr="00C60293">
        <w:t>Accordeur de signal réel</w:t>
      </w:r>
      <w:bookmarkEnd w:id="40"/>
    </w:p>
    <w:p w:rsidR="00536B9F" w:rsidRDefault="00536B9F" w:rsidP="00227906">
      <w:pPr>
        <w:spacing w:after="0"/>
        <w:contextualSpacing/>
      </w:pPr>
    </w:p>
    <w:p w:rsidR="00BA5C9B" w:rsidRDefault="00BA5C9B" w:rsidP="00227906">
      <w:pPr>
        <w:spacing w:after="0"/>
        <w:contextualSpacing/>
      </w:pPr>
      <w:r>
        <w:t>Nous allons maintenant util</w:t>
      </w:r>
      <w:r w:rsidR="00536B9F">
        <w:t>iser notre PCB complet et tenter de coder une solution d’accordage complète.</w:t>
      </w:r>
    </w:p>
    <w:p w:rsidR="006A4135" w:rsidRDefault="006A4135" w:rsidP="00227906">
      <w:pPr>
        <w:spacing w:after="0"/>
        <w:contextualSpacing/>
      </w:pPr>
      <w:r>
        <w:t xml:space="preserve">Tout le code principal référencé par la suite est compris dans le même fichier et est présent dans </w:t>
      </w:r>
      <w:hyperlink r:id="rId81" w:history="1">
        <w:proofErr w:type="spellStart"/>
        <w:r w:rsidRPr="006A4135">
          <w:rPr>
            <w:rStyle w:val="Lienhypertexte"/>
          </w:rPr>
          <w:t>ff</w:t>
        </w:r>
        <w:r w:rsidRPr="006A4135">
          <w:rPr>
            <w:rStyle w:val="Lienhypertexte"/>
          </w:rPr>
          <w:t>t</w:t>
        </w:r>
        <w:r w:rsidRPr="006A4135">
          <w:rPr>
            <w:rStyle w:val="Lienhypertexte"/>
          </w:rPr>
          <w:t>.c</w:t>
        </w:r>
        <w:proofErr w:type="spellEnd"/>
      </w:hyperlink>
      <w:r>
        <w:t>.</w:t>
      </w:r>
    </w:p>
    <w:p w:rsidR="00536B9F" w:rsidRPr="00BA5C9B" w:rsidRDefault="00536B9F" w:rsidP="00227906">
      <w:pPr>
        <w:spacing w:after="0"/>
        <w:contextualSpacing/>
      </w:pPr>
    </w:p>
    <w:p w:rsidR="008039F7" w:rsidRDefault="008039F7" w:rsidP="00227906">
      <w:pPr>
        <w:pStyle w:val="Titre2"/>
        <w:spacing w:before="0" w:after="0"/>
        <w:contextualSpacing/>
        <w:jc w:val="both"/>
      </w:pPr>
      <w:bookmarkStart w:id="41" w:name="_Toc478141290"/>
      <w:r>
        <w:t>4.1 Problématique</w:t>
      </w:r>
      <w:r w:rsidR="002D0429">
        <w:t>s</w:t>
      </w:r>
      <w:bookmarkEnd w:id="41"/>
    </w:p>
    <w:p w:rsidR="008039F7" w:rsidRDefault="008039F7" w:rsidP="00227906">
      <w:pPr>
        <w:spacing w:after="0"/>
        <w:contextualSpacing/>
      </w:pPr>
    </w:p>
    <w:p w:rsidR="00856FED" w:rsidRDefault="00856FED" w:rsidP="00227906">
      <w:pPr>
        <w:spacing w:after="0"/>
        <w:contextualSpacing/>
      </w:pPr>
      <w:r>
        <w:t xml:space="preserve">C’est ici que nous avons eu le plus de problème, et </w:t>
      </w:r>
      <w:proofErr w:type="spellStart"/>
      <w:r>
        <w:t>ou</w:t>
      </w:r>
      <w:proofErr w:type="spellEnd"/>
      <w:r>
        <w:t xml:space="preserve"> nous avons </w:t>
      </w:r>
      <w:proofErr w:type="spellStart"/>
      <w:r>
        <w:t>du</w:t>
      </w:r>
      <w:proofErr w:type="spellEnd"/>
      <w:r>
        <w:t xml:space="preserve"> apporter le plus de solutions. Le traitement du signal à suivre étant complexe nous allons tout de même tenter de l’expliquer par étapes ;</w:t>
      </w:r>
    </w:p>
    <w:p w:rsidR="00536B9F" w:rsidRDefault="00536B9F" w:rsidP="00227906">
      <w:pPr>
        <w:pStyle w:val="Paragraphedeliste"/>
        <w:numPr>
          <w:ilvl w:val="0"/>
          <w:numId w:val="16"/>
        </w:numPr>
        <w:spacing w:after="0"/>
      </w:pPr>
      <w:r>
        <w:t>Acquisition ADC du signal différentiel</w:t>
      </w:r>
    </w:p>
    <w:p w:rsidR="00536B9F" w:rsidRDefault="00536B9F" w:rsidP="00227906">
      <w:pPr>
        <w:pStyle w:val="Paragraphedeliste"/>
        <w:numPr>
          <w:ilvl w:val="0"/>
          <w:numId w:val="16"/>
        </w:numPr>
        <w:spacing w:after="0"/>
      </w:pPr>
      <w:r>
        <w:t>Mise sous interruption</w:t>
      </w:r>
      <w:r w:rsidR="00CD0867">
        <w:t>s</w:t>
      </w:r>
    </w:p>
    <w:p w:rsidR="00536B9F" w:rsidRDefault="00536B9F" w:rsidP="00227906">
      <w:pPr>
        <w:pStyle w:val="Paragraphedeliste"/>
        <w:numPr>
          <w:ilvl w:val="0"/>
          <w:numId w:val="16"/>
        </w:numPr>
        <w:spacing w:after="0"/>
      </w:pPr>
      <w:r>
        <w:t>Passage du signal en fréquentiel</w:t>
      </w:r>
    </w:p>
    <w:p w:rsidR="003D11F4" w:rsidRDefault="003D11F4" w:rsidP="00227906">
      <w:pPr>
        <w:pStyle w:val="Paragraphedeliste"/>
        <w:numPr>
          <w:ilvl w:val="0"/>
          <w:numId w:val="16"/>
        </w:numPr>
        <w:spacing w:after="0"/>
      </w:pPr>
      <w:r>
        <w:t>Traitement du signal fréquentiel</w:t>
      </w:r>
    </w:p>
    <w:p w:rsidR="00536B9F" w:rsidRDefault="00536B9F" w:rsidP="00227906">
      <w:pPr>
        <w:pStyle w:val="Paragraphedeliste"/>
        <w:numPr>
          <w:ilvl w:val="0"/>
          <w:numId w:val="16"/>
        </w:numPr>
        <w:spacing w:after="0"/>
      </w:pPr>
      <w:r>
        <w:t>Détection de la fréquence fondamentale</w:t>
      </w:r>
    </w:p>
    <w:p w:rsidR="003D11F4" w:rsidRDefault="006A4135" w:rsidP="00227906">
      <w:pPr>
        <w:pStyle w:val="Paragraphedeliste"/>
        <w:numPr>
          <w:ilvl w:val="0"/>
          <w:numId w:val="16"/>
        </w:numPr>
        <w:spacing w:after="0"/>
      </w:pPr>
      <w:r>
        <w:t>Problème de RAM</w:t>
      </w:r>
    </w:p>
    <w:p w:rsidR="006A4135" w:rsidRPr="00C0676E" w:rsidRDefault="006A4135" w:rsidP="00227906">
      <w:pPr>
        <w:pStyle w:val="Paragraphedeliste"/>
        <w:spacing w:after="0"/>
      </w:pPr>
    </w:p>
    <w:p w:rsidR="008039F7" w:rsidRDefault="008039F7" w:rsidP="00227906">
      <w:pPr>
        <w:pStyle w:val="Titre2"/>
        <w:spacing w:before="0" w:after="0"/>
        <w:contextualSpacing/>
        <w:jc w:val="both"/>
      </w:pPr>
      <w:bookmarkStart w:id="42" w:name="_Toc478141291"/>
      <w:r>
        <w:t>4.2 Solutions</w:t>
      </w:r>
      <w:bookmarkEnd w:id="42"/>
      <w:r w:rsidR="007678C9">
        <w:t xml:space="preserve"> + Code</w:t>
      </w:r>
    </w:p>
    <w:p w:rsidR="008039F7" w:rsidRDefault="008039F7" w:rsidP="00227906">
      <w:pPr>
        <w:spacing w:after="0"/>
        <w:contextualSpacing/>
      </w:pPr>
    </w:p>
    <w:p w:rsidR="00A95131" w:rsidRDefault="00A95131" w:rsidP="00227906">
      <w:pPr>
        <w:pStyle w:val="Titre3"/>
        <w:spacing w:before="0" w:after="0"/>
        <w:contextualSpacing/>
      </w:pPr>
      <w:r>
        <w:t>4.2.1 Acquisition ADC différentielle</w:t>
      </w:r>
    </w:p>
    <w:p w:rsidR="00CD0867" w:rsidRDefault="00CD0867" w:rsidP="00227906">
      <w:pPr>
        <w:spacing w:after="0"/>
        <w:contextualSpacing/>
      </w:pPr>
    </w:p>
    <w:p w:rsidR="00CD0867" w:rsidRDefault="00CD0867" w:rsidP="00227906">
      <w:pPr>
        <w:spacing w:after="0"/>
        <w:ind w:firstLine="709"/>
        <w:contextualSpacing/>
      </w:pPr>
      <w:r>
        <w:t xml:space="preserve">Pour simplifier l’acquisition du signal nous choisissons de créer un </w:t>
      </w:r>
      <w:proofErr w:type="spellStart"/>
      <w:r>
        <w:t>un</w:t>
      </w:r>
      <w:proofErr w:type="spellEnd"/>
      <w:r>
        <w:t xml:space="preserve"> ADC différentiel, donc capable de récupérer des signaux positifs et négatifs.</w:t>
      </w:r>
    </w:p>
    <w:p w:rsidR="006A4135" w:rsidRPr="006A4135" w:rsidRDefault="006A4135" w:rsidP="00227906">
      <w:pPr>
        <w:spacing w:after="0"/>
        <w:ind w:firstLine="709"/>
        <w:contextualSpacing/>
        <w:rPr>
          <w:color w:val="auto"/>
        </w:rPr>
      </w:pPr>
      <w:r w:rsidRPr="006A4135">
        <w:rPr>
          <w:color w:val="auto"/>
          <w:highlight w:val="red"/>
        </w:rPr>
        <w:t>EXPLICATION</w:t>
      </w:r>
    </w:p>
    <w:p w:rsidR="00CD0867" w:rsidRDefault="006A4135" w:rsidP="00227906">
      <w:pPr>
        <w:spacing w:after="0"/>
        <w:ind w:firstLine="709"/>
        <w:contextualSpacing/>
      </w:pPr>
      <w:r>
        <w:t xml:space="preserve">On initialise donc l’ADC </w:t>
      </w:r>
      <w:hyperlink r:id="rId82" w:anchor="L27" w:history="1">
        <w:r w:rsidRPr="006A4135">
          <w:rPr>
            <w:rStyle w:val="Lienhypertexte"/>
          </w:rPr>
          <w:t>ici</w:t>
        </w:r>
      </w:hyperlink>
      <w:r>
        <w:t xml:space="preserve"> avec son </w:t>
      </w:r>
      <w:proofErr w:type="spellStart"/>
      <w:r>
        <w:t>timer</w:t>
      </w:r>
      <w:proofErr w:type="spellEnd"/>
      <w:r>
        <w:t xml:space="preserve"> associé dont nous détaillerons le calcul par la suite. Et pour nous en servir il nous suffira d’utiliser une </w:t>
      </w:r>
      <w:proofErr w:type="spellStart"/>
      <w:r>
        <w:t>sytaxe</w:t>
      </w:r>
      <w:proofErr w:type="spellEnd"/>
      <w:r>
        <w:t xml:space="preserve"> du type ;</w:t>
      </w:r>
    </w:p>
    <w:p w:rsidR="006A4135" w:rsidRDefault="006A4135" w:rsidP="00227906">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p>
    <w:p w:rsidR="006A4135" w:rsidRDefault="006A4135" w:rsidP="00227906">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p>
    <w:p w:rsidR="006A4135" w:rsidRDefault="006A4135" w:rsidP="00227906">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227906">
      <w:pPr>
        <w:spacing w:after="0"/>
        <w:contextualSpacing/>
      </w:pPr>
    </w:p>
    <w:p w:rsidR="00A43CCF" w:rsidRPr="00A43CCF" w:rsidRDefault="00A43CCF" w:rsidP="00A43CCF">
      <w:pPr>
        <w:pStyle w:val="Titre3"/>
      </w:pPr>
      <w:r w:rsidRPr="00A43CCF">
        <w:t xml:space="preserve">4.2.2 </w:t>
      </w:r>
      <w:r>
        <w:t xml:space="preserve">La mise sur </w:t>
      </w:r>
      <w:proofErr w:type="spellStart"/>
      <w:r>
        <w:t>timers</w:t>
      </w:r>
      <w:proofErr w:type="spellEnd"/>
      <w:r w:rsidRPr="00A43CCF">
        <w:t xml:space="preserve"> : </w:t>
      </w:r>
    </w:p>
    <w:p w:rsidR="00AE05B4" w:rsidRDefault="00AE05B4" w:rsidP="00227906">
      <w:pPr>
        <w:spacing w:after="0"/>
        <w:contextualSpacing/>
        <w:jc w:val="left"/>
        <w:rPr>
          <w:rFonts w:asciiTheme="majorHAnsi" w:eastAsiaTheme="majorEastAsia" w:hAnsiTheme="majorHAnsi" w:cstheme="majorBidi"/>
          <w:bCs/>
          <w:color w:val="D34817" w:themeColor="accent1"/>
          <w:spacing w:val="20"/>
          <w:szCs w:val="24"/>
        </w:rPr>
      </w:pPr>
    </w:p>
    <w:p w:rsidR="00A43CCF" w:rsidRDefault="00A43CCF">
      <w:pPr>
        <w:spacing w:after="200" w:line="276" w:lineRule="auto"/>
        <w:jc w:val="left"/>
        <w:rPr>
          <w:rFonts w:asciiTheme="majorHAnsi" w:eastAsiaTheme="majorEastAsia" w:hAnsiTheme="majorHAnsi" w:cstheme="majorBidi"/>
          <w:bCs/>
          <w:color w:val="D34817" w:themeColor="accent1"/>
          <w:spacing w:val="20"/>
          <w:szCs w:val="24"/>
        </w:rPr>
      </w:pPr>
      <w:r>
        <w:br w:type="page"/>
      </w:r>
    </w:p>
    <w:p w:rsidR="00CD0867" w:rsidRDefault="00A43CCF" w:rsidP="00227906">
      <w:pPr>
        <w:pStyle w:val="Titre3"/>
        <w:spacing w:before="0" w:after="0"/>
        <w:contextualSpacing/>
      </w:pPr>
      <w:r>
        <w:lastRenderedPageBreak/>
        <w:t>4.2.3</w:t>
      </w:r>
      <w:r w:rsidR="00CD0867">
        <w:t xml:space="preserve"> </w:t>
      </w:r>
      <w:r w:rsidR="00422394">
        <w:t xml:space="preserve">Le traitement, en gros : </w:t>
      </w:r>
    </w:p>
    <w:p w:rsidR="00CD0867" w:rsidRDefault="00CD0867" w:rsidP="00227906">
      <w:pPr>
        <w:spacing w:after="0"/>
        <w:contextualSpacing/>
      </w:pPr>
    </w:p>
    <w:p w:rsidR="00CD0867" w:rsidRPr="00CD0867" w:rsidRDefault="00A43CCF" w:rsidP="00227906">
      <w:pPr>
        <w:spacing w:after="0"/>
        <w:contextualSpacing/>
      </w:pPr>
      <w:r>
        <w:rPr>
          <w:noProof/>
          <w:lang w:eastAsia="fr-FR"/>
        </w:rPr>
        <mc:AlternateContent>
          <mc:Choice Requires="wpg">
            <w:drawing>
              <wp:anchor distT="0" distB="0" distL="114300" distR="114300" simplePos="0" relativeHeight="251816448" behindDoc="0" locked="0" layoutInCell="1" allowOverlap="1">
                <wp:simplePos x="0" y="0"/>
                <wp:positionH relativeFrom="margin">
                  <wp:align>left</wp:align>
                </wp:positionH>
                <wp:positionV relativeFrom="paragraph">
                  <wp:posOffset>10140</wp:posOffset>
                </wp:positionV>
                <wp:extent cx="6604884" cy="9152878"/>
                <wp:effectExtent l="0" t="0" r="5715" b="0"/>
                <wp:wrapNone/>
                <wp:docPr id="226" name="Groupe 226"/>
                <wp:cNvGraphicFramePr/>
                <a:graphic xmlns:a="http://schemas.openxmlformats.org/drawingml/2006/main">
                  <a:graphicData uri="http://schemas.microsoft.com/office/word/2010/wordprocessingGroup">
                    <wpg:wgp>
                      <wpg:cNvGrpSpPr/>
                      <wpg:grpSpPr>
                        <a:xfrm>
                          <a:off x="0" y="0"/>
                          <a:ext cx="6604884" cy="9152878"/>
                          <a:chOff x="0" y="0"/>
                          <a:chExt cx="6604884" cy="9152878"/>
                        </a:xfrm>
                      </wpg:grpSpPr>
                      <wpg:grpSp>
                        <wpg:cNvPr id="220" name="Groupe 220"/>
                        <wpg:cNvGrpSpPr/>
                        <wpg:grpSpPr>
                          <a:xfrm>
                            <a:off x="0" y="0"/>
                            <a:ext cx="6604884" cy="9152878"/>
                            <a:chOff x="0" y="0"/>
                            <a:chExt cx="6604884" cy="9152878"/>
                          </a:xfrm>
                        </wpg:grpSpPr>
                        <wpg:grpSp>
                          <wpg:cNvPr id="215" name="Groupe 215"/>
                          <wpg:cNvGrpSpPr/>
                          <wpg:grpSpPr>
                            <a:xfrm>
                              <a:off x="0" y="0"/>
                              <a:ext cx="6604884" cy="7093258"/>
                              <a:chOff x="0" y="0"/>
                              <a:chExt cx="6604884" cy="7093258"/>
                            </a:xfrm>
                          </wpg:grpSpPr>
                          <wpg:grpSp>
                            <wpg:cNvPr id="208" name="Groupe 208"/>
                            <wpg:cNvGrpSpPr/>
                            <wpg:grpSpPr>
                              <a:xfrm>
                                <a:off x="0" y="0"/>
                                <a:ext cx="6578354" cy="7093258"/>
                                <a:chOff x="0" y="0"/>
                                <a:chExt cx="6578354" cy="709325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83"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83"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84"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AE05B4" w:rsidRDefault="00AE05B4">
                                    <w:r>
                                      <w:t>Signal temporel</w:t>
                                    </w:r>
                                    <w:r w:rsidR="00227906">
                                      <w:t xml:space="preserve"> réel</w:t>
                                    </w:r>
                                  </w:p>
                                  <w:p w:rsidR="00227906" w:rsidRDefault="00227906">
                                    <w:r>
                                      <w:t>Ex :</w:t>
                                    </w:r>
                                    <w:r w:rsidR="00A43CCF">
                                      <w:t xml:space="preserve"> </w:t>
                                    </w:r>
                                    <w:r>
                                      <w:t xml:space="preserve">guitare </w:t>
                                    </w:r>
                                    <w:r w:rsidR="000D5DB6">
                                      <w:t>,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AE05B4" w:rsidRDefault="00AE05B4" w:rsidP="00227906">
                                    <w:pPr>
                                      <w:spacing w:after="0"/>
                                      <w:contextualSpacing/>
                                    </w:pPr>
                                    <w:r>
                                      <w:t xml:space="preserve">Signal </w:t>
                                    </w:r>
                                    <w:r>
                                      <w:t>échantillonné</w:t>
                                    </w:r>
                                  </w:p>
                                  <w:p w:rsidR="000D5DB6" w:rsidRDefault="00227906" w:rsidP="00227906">
                                    <w:pPr>
                                      <w:spacing w:after="0"/>
                                      <w:contextualSpacing/>
                                    </w:pPr>
                                    <w:r>
                                      <w:t>4096 points</w:t>
                                    </w:r>
                                    <w:r w:rsidR="000D5DB6">
                                      <w:t xml:space="preserve"> </w:t>
                                    </w:r>
                                  </w:p>
                                  <w:p w:rsidR="00227906" w:rsidRDefault="00A43CCF" w:rsidP="00227906">
                                    <w:pPr>
                                      <w:spacing w:after="0"/>
                                      <w:contextualSpacing/>
                                    </w:pPr>
                                    <w:r>
                                      <w:t xml:space="preserve"> </w:t>
                                    </w:r>
                                    <w:r w:rsidR="000D5DB6">
                                      <w:t>(</w:t>
                                    </w:r>
                                    <w:r w:rsidR="000D5DB6">
                                      <w:t>image des 40960</w:t>
                                    </w:r>
                                    <w:r>
                                      <w:t xml:space="preserve"> </w:t>
                                    </w:r>
                                    <w:r w:rsidR="000D5DB6">
                                      <w:t>)</w:t>
                                    </w:r>
                                  </w:p>
                                  <w:p w:rsidR="00227906" w:rsidRDefault="00227906"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AE05B4" w:rsidRDefault="00AE05B4" w:rsidP="00227906">
                                    <w:pPr>
                                      <w:spacing w:after="0"/>
                                      <w:contextualSpacing/>
                                    </w:pPr>
                                    <w:r>
                                      <w:t>Après FFT</w:t>
                                    </w:r>
                                    <w:r w:rsidR="00227906">
                                      <w:t xml:space="preserve"> (partie réelle)</w:t>
                                    </w:r>
                                  </w:p>
                                  <w:p w:rsidR="00227906" w:rsidRPr="00227906" w:rsidRDefault="00227906"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227906" w:rsidRDefault="00227906"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601059" y="3790765"/>
                                  <a:ext cx="1429403" cy="816610"/>
                                </a:xfrm>
                                <a:prstGeom prst="rect">
                                  <a:avLst/>
                                </a:prstGeom>
                                <a:solidFill>
                                  <a:srgbClr val="FFFFFF"/>
                                </a:solidFill>
                                <a:ln w="9525">
                                  <a:noFill/>
                                  <a:miter lim="800000"/>
                                  <a:headEnd/>
                                  <a:tailEnd/>
                                </a:ln>
                              </wps:spPr>
                              <wps:txbx>
                                <w:txbxContent>
                                  <w:p w:rsidR="00AE05B4" w:rsidRDefault="00227906" w:rsidP="00422394">
                                    <w:pPr>
                                      <w:spacing w:after="0"/>
                                      <w:jc w:val="left"/>
                                    </w:pPr>
                                    <w:r>
                                      <w:t xml:space="preserve">Vue classique </w:t>
                                    </w:r>
                                    <w:r w:rsidR="000D5DB6">
                                      <w:t>de l’amplitude des</w:t>
                                    </w:r>
                                    <w:r>
                                      <w:t xml:space="preserve"> raies de la FFT</w:t>
                                    </w:r>
                                  </w:p>
                                  <w:p w:rsidR="00422394" w:rsidRDefault="00422394"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63301" y="5113538"/>
                                  <a:ext cx="2005965" cy="816610"/>
                                </a:xfrm>
                                <a:prstGeom prst="rect">
                                  <a:avLst/>
                                </a:prstGeom>
                                <a:solidFill>
                                  <a:srgbClr val="FFFFFF"/>
                                </a:solidFill>
                                <a:ln w="9525">
                                  <a:noFill/>
                                  <a:miter lim="800000"/>
                                  <a:headEnd/>
                                  <a:tailEnd/>
                                </a:ln>
                              </wps:spPr>
                              <wps:txbx>
                                <w:txbxContent>
                                  <w:p w:rsidR="00AE05B4" w:rsidRDefault="00227906" w:rsidP="00422394">
                                    <w:pPr>
                                      <w:spacing w:after="0"/>
                                    </w:pPr>
                                    <w:r>
                                      <w:t xml:space="preserve">FFT « écrasée » </w:t>
                                    </w:r>
                                  </w:p>
                                  <w:p w:rsidR="00422394" w:rsidRDefault="00422394"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AE05B4" w:rsidRDefault="00AE05B4" w:rsidP="00AE05B4">
                                    <w:r>
                                      <w:t>FFT</w:t>
                                    </w:r>
                                    <w:r w:rsidR="00227906">
                                      <w:t xml:space="preserve">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AE05B4" w:rsidRDefault="00AE05B4"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AE05B4" w:rsidRDefault="00227906"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85064" y="4367814"/>
                                  <a:ext cx="1740024" cy="816610"/>
                                </a:xfrm>
                                <a:prstGeom prst="rect">
                                  <a:avLst/>
                                </a:prstGeom>
                                <a:solidFill>
                                  <a:srgbClr val="FFFFFF"/>
                                </a:solidFill>
                                <a:ln w="9525">
                                  <a:noFill/>
                                  <a:miter lim="800000"/>
                                  <a:headEnd/>
                                  <a:tailEnd/>
                                </a:ln>
                              </wps:spPr>
                              <wps:txbx>
                                <w:txbxContent>
                                  <w:p w:rsidR="00AE05B4" w:rsidRDefault="00227906" w:rsidP="00AE05B4">
                                    <w:r>
                                      <w:t xml:space="preserve">Moyenne glissante sur 5 échantillons (pour limiter les points à 0 et écraser les </w:t>
                                    </w:r>
                                    <w:r>
                                      <w:t>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AE05B4" w:rsidRDefault="00422394"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204188"/>
                                  <a:ext cx="1775244" cy="1384916"/>
                                </a:xfrm>
                                <a:prstGeom prst="rect">
                                  <a:avLst/>
                                </a:prstGeom>
                                <a:solidFill>
                                  <a:srgbClr val="FFFFFF"/>
                                </a:solidFill>
                                <a:ln w="9525">
                                  <a:noFill/>
                                  <a:miter lim="800000"/>
                                  <a:headEnd/>
                                  <a:tailEnd/>
                                </a:ln>
                              </wps:spPr>
                              <wps:txbx>
                                <w:txbxContent>
                                  <w:p w:rsidR="00AE05B4" w:rsidRDefault="000D5DB6" w:rsidP="00227906">
                                    <w:r>
                                      <w:t>ADC à 22.61 us</w:t>
                                    </w:r>
                                    <w:r w:rsidR="00A43CCF">
                                      <w:t xml:space="preserve"> (TC3)</w:t>
                                    </w:r>
                                    <w:r>
                                      <w:t xml:space="preserve">. </w:t>
                                    </w:r>
                                    <w:r w:rsidR="00227906">
                                      <w:t>On récupère les valeurs de l'ADC, et toute les 10</w:t>
                                    </w:r>
                                    <w:r w:rsidR="00227906">
                                      <w:t xml:space="preserve"> valeurs, on en fait la moyenne</w:t>
                                    </w:r>
                                    <w:r w:rsidR="00227906">
                                      <w:t xml:space="preserve"> et on met la valeur moyenne</w:t>
                                    </w:r>
                                    <w:r w:rsidR="00227906">
                                      <w:t xml:space="preserve"> </w:t>
                                    </w:r>
                                    <w:r w:rsidR="00227906">
                                      <w:t>dans le vrai tableau de réels. Ainsi on a un tableau de 4096 valeurs qui en contient en fait 40960</w:t>
                                    </w:r>
                                    <w:r>
                                      <w:t xml:space="preserve"> en passe bas.</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227906" w:rsidRDefault="00227906"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208570"/>
                              <a:ext cx="3187084" cy="1944308"/>
                            </a:xfrm>
                            <a:prstGeom prst="rect">
                              <a:avLst/>
                            </a:prstGeom>
                            <a:solidFill>
                              <a:srgbClr val="FFFFFF"/>
                            </a:solidFill>
                            <a:ln w="9525">
                              <a:noFill/>
                              <a:miter lim="800000"/>
                              <a:headEnd/>
                              <a:tailEnd/>
                            </a:ln>
                          </wps:spPr>
                          <wps:txbx>
                            <w:txbxContent>
                              <w:p w:rsidR="00422394" w:rsidRDefault="00422394" w:rsidP="00422394">
                                <w:r>
                                  <w:t xml:space="preserve">Au moment où on détecte le fondamental il suffit de repérer à quelle case du tableau on est rendu (n) et de de multiplier à l’échantillonnage </w:t>
                                </w:r>
                                <w:proofErr w:type="spellStart"/>
                                <w:r>
                                  <w:t>df</w:t>
                                </w:r>
                                <w:proofErr w:type="spellEnd"/>
                                <w:r>
                                  <w:t xml:space="preserve"> pour obtenir la fréquence du fondamental !</w:t>
                                </w:r>
                                <w:r w:rsidR="00A43CCF">
                                  <w:t xml:space="preserve"> S</w:t>
                                </w:r>
                                <w:r>
                                  <w:t xml:space="preserve">eulement nous avons « bidouillé » au moment de l’acquisition ADC et chaque point à présent représentait 10 points avant, il faut donc diviser par 10 notre fréquence pour obtenir la fréquence réelle. Soit : </w:t>
                                </w:r>
                              </w:p>
                              <w:p w:rsidR="00422394" w:rsidRDefault="00422394"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705897" y="6287729"/>
                            <a:ext cx="813816"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11278" y="7944464"/>
                            <a:ext cx="1694015" cy="500995"/>
                          </a:xfrm>
                          <a:prstGeom prst="rect">
                            <a:avLst/>
                          </a:prstGeom>
                          <a:solidFill>
                            <a:srgbClr val="FFFFFF"/>
                          </a:solidFill>
                          <a:ln w="9525">
                            <a:noFill/>
                            <a:miter lim="800000"/>
                            <a:headEnd/>
                            <a:tailEnd/>
                          </a:ln>
                        </wps:spPr>
                        <wps:txbx>
                          <w:txbxContent>
                            <w:p w:rsidR="00A43CCF" w:rsidRDefault="00A43CCF" w:rsidP="00A43CCF">
                              <w:pPr>
                                <w:spacing w:after="0"/>
                              </w:pPr>
                              <w:r>
                                <w:t>Et on recommence toute les secondes tout le calcul (TC4)</w:t>
                              </w:r>
                            </w:p>
                          </w:txbxContent>
                        </wps:txbx>
                        <wps:bodyPr rot="0" vert="horz" wrap="square" lIns="91440" tIns="45720" rIns="91440" bIns="45720" anchor="t" anchorCtr="0">
                          <a:noAutofit/>
                        </wps:bodyPr>
                      </wps:wsp>
                    </wpg:wgp>
                  </a:graphicData>
                </a:graphic>
              </wp:anchor>
            </w:drawing>
          </mc:Choice>
          <mc:Fallback>
            <w:pict>
              <v:group id="Groupe 226" o:spid="_x0000_s1076" style="position:absolute;left:0;text-align:left;margin-left:0;margin-top:.8pt;width:520.05pt;height:720.7pt;z-index:251816448;mso-position-horizontal:left;mso-position-horizontal-relative:margin" coordsize="66048,91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">
                <v:group id="Groupe 220" o:spid="_x0000_s1077" style="position:absolute;width:66048;height:91528" coordsize="66048,9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078" style="position:absolute;width:66048;height:70932" coordsize="66048,7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079" style="position:absolute;width:65783;height:70932" coordsize="65783,7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080"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081"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082"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85" o:title="Sans titre" croptop="2000f" cropbottom="47612f" cropleft="1860f" cropright="40299f"/>
                            <v:path arrowok="t"/>
                          </v:shape>
                          <v:shape id="Image 135" o:spid="_x0000_s1083"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85" o:title="Sans titre" croptop="18311f" cropbottom="20094f" cropleft="1860f" cropright="40297f"/>
                            <v:path arrowok="t"/>
                          </v:shape>
                        </v:group>
                        <v:shape id="Image 141" o:spid="_x0000_s1084"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86" o:title="Sans titre" croptop="30803f" cropbottom="25065f" cropleft="3631f" cropright="39674f"/>
                          <v:path arrowok="t"/>
                        </v:shape>
                      </v:group>
                      <v:shape id="Zone de texte 2" o:spid="_x0000_s1085"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AE05B4" w:rsidRDefault="00AE05B4">
                              <w:r>
                                <w:t>Signal temporel</w:t>
                              </w:r>
                              <w:r w:rsidR="00227906">
                                <w:t xml:space="preserve"> réel</w:t>
                              </w:r>
                            </w:p>
                            <w:p w:rsidR="00227906" w:rsidRDefault="00227906">
                              <w:r>
                                <w:t>Ex :</w:t>
                              </w:r>
                              <w:r w:rsidR="00A43CCF">
                                <w:t xml:space="preserve"> </w:t>
                              </w:r>
                              <w:r>
                                <w:t xml:space="preserve">guitare </w:t>
                              </w:r>
                              <w:r w:rsidR="000D5DB6">
                                <w:t>, voix, GBF …</w:t>
                              </w:r>
                            </w:p>
                          </w:txbxContent>
                        </v:textbox>
                      </v:shape>
                      <v:shape id="Zone de texte 2" o:spid="_x0000_s1086"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AE05B4" w:rsidRDefault="00AE05B4" w:rsidP="00227906">
                              <w:pPr>
                                <w:spacing w:after="0"/>
                                <w:contextualSpacing/>
                              </w:pPr>
                              <w:r>
                                <w:t xml:space="preserve">Signal </w:t>
                              </w:r>
                              <w:r>
                                <w:t>échantillonné</w:t>
                              </w:r>
                            </w:p>
                            <w:p w:rsidR="000D5DB6" w:rsidRDefault="00227906" w:rsidP="00227906">
                              <w:pPr>
                                <w:spacing w:after="0"/>
                                <w:contextualSpacing/>
                              </w:pPr>
                              <w:r>
                                <w:t>4096 points</w:t>
                              </w:r>
                              <w:r w:rsidR="000D5DB6">
                                <w:t xml:space="preserve"> </w:t>
                              </w:r>
                            </w:p>
                            <w:p w:rsidR="00227906" w:rsidRDefault="00A43CCF" w:rsidP="00227906">
                              <w:pPr>
                                <w:spacing w:after="0"/>
                                <w:contextualSpacing/>
                              </w:pPr>
                              <w:r>
                                <w:t xml:space="preserve"> </w:t>
                              </w:r>
                              <w:r w:rsidR="000D5DB6">
                                <w:t>(</w:t>
                              </w:r>
                              <w:r w:rsidR="000D5DB6">
                                <w:t>image des 40960</w:t>
                              </w:r>
                              <w:r>
                                <w:t xml:space="preserve"> </w:t>
                              </w:r>
                              <w:r w:rsidR="000D5DB6">
                                <w:t>)</w:t>
                              </w:r>
                            </w:p>
                            <w:p w:rsidR="00227906" w:rsidRDefault="00227906" w:rsidP="00227906">
                              <w:pPr>
                                <w:spacing w:after="0"/>
                                <w:contextualSpacing/>
                              </w:pPr>
                              <w:proofErr w:type="spellStart"/>
                              <w:r>
                                <w:t>dt</w:t>
                              </w:r>
                              <w:proofErr w:type="spellEnd"/>
                              <w:r>
                                <w:t xml:space="preserve"> = 21,61us</w:t>
                              </w:r>
                            </w:p>
                          </w:txbxContent>
                        </v:textbox>
                      </v:shape>
                      <v:shape id="Zone de texte 2" o:spid="_x0000_s1087"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AE05B4" w:rsidRDefault="00AE05B4" w:rsidP="00227906">
                              <w:pPr>
                                <w:spacing w:after="0"/>
                                <w:contextualSpacing/>
                              </w:pPr>
                              <w:r>
                                <w:t>Après FFT</w:t>
                              </w:r>
                              <w:r w:rsidR="00227906">
                                <w:t xml:space="preserve"> (partie réelle)</w:t>
                              </w:r>
                            </w:p>
                            <w:p w:rsidR="00227906" w:rsidRPr="00227906" w:rsidRDefault="00227906"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227906" w:rsidRDefault="00227906"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088" type="#_x0000_t202" style="position:absolute;left:26010;top:37907;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AE05B4" w:rsidRDefault="00227906" w:rsidP="00422394">
                              <w:pPr>
                                <w:spacing w:after="0"/>
                                <w:jc w:val="left"/>
                              </w:pPr>
                              <w:r>
                                <w:t xml:space="preserve">Vue classique </w:t>
                              </w:r>
                              <w:r w:rsidR="000D5DB6">
                                <w:t>de l’amplitude des</w:t>
                              </w:r>
                              <w:r>
                                <w:t xml:space="preserve"> raies de la FFT</w:t>
                              </w:r>
                            </w:p>
                            <w:p w:rsidR="00422394" w:rsidRDefault="00422394" w:rsidP="00422394">
                              <w:pPr>
                                <w:spacing w:after="0"/>
                                <w:jc w:val="left"/>
                              </w:pPr>
                              <w:proofErr w:type="spellStart"/>
                              <w:r>
                                <w:t>df</w:t>
                              </w:r>
                              <w:proofErr w:type="spellEnd"/>
                              <w:r>
                                <w:t xml:space="preserve"> = 10Hz</w:t>
                              </w:r>
                            </w:p>
                          </w:txbxContent>
                        </v:textbox>
                      </v:shape>
                      <v:shape id="Zone de texte 2" o:spid="_x0000_s1089" type="#_x0000_t202" style="position:absolute;left:26633;top:51135;width:2005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AE05B4" w:rsidRDefault="00227906" w:rsidP="00422394">
                              <w:pPr>
                                <w:spacing w:after="0"/>
                              </w:pPr>
                              <w:r>
                                <w:t xml:space="preserve">FFT « écrasée » </w:t>
                              </w:r>
                            </w:p>
                            <w:p w:rsidR="00422394" w:rsidRDefault="00422394" w:rsidP="00422394">
                              <w:pPr>
                                <w:spacing w:after="0"/>
                              </w:pPr>
                              <w:proofErr w:type="spellStart"/>
                              <w:r>
                                <w:t>df</w:t>
                              </w:r>
                              <w:proofErr w:type="spellEnd"/>
                              <w:r>
                                <w:t xml:space="preserve"> = 10Hz</w:t>
                              </w:r>
                            </w:p>
                          </w:txbxContent>
                        </v:textbox>
                      </v:shape>
                      <v:shape id="Zone de texte 2" o:spid="_x0000_s1090"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AE05B4" w:rsidRDefault="00AE05B4" w:rsidP="00AE05B4">
                              <w:r>
                                <w:t>FFT</w:t>
                              </w:r>
                              <w:r w:rsidR="00227906">
                                <w:t xml:space="preserve"> (Algorithme linéaire réalisant la transformée de Fourier)</w:t>
                              </w:r>
                            </w:p>
                          </w:txbxContent>
                        </v:textbox>
                      </v:shape>
                      <v:shape id="Zone de texte 2" o:spid="_x0000_s1091"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AE05B4" w:rsidRDefault="00AE05B4" w:rsidP="00AE05B4"/>
                          </w:txbxContent>
                        </v:textbox>
                      </v:shape>
                      <v:shape id="Zone de texte 2" o:spid="_x0000_s1092"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AE05B4" w:rsidRDefault="00227906"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093" type="#_x0000_t202" style="position:absolute;left:47850;top:43678;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AE05B4" w:rsidRDefault="00227906" w:rsidP="00AE05B4">
                              <w:r>
                                <w:t xml:space="preserve">Moyenne glissante sur 5 échantillons (pour limiter les points à 0 et écraser les </w:t>
                              </w:r>
                              <w:r>
                                <w:t>lobs )</w:t>
                              </w:r>
                            </w:p>
                          </w:txbxContent>
                        </v:textbox>
                      </v:shape>
                      <v:shape id="Zone de texte 2" o:spid="_x0000_s1094"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AE05B4" w:rsidRDefault="00422394" w:rsidP="00AE05B4">
                              <w:r>
                                <w:t xml:space="preserve">Raies après dérivation, on détecte quand on passe au-dessus de k, et lorsque l’on redescend c’est qu’on a « vu » le fondamental.  </w:t>
                              </w:r>
                            </w:p>
                          </w:txbxContent>
                        </v:textbox>
                      </v:shape>
                      <v:shape id="Zone de texte 2" o:spid="_x0000_s1095" type="#_x0000_t202" style="position:absolute;left:47673;top:2041;width:17752;height:1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AE05B4" w:rsidRDefault="000D5DB6" w:rsidP="00227906">
                              <w:r>
                                <w:t>ADC à 22.61 us</w:t>
                              </w:r>
                              <w:r w:rsidR="00A43CCF">
                                <w:t xml:space="preserve"> (TC3)</w:t>
                              </w:r>
                              <w:r>
                                <w:t xml:space="preserve">. </w:t>
                              </w:r>
                              <w:r w:rsidR="00227906">
                                <w:t>On récupère les valeurs de l'ADC, et toute les 10</w:t>
                              </w:r>
                              <w:r w:rsidR="00227906">
                                <w:t xml:space="preserve"> valeurs, on en fait la moyenne</w:t>
                              </w:r>
                              <w:r w:rsidR="00227906">
                                <w:t xml:space="preserve"> et on met la valeur moyenne</w:t>
                              </w:r>
                              <w:r w:rsidR="00227906">
                                <w:t xml:space="preserve"> </w:t>
                              </w:r>
                              <w:r w:rsidR="00227906">
                                <w:t>dans le vrai tableau de réels. Ainsi on a un tableau de 4096 valeurs qui en contient en fait 40960</w:t>
                              </w:r>
                              <w:r>
                                <w:t xml:space="preserve"> en passe bas.</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096"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097"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098"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099"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00"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01"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227906" w:rsidRDefault="00227906" w:rsidP="00227906">
                            <w:r>
                              <w:t>Dérivée et détection du fondamental</w:t>
                            </w:r>
                          </w:p>
                        </w:txbxContent>
                      </v:textbox>
                    </v:shape>
                  </v:group>
                  <v:shape id="Flèche : angle droit 218" o:spid="_x0000_s1102"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03" type="#_x0000_t202" style="position:absolute;left:32934;top:72085;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422394" w:rsidRDefault="00422394" w:rsidP="00422394">
                          <w:r>
                            <w:t xml:space="preserve">Au moment où on détecte le fondamental il suffit de repérer à quelle case du tableau on est rendu (n) et de de multiplier à l’échantillonnage </w:t>
                          </w:r>
                          <w:proofErr w:type="spellStart"/>
                          <w:r>
                            <w:t>df</w:t>
                          </w:r>
                          <w:proofErr w:type="spellEnd"/>
                          <w:r>
                            <w:t xml:space="preserve"> pour obtenir la fréquence du fondamental !</w:t>
                          </w:r>
                          <w:r w:rsidR="00A43CCF">
                            <w:t xml:space="preserve"> S</w:t>
                          </w:r>
                          <w:r>
                            <w:t xml:space="preserve">eulement nous avons « bidouillé » au moment de l’acquisition ADC et chaque point à présent représentait 10 points avant, il faut donc diviser par 10 notre fréquence pour obtenir la fréquence réelle. Soit : </w:t>
                          </w:r>
                        </w:p>
                        <w:p w:rsidR="00422394" w:rsidRDefault="00422394"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04" style="position:absolute;left:17059;top:62876;width:8138;height:41861;rotation:-90;visibility:visible;mso-wrap-style:square;v-text-anchor:middle" coordsize="813816,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" path="m,4186030l,457772c,261134,159407,101727,356045,101727r254317,l610362,,813816,203454,610362,406908r,-101727l356045,305181v-84274,,-152591,68317,-152591,152591l203454,4186030,,4186030xe" fillcolor="#d34817 [3204]" strokecolor="#68230b [1604]" strokeweight="1pt">
                  <v:path arrowok="t" o:connecttype="custom" o:connectlocs="0,4186030;0,457772;356045,101727;610362,101727;610362,0;813816,203454;610362,406908;610362,305181;356045,305181;203454,457772;203454,4186030;0,4186030" o:connectangles="0,0,0,0,0,0,0,0,0,0,0,0"/>
                </v:shape>
                <v:shape id="Zone de texte 2" o:spid="_x0000_s1105" type="#_x0000_t202" style="position:absolute;left:5112;top:79444;width:16940;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A43CCF" w:rsidRDefault="00A43CCF" w:rsidP="00A43CCF">
                        <w:pPr>
                          <w:spacing w:after="0"/>
                        </w:pPr>
                        <w:r>
                          <w:t>Et on recommence toute les secondes tout le calcul (TC4)</w:t>
                        </w:r>
                      </w:p>
                    </w:txbxContent>
                  </v:textbox>
                </v:shape>
                <w10:wrap anchorx="margin"/>
              </v:group>
            </w:pict>
          </mc:Fallback>
        </mc:AlternateContent>
      </w:r>
    </w:p>
    <w:p w:rsidR="00AE05B4" w:rsidRDefault="00AE05B4" w:rsidP="00227906">
      <w:pPr>
        <w:pStyle w:val="Titre2"/>
        <w:spacing w:before="0" w:after="0"/>
        <w:contextualSpacing/>
        <w:jc w:val="both"/>
      </w:pPr>
      <w:bookmarkStart w:id="43" w:name="_Toc478141292"/>
    </w:p>
    <w:p w:rsidR="00AE05B4" w:rsidRDefault="00AE05B4" w:rsidP="00227906">
      <w:pPr>
        <w:pStyle w:val="Titre2"/>
        <w:spacing w:before="0" w:after="0"/>
        <w:contextualSpacing/>
        <w:jc w:val="both"/>
      </w:pPr>
    </w:p>
    <w:p w:rsidR="00AE05B4" w:rsidRDefault="00AE05B4" w:rsidP="00227906">
      <w:pPr>
        <w:pStyle w:val="Titre2"/>
        <w:spacing w:before="0" w:after="0"/>
        <w:contextualSpacing/>
        <w:jc w:val="both"/>
      </w:pPr>
    </w:p>
    <w:p w:rsidR="00AE05B4" w:rsidRDefault="00AE05B4" w:rsidP="00227906">
      <w:pPr>
        <w:pStyle w:val="Titre2"/>
        <w:spacing w:before="0" w:after="0"/>
        <w:contextualSpacing/>
        <w:jc w:val="both"/>
      </w:pPr>
    </w:p>
    <w:p w:rsidR="00AE05B4" w:rsidRDefault="00AE05B4" w:rsidP="00227906">
      <w:pPr>
        <w:pStyle w:val="Titre2"/>
        <w:spacing w:before="0" w:after="0"/>
        <w:contextualSpacing/>
        <w:jc w:val="both"/>
      </w:pPr>
    </w:p>
    <w:p w:rsidR="00AE05B4" w:rsidRDefault="00AE05B4" w:rsidP="00227906">
      <w:pPr>
        <w:pStyle w:val="Titre2"/>
        <w:spacing w:before="0" w:after="0"/>
        <w:contextualSpacing/>
        <w:jc w:val="both"/>
      </w:pPr>
    </w:p>
    <w:p w:rsidR="00AE05B4" w:rsidRDefault="00AE05B4" w:rsidP="00227906">
      <w:pPr>
        <w:spacing w:after="0"/>
        <w:contextualSpacing/>
        <w:jc w:val="left"/>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227906">
      <w:pPr>
        <w:pStyle w:val="Titre2"/>
        <w:spacing w:before="0" w:after="0"/>
        <w:contextualSpacing/>
        <w:jc w:val="both"/>
      </w:pPr>
      <w:r>
        <w:lastRenderedPageBreak/>
        <w:t>4.3 Code</w:t>
      </w:r>
      <w:bookmarkEnd w:id="43"/>
    </w:p>
    <w:p w:rsidR="008039F7" w:rsidRDefault="008039F7" w:rsidP="00227906">
      <w:pPr>
        <w:spacing w:after="0"/>
        <w:contextualSpacing/>
      </w:pPr>
    </w:p>
    <w:p w:rsidR="00642C49" w:rsidRDefault="00642C49" w:rsidP="00227906">
      <w:pPr>
        <w:spacing w:after="0"/>
        <w:contextualSpacing/>
      </w:pPr>
    </w:p>
    <w:p w:rsidR="00642C49" w:rsidRPr="00C0676E" w:rsidRDefault="00642C49" w:rsidP="00227906">
      <w:pPr>
        <w:spacing w:after="0"/>
        <w:contextualSpacing/>
      </w:pPr>
    </w:p>
    <w:p w:rsidR="008039F7" w:rsidRDefault="008039F7" w:rsidP="00227906">
      <w:pPr>
        <w:pStyle w:val="Titre2"/>
        <w:spacing w:before="0" w:after="0"/>
        <w:contextualSpacing/>
        <w:jc w:val="both"/>
      </w:pPr>
      <w:bookmarkStart w:id="44" w:name="_Toc478141293"/>
      <w:r>
        <w:t>4.4 Conclusion</w:t>
      </w:r>
      <w:bookmarkEnd w:id="44"/>
    </w:p>
    <w:p w:rsidR="008039F7" w:rsidRDefault="008039F7" w:rsidP="00227906">
      <w:pPr>
        <w:spacing w:after="0"/>
        <w:contextualSpacing/>
        <w:jc w:val="left"/>
      </w:pPr>
      <w:r>
        <w:br w:type="page"/>
      </w:r>
    </w:p>
    <w:p w:rsidR="00C0676E" w:rsidRPr="00C0676E" w:rsidRDefault="00642C49" w:rsidP="00227906">
      <w:pPr>
        <w:pStyle w:val="Titre1"/>
        <w:spacing w:before="0" w:after="0"/>
        <w:contextualSpacing/>
        <w:jc w:val="both"/>
      </w:pPr>
      <w:bookmarkStart w:id="45" w:name="_Toc478141294"/>
      <w:r>
        <w:lastRenderedPageBreak/>
        <w:t>5</w:t>
      </w:r>
      <w:r w:rsidR="00370C86">
        <w:t xml:space="preserve">. </w:t>
      </w:r>
      <w:r w:rsidR="00C0676E" w:rsidRPr="00C0676E">
        <w:t>Conclusion</w:t>
      </w:r>
      <w:bookmarkEnd w:id="45"/>
    </w:p>
    <w:sectPr w:rsidR="00C0676E" w:rsidRPr="00C0676E" w:rsidSect="005032B4">
      <w:footerReference w:type="even" r:id="rId87"/>
      <w:footerReference w:type="default" r:id="rId88"/>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AD7" w:rsidRDefault="00EB1AD7">
      <w:pPr>
        <w:spacing w:after="0"/>
      </w:pPr>
      <w:r>
        <w:separator/>
      </w:r>
    </w:p>
  </w:endnote>
  <w:endnote w:type="continuationSeparator" w:id="0">
    <w:p w:rsidR="00EB1AD7" w:rsidRDefault="00EB1A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135" w:rsidRDefault="006A4135">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4135" w:rsidRPr="00C10A20" w:rsidRDefault="006A413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06"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6A4135" w:rsidRPr="00C10A20" w:rsidRDefault="006A413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A4135" w:rsidRDefault="006A413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43CCF" w:rsidRPr="00A43CCF">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07"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6A4135" w:rsidRDefault="006A413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43CCF" w:rsidRPr="00A43CCF">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135" w:rsidRDefault="006A4135">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4135" w:rsidRPr="00C10A20" w:rsidRDefault="006A413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08"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6A4135" w:rsidRPr="00C10A20" w:rsidRDefault="006A4135">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A4135" w:rsidRDefault="006A413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43CCF" w:rsidRPr="00A43CCF">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09"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6A4135" w:rsidRDefault="006A4135">
                    <w:pPr>
                      <w:pStyle w:val="Sansinterligne"/>
                      <w:jc w:val="center"/>
                      <w:rPr>
                        <w:color w:val="FFFFFF" w:themeColor="background1"/>
                        <w:sz w:val="40"/>
                        <w:szCs w:val="40"/>
                      </w:rPr>
                    </w:pPr>
                    <w:r>
                      <w:fldChar w:fldCharType="begin"/>
                    </w:r>
                    <w:r>
                      <w:instrText xml:space="preserve"> PAGE  \* Arabic  \* MERGEFORMAT </w:instrText>
                    </w:r>
                    <w:r>
                      <w:fldChar w:fldCharType="separate"/>
                    </w:r>
                    <w:r w:rsidR="00A43CCF" w:rsidRPr="00A43CCF">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rsidR="006A4135" w:rsidRDefault="006A4135">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AD7" w:rsidRDefault="00EB1AD7">
      <w:pPr>
        <w:spacing w:after="0"/>
      </w:pPr>
      <w:r>
        <w:separator/>
      </w:r>
    </w:p>
  </w:footnote>
  <w:footnote w:type="continuationSeparator" w:id="0">
    <w:p w:rsidR="00EB1AD7" w:rsidRDefault="00EB1AD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1"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8"/>
  </w:num>
  <w:num w:numId="7">
    <w:abstractNumId w:val="10"/>
  </w:num>
  <w:num w:numId="8">
    <w:abstractNumId w:val="11"/>
  </w:num>
  <w:num w:numId="9">
    <w:abstractNumId w:val="15"/>
  </w:num>
  <w:num w:numId="10">
    <w:abstractNumId w:val="13"/>
  </w:num>
  <w:num w:numId="11">
    <w:abstractNumId w:val="6"/>
  </w:num>
  <w:num w:numId="12">
    <w:abstractNumId w:val="12"/>
  </w:num>
  <w:num w:numId="13">
    <w:abstractNumId w:val="7"/>
  </w:num>
  <w:num w:numId="14">
    <w:abstractNumId w:val="14"/>
  </w:num>
  <w:num w:numId="15">
    <w:abstractNumId w:val="9"/>
  </w:num>
  <w:num w:numId="1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34034"/>
    <w:rsid w:val="00043F9A"/>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415F"/>
    <w:rsid w:val="00103755"/>
    <w:rsid w:val="00112B0C"/>
    <w:rsid w:val="00114E31"/>
    <w:rsid w:val="00120CB3"/>
    <w:rsid w:val="00120F0C"/>
    <w:rsid w:val="00121521"/>
    <w:rsid w:val="001301CA"/>
    <w:rsid w:val="00131069"/>
    <w:rsid w:val="00145B6E"/>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F6D2E"/>
    <w:rsid w:val="00203983"/>
    <w:rsid w:val="00227906"/>
    <w:rsid w:val="00235E1B"/>
    <w:rsid w:val="002437EF"/>
    <w:rsid w:val="00243C5A"/>
    <w:rsid w:val="0024544A"/>
    <w:rsid w:val="002455A6"/>
    <w:rsid w:val="002464DA"/>
    <w:rsid w:val="0028014A"/>
    <w:rsid w:val="00284B44"/>
    <w:rsid w:val="0029683B"/>
    <w:rsid w:val="002A4061"/>
    <w:rsid w:val="002A65E4"/>
    <w:rsid w:val="002B04FE"/>
    <w:rsid w:val="002C341C"/>
    <w:rsid w:val="002C417C"/>
    <w:rsid w:val="002D0429"/>
    <w:rsid w:val="002D1CCC"/>
    <w:rsid w:val="002D6B08"/>
    <w:rsid w:val="002D708D"/>
    <w:rsid w:val="002D7A90"/>
    <w:rsid w:val="002E762C"/>
    <w:rsid w:val="002F07A0"/>
    <w:rsid w:val="002F61A6"/>
    <w:rsid w:val="002F7B12"/>
    <w:rsid w:val="00302FAD"/>
    <w:rsid w:val="003050AB"/>
    <w:rsid w:val="00311599"/>
    <w:rsid w:val="00312353"/>
    <w:rsid w:val="0031458E"/>
    <w:rsid w:val="00321193"/>
    <w:rsid w:val="00324608"/>
    <w:rsid w:val="003357F7"/>
    <w:rsid w:val="00341C09"/>
    <w:rsid w:val="00355D8C"/>
    <w:rsid w:val="00370C86"/>
    <w:rsid w:val="00375927"/>
    <w:rsid w:val="003A2A95"/>
    <w:rsid w:val="003A7E37"/>
    <w:rsid w:val="003B4499"/>
    <w:rsid w:val="003B6CB8"/>
    <w:rsid w:val="003C147C"/>
    <w:rsid w:val="003C1E27"/>
    <w:rsid w:val="003C36CB"/>
    <w:rsid w:val="003D11F4"/>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646B"/>
    <w:rsid w:val="007C0828"/>
    <w:rsid w:val="007C38FE"/>
    <w:rsid w:val="007C3D69"/>
    <w:rsid w:val="007C7F93"/>
    <w:rsid w:val="007D5D36"/>
    <w:rsid w:val="007E1129"/>
    <w:rsid w:val="007E6ADD"/>
    <w:rsid w:val="007E72A9"/>
    <w:rsid w:val="007F397E"/>
    <w:rsid w:val="007F6627"/>
    <w:rsid w:val="007F7C81"/>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3FBA"/>
    <w:rsid w:val="00867C74"/>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4D9C"/>
    <w:rsid w:val="00945ABA"/>
    <w:rsid w:val="0095313E"/>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3CCF"/>
    <w:rsid w:val="00A45542"/>
    <w:rsid w:val="00A46AB5"/>
    <w:rsid w:val="00A54230"/>
    <w:rsid w:val="00A579B3"/>
    <w:rsid w:val="00A6616D"/>
    <w:rsid w:val="00A67173"/>
    <w:rsid w:val="00A67F19"/>
    <w:rsid w:val="00A704C4"/>
    <w:rsid w:val="00A87035"/>
    <w:rsid w:val="00A87A38"/>
    <w:rsid w:val="00A95131"/>
    <w:rsid w:val="00A96C9C"/>
    <w:rsid w:val="00A978D6"/>
    <w:rsid w:val="00AA404A"/>
    <w:rsid w:val="00AA733A"/>
    <w:rsid w:val="00AA7C84"/>
    <w:rsid w:val="00AA7D85"/>
    <w:rsid w:val="00AC54F4"/>
    <w:rsid w:val="00AD447A"/>
    <w:rsid w:val="00AE05B4"/>
    <w:rsid w:val="00AE5D80"/>
    <w:rsid w:val="00AF4025"/>
    <w:rsid w:val="00AF5B21"/>
    <w:rsid w:val="00B0587C"/>
    <w:rsid w:val="00B2131C"/>
    <w:rsid w:val="00B23C0C"/>
    <w:rsid w:val="00B44757"/>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C40EF"/>
    <w:rsid w:val="00BD6871"/>
    <w:rsid w:val="00BE0F4A"/>
    <w:rsid w:val="00BE2DDC"/>
    <w:rsid w:val="00BE473E"/>
    <w:rsid w:val="00BE706C"/>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60293"/>
    <w:rsid w:val="00C641EC"/>
    <w:rsid w:val="00C64708"/>
    <w:rsid w:val="00C6760B"/>
    <w:rsid w:val="00C7076D"/>
    <w:rsid w:val="00C71391"/>
    <w:rsid w:val="00C91FBD"/>
    <w:rsid w:val="00C946FA"/>
    <w:rsid w:val="00C968D8"/>
    <w:rsid w:val="00C97FB8"/>
    <w:rsid w:val="00CA1279"/>
    <w:rsid w:val="00CA20EC"/>
    <w:rsid w:val="00CB5A40"/>
    <w:rsid w:val="00CB74AF"/>
    <w:rsid w:val="00CC4187"/>
    <w:rsid w:val="00CC5957"/>
    <w:rsid w:val="00CC78E2"/>
    <w:rsid w:val="00CD0406"/>
    <w:rsid w:val="00CD0867"/>
    <w:rsid w:val="00CE29E0"/>
    <w:rsid w:val="00CF4529"/>
    <w:rsid w:val="00CF4993"/>
    <w:rsid w:val="00CF5481"/>
    <w:rsid w:val="00D07350"/>
    <w:rsid w:val="00D15ECB"/>
    <w:rsid w:val="00D17AED"/>
    <w:rsid w:val="00D2254C"/>
    <w:rsid w:val="00D25CF7"/>
    <w:rsid w:val="00D34E7E"/>
    <w:rsid w:val="00D52120"/>
    <w:rsid w:val="00D52438"/>
    <w:rsid w:val="00D570A8"/>
    <w:rsid w:val="00D62A1A"/>
    <w:rsid w:val="00D64386"/>
    <w:rsid w:val="00D660DD"/>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B01C1"/>
    <w:rsid w:val="00EB1977"/>
    <w:rsid w:val="00EB1AD7"/>
    <w:rsid w:val="00EB76AE"/>
    <w:rsid w:val="00EC068F"/>
    <w:rsid w:val="00EC1007"/>
    <w:rsid w:val="00EE1F16"/>
    <w:rsid w:val="00EF2431"/>
    <w:rsid w:val="00F04759"/>
    <w:rsid w:val="00F11801"/>
    <w:rsid w:val="00F1603F"/>
    <w:rsid w:val="00F25608"/>
    <w:rsid w:val="00F44B9E"/>
    <w:rsid w:val="00F45640"/>
    <w:rsid w:val="00F45D33"/>
    <w:rsid w:val="00F47FA8"/>
    <w:rsid w:val="00F507A8"/>
    <w:rsid w:val="00F53956"/>
    <w:rsid w:val="00F55D88"/>
    <w:rsid w:val="00F56A76"/>
    <w:rsid w:val="00F8092A"/>
    <w:rsid w:val="00F831BC"/>
    <w:rsid w:val="00F85419"/>
    <w:rsid w:val="00F902CE"/>
    <w:rsid w:val="00F96150"/>
    <w:rsid w:val="00F97B64"/>
    <w:rsid w:val="00FA42AE"/>
    <w:rsid w:val="00FB4C8F"/>
    <w:rsid w:val="00FC2F6B"/>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055BE20"/>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26" Type="http://schemas.openxmlformats.org/officeDocument/2006/relationships/hyperlink" Target="https://github.com/albother/ER4_Accordeur" TargetMode="External"/><Relationship Id="rId39" Type="http://schemas.openxmlformats.org/officeDocument/2006/relationships/hyperlink" Target="https://github.com/albother/ER4_Accordeur/blob/master/projet/TP-info2/userLibraries/src/freq.c" TargetMode="External"/><Relationship Id="rId21" Type="http://schemas.openxmlformats.org/officeDocument/2006/relationships/hyperlink" Target="http://www.atmel.com/tools/ATSAMD21-XPRO.aspx" TargetMode="External"/><Relationship Id="rId34" Type="http://schemas.openxmlformats.org/officeDocument/2006/relationships/image" Target="media/image4.jpeg"/><Relationship Id="rId42" Type="http://schemas.openxmlformats.org/officeDocument/2006/relationships/hyperlink" Target="https://github.com/albother/ER4_Accordeur/blob/master/projet/TP-info2/userLibraries/src/freq.c" TargetMode="External"/><Relationship Id="rId47" Type="http://schemas.openxmlformats.org/officeDocument/2006/relationships/hyperlink" Target="https://en.wikipedia.org/wiki/Electret_microphone" TargetMode="External"/><Relationship Id="rId50" Type="http://schemas.openxmlformats.org/officeDocument/2006/relationships/hyperlink" Target="http://www.atmel.com/tools/ATSAMD21-XPRO.aspx" TargetMode="External"/><Relationship Id="rId55" Type="http://schemas.openxmlformats.org/officeDocument/2006/relationships/hyperlink" Target="https://www.egr.msu.edu/eceshop/Parts_Inventory/datasheets/tl084cn.pdf" TargetMode="External"/><Relationship Id="rId63" Type="http://schemas.openxmlformats.org/officeDocument/2006/relationships/hyperlink" Target="http://ww1.microchip.com/downloads/en/DeviceDoc/20005142C.pdf" TargetMode="External"/><Relationship Id="rId68" Type="http://schemas.openxmlformats.org/officeDocument/2006/relationships/hyperlink" Target="http://www.atmel.com/tools/ATSAMD21-XPRO.aspx" TargetMode="External"/><Relationship Id="rId76" Type="http://schemas.openxmlformats.org/officeDocument/2006/relationships/image" Target="media/image23.jpeg"/><Relationship Id="rId84" Type="http://schemas.openxmlformats.org/officeDocument/2006/relationships/image" Target="media/image29.png"/><Relationship Id="rId89"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www.atmel.com/tools/ATSAMD21-XPRO.aspx" TargetMode="Externa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albother/ER4_Accordeur/blob/master/projet/TP-info2/userLibraries/src/display.c" TargetMode="External"/><Relationship Id="rId11" Type="http://schemas.openxmlformats.org/officeDocument/2006/relationships/endnotes" Target="endnotes.xml"/><Relationship Id="rId24" Type="http://schemas.openxmlformats.org/officeDocument/2006/relationships/hyperlink" Target="https://github.com/" TargetMode="External"/><Relationship Id="rId32" Type="http://schemas.openxmlformats.org/officeDocument/2006/relationships/hyperlink" Target="https://github.com/albother/ER4_Accordeur/blob/master/projet/TP-info2/userLibraries/src/note.c" TargetMode="External"/><Relationship Id="rId37" Type="http://schemas.openxmlformats.org/officeDocument/2006/relationships/image" Target="media/image7.jpeg"/><Relationship Id="rId40" Type="http://schemas.openxmlformats.org/officeDocument/2006/relationships/hyperlink" Target="https://github.com/albother/ER4_Accordeur/blob/master/projet/TP-info2/userLibraries/src/freq.c" TargetMode="External"/><Relationship Id="rId45" Type="http://schemas.openxmlformats.org/officeDocument/2006/relationships/image" Target="media/image9.png"/><Relationship Id="rId53" Type="http://schemas.openxmlformats.org/officeDocument/2006/relationships/image" Target="media/image13.png"/><Relationship Id="rId58" Type="http://schemas.openxmlformats.org/officeDocument/2006/relationships/hyperlink" Target="http://fr.farnell.com/multicomp/2n1711/transistor/dp/1611558" TargetMode="External"/><Relationship Id="rId66" Type="http://schemas.openxmlformats.org/officeDocument/2006/relationships/image" Target="media/image18.png"/><Relationship Id="rId74" Type="http://schemas.openxmlformats.org/officeDocument/2006/relationships/image" Target="media/image21.jpeg"/><Relationship Id="rId79" Type="http://schemas.openxmlformats.org/officeDocument/2006/relationships/image" Target="media/image26.jpeg"/><Relationship Id="rId87"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15.png"/><Relationship Id="rId82" Type="http://schemas.openxmlformats.org/officeDocument/2006/relationships/hyperlink" Target="https://github.com/albother/ER4_Accordeur/blob/master/projet/TP-info2/userLibraries/src/fft.c" TargetMode="External"/><Relationship Id="rId90" Type="http://schemas.openxmlformats.org/officeDocument/2006/relationships/glossaryDocument" Target="glossary/document.xml"/><Relationship Id="rId19" Type="http://schemas.openxmlformats.org/officeDocument/2006/relationships/image" Target="media/image1.png"/><Relationship Id="rId14" Type="http://schemas.openxmlformats.org/officeDocument/2006/relationships/hyperlink" Target="file:///C:\git\ER4_Accordeur\revueProjet\revue_de_projet.docx" TargetMode="External"/><Relationship Id="rId22" Type="http://schemas.openxmlformats.org/officeDocument/2006/relationships/hyperlink" Target="https://www.arduino.cc/en/Main/arduinoBoardMega2560" TargetMode="External"/><Relationship Id="rId27" Type="http://schemas.openxmlformats.org/officeDocument/2006/relationships/hyperlink" Target="https://github.com/albother/ER4_Accordeur/blob/master/projet/TP-info2/userLibraries/include/define_notes.h" TargetMode="External"/><Relationship Id="rId30" Type="http://schemas.openxmlformats.org/officeDocument/2006/relationships/hyperlink" Target="https://github.com/albother/ER4_Accordeur/blob/master/projet/TP-info2/userLibraries/src/note.c" TargetMode="External"/><Relationship Id="rId35" Type="http://schemas.openxmlformats.org/officeDocument/2006/relationships/image" Target="media/image5.jpeg"/><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image" Target="media/image11.png"/><Relationship Id="rId56" Type="http://schemas.openxmlformats.org/officeDocument/2006/relationships/hyperlink" Target="http://www.atmel.com/tools/ATSAMD21-XPRO.aspx" TargetMode="External"/><Relationship Id="rId64" Type="http://schemas.openxmlformats.org/officeDocument/2006/relationships/image" Target="media/image17.png"/><Relationship Id="rId69" Type="http://schemas.openxmlformats.org/officeDocument/2006/relationships/image" Target="media/image19.png"/><Relationship Id="rId77" Type="http://schemas.openxmlformats.org/officeDocument/2006/relationships/image" Target="media/image24.jpeg"/><Relationship Id="rId8" Type="http://schemas.openxmlformats.org/officeDocument/2006/relationships/settings" Target="settings.xml"/><Relationship Id="rId51" Type="http://schemas.openxmlformats.org/officeDocument/2006/relationships/hyperlink" Target="http://www.atmel.com/tools/ATSAMD21-XPRO.aspx" TargetMode="External"/><Relationship Id="rId72" Type="http://schemas.openxmlformats.org/officeDocument/2006/relationships/hyperlink" Target="https://www.labcenter.com/" TargetMode="External"/><Relationship Id="rId80" Type="http://schemas.openxmlformats.org/officeDocument/2006/relationships/image" Target="media/image27.jpeg"/><Relationship Id="rId85"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s://github.com/"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0.png"/><Relationship Id="rId59" Type="http://schemas.openxmlformats.org/officeDocument/2006/relationships/hyperlink" Target="https://www.elektronik-kompendium.de/public/schaerer/FILES/2n2905.pdf" TargetMode="External"/><Relationship Id="rId67" Type="http://schemas.microsoft.com/office/2007/relationships/hdphoto" Target="media/hdphoto1.wdp"/><Relationship Id="rId20" Type="http://schemas.openxmlformats.org/officeDocument/2006/relationships/image" Target="media/image2.png"/><Relationship Id="rId41" Type="http://schemas.openxmlformats.org/officeDocument/2006/relationships/hyperlink" Target="https://github.com/albother/ER4_Accordeur/blob/master/projet/TP-info2/userLibraries/src/freq.c" TargetMode="External"/><Relationship Id="rId54" Type="http://schemas.openxmlformats.org/officeDocument/2006/relationships/image" Target="media/image14.png"/><Relationship Id="rId62" Type="http://schemas.openxmlformats.org/officeDocument/2006/relationships/image" Target="media/image16.png"/><Relationship Id="rId70" Type="http://schemas.microsoft.com/office/2007/relationships/hdphoto" Target="media/hdphoto2.wdp"/><Relationship Id="rId75" Type="http://schemas.openxmlformats.org/officeDocument/2006/relationships/image" Target="media/image22.jpeg"/><Relationship Id="rId83" Type="http://schemas.openxmlformats.org/officeDocument/2006/relationships/image" Target="media/image28.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hyperlink" Target="http://www.atmel.com/tools/ATOLED1-XPRO.aspx" TargetMode="External"/><Relationship Id="rId28" Type="http://schemas.openxmlformats.org/officeDocument/2006/relationships/hyperlink" Target="https://github.com/albother/ER4_Accordeur/blob/master/projet/TP-info2/userLibraries/include/define_notes.h" TargetMode="External"/><Relationship Id="rId36" Type="http://schemas.openxmlformats.org/officeDocument/2006/relationships/image" Target="media/image6.jpeg"/><Relationship Id="rId49" Type="http://schemas.openxmlformats.org/officeDocument/2006/relationships/image" Target="media/image12.png"/><Relationship Id="rId57" Type="http://schemas.openxmlformats.org/officeDocument/2006/relationships/hyperlink" Target="http://fr.farnell.com/stmicroelectronics/ld1117v33/regulateur-ldo-3-3v-1117-to-220/dp/9755837" TargetMode="External"/><Relationship Id="rId10" Type="http://schemas.openxmlformats.org/officeDocument/2006/relationships/footnotes" Target="footnotes.xml"/><Relationship Id="rId31" Type="http://schemas.openxmlformats.org/officeDocument/2006/relationships/hyperlink" Target="https://github.com/albother/ER4_Accordeur/blob/master/projet/TP-info2/userLibraries/src/note.c" TargetMode="External"/><Relationship Id="rId44" Type="http://schemas.openxmlformats.org/officeDocument/2006/relationships/hyperlink" Target="http://www.atmel.com/tools/ATSAMD21-XPRO.aspx" TargetMode="External"/><Relationship Id="rId52" Type="http://schemas.openxmlformats.org/officeDocument/2006/relationships/hyperlink" Target="http://www.electronique-3d.fr/Le_Filtre_passe_bas.html" TargetMode="External"/><Relationship Id="rId60" Type="http://schemas.openxmlformats.org/officeDocument/2006/relationships/hyperlink" Target="https://www.egr.msu.edu/eceshop/Parts_Inventory/datasheets/tl084cn.pdf" TargetMode="External"/><Relationship Id="rId65" Type="http://schemas.openxmlformats.org/officeDocument/2006/relationships/hyperlink" Target="http://www.atmel.com/tools/ATSAMD21-XPRO.aspx" TargetMode="External"/><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hyperlink" Target="https://github.com/albother/ER4_Accordeur/blob/master/projet/TP-info2/userLibraries/src/fft.c" TargetMode="External"/><Relationship Id="rId86"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70ABF"/>
    <w:rsid w:val="00404741"/>
    <w:rsid w:val="00417246"/>
    <w:rsid w:val="0047245B"/>
    <w:rsid w:val="0050726A"/>
    <w:rsid w:val="005811E4"/>
    <w:rsid w:val="005B28DA"/>
    <w:rsid w:val="005D0762"/>
    <w:rsid w:val="0063483E"/>
    <w:rsid w:val="006A6C0A"/>
    <w:rsid w:val="006E2867"/>
    <w:rsid w:val="00737E0A"/>
    <w:rsid w:val="00761A08"/>
    <w:rsid w:val="007C40FA"/>
    <w:rsid w:val="00807FE8"/>
    <w:rsid w:val="00842844"/>
    <w:rsid w:val="0086653A"/>
    <w:rsid w:val="00937559"/>
    <w:rsid w:val="00953B60"/>
    <w:rsid w:val="009B7EF2"/>
    <w:rsid w:val="009D129A"/>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1066D9"/>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4CC9E917-A3A0-4827-BFCF-027CE14D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2111</TotalTime>
  <Pages>18</Pages>
  <Words>5278</Words>
  <Characters>29031</Characters>
  <Application>Microsoft Office Word</Application>
  <DocSecurity>0</DocSecurity>
  <Lines>241</Lines>
  <Paragraphs>68</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34241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205</cp:revision>
  <cp:lastPrinted>2017-01-17T17:29:00Z</cp:lastPrinted>
  <dcterms:created xsi:type="dcterms:W3CDTF">2016-11-13T19:49:00Z</dcterms:created>
  <dcterms:modified xsi:type="dcterms:W3CDTF">2017-03-24T18:34:00Z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