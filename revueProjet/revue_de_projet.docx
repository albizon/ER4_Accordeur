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2D0429">
          <w:pPr>
            <w:spacing w:after="0"/>
            <w:contextualSpacing/>
          </w:pPr>
        </w:p>
        <w:p w:rsidR="00435B6F" w:rsidRDefault="00435B6F" w:rsidP="002D0429">
          <w:pPr>
            <w:spacing w:after="0"/>
            <w:contextualSpacing/>
            <w:rPr>
              <w:b/>
              <w:bCs/>
              <w:smallCaps/>
            </w:rPr>
          </w:pPr>
          <w:r>
            <w:rPr>
              <w:noProof/>
              <w:lang w:eastAsia="fr-FR"/>
            </w:rPr>
            <mc:AlternateContent>
              <mc:Choice Requires="wps">
                <w:drawing>
                  <wp:anchor distT="0" distB="0" distL="182880" distR="182880" simplePos="0" relativeHeight="251694592"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738" w:rsidRDefault="008B5738">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B5738" w:rsidRDefault="008B5738">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B5738" w:rsidRPr="00435B6F" w:rsidRDefault="008B5738">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B5738" w:rsidRDefault="008B5738">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B5738" w:rsidRPr="00435B6F" w:rsidRDefault="008B5738">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94592;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B5738" w:rsidRDefault="008B5738">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B5738" w:rsidRDefault="008B5738">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B5738" w:rsidRPr="00435B6F" w:rsidRDefault="008B5738">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B5738" w:rsidRDefault="008B5738">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B5738" w:rsidRPr="00435B6F" w:rsidRDefault="008B5738">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9356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B5738" w:rsidRDefault="008B5738">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935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B5738" w:rsidRDefault="008B5738">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302FAD" w:rsidP="002D0429">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58680D">
            <w:rPr>
              <w:smallCaps w:val="0"/>
            </w:rPr>
            <w:t>Étude et réalisation – Semestre 4</w:t>
          </w:r>
        </w:sdtContent>
      </w:sdt>
    </w:p>
    <w:p w:rsidR="00C641EC" w:rsidRDefault="00302FAD" w:rsidP="002D0429">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2D0429">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2D0429">
          <w:pPr>
            <w:pStyle w:val="En-ttedetabledesmatires"/>
            <w:spacing w:before="0" w:line="240" w:lineRule="auto"/>
            <w:contextualSpacing/>
            <w:jc w:val="both"/>
            <w:rPr>
              <w:rStyle w:val="Titre1Car"/>
            </w:rPr>
          </w:pPr>
          <w:bookmarkStart w:id="0" w:name="_Toc477770040"/>
          <w:r w:rsidRPr="001A11E0">
            <w:rPr>
              <w:rStyle w:val="Titre1Car"/>
            </w:rPr>
            <w:t>Table des matières :</w:t>
          </w:r>
          <w:bookmarkEnd w:id="0"/>
          <w:r>
            <w:rPr>
              <w:rStyle w:val="Titre1Car"/>
            </w:rPr>
            <w:t xml:space="preserve"> </w:t>
          </w:r>
        </w:p>
        <w:p w:rsidR="002D0429"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7770040" w:history="1">
            <w:r w:rsidR="002D0429" w:rsidRPr="00E0425D">
              <w:rPr>
                <w:rStyle w:val="Lienhypertexte"/>
                <w:lang w:eastAsia="fr-FR"/>
              </w:rPr>
              <w:t>Table des matières :</w:t>
            </w:r>
            <w:r w:rsidR="002D0429">
              <w:rPr>
                <w:webHidden/>
              </w:rPr>
              <w:tab/>
            </w:r>
            <w:r w:rsidR="002D0429">
              <w:rPr>
                <w:webHidden/>
              </w:rPr>
              <w:fldChar w:fldCharType="begin"/>
            </w:r>
            <w:r w:rsidR="002D0429">
              <w:rPr>
                <w:webHidden/>
              </w:rPr>
              <w:instrText xml:space="preserve"> PAGEREF _Toc477770040 \h </w:instrText>
            </w:r>
            <w:r w:rsidR="002D0429">
              <w:rPr>
                <w:webHidden/>
              </w:rPr>
            </w:r>
            <w:r w:rsidR="002D0429">
              <w:rPr>
                <w:webHidden/>
              </w:rPr>
              <w:fldChar w:fldCharType="separate"/>
            </w:r>
            <w:r w:rsidR="002D0429">
              <w:rPr>
                <w:webHidden/>
              </w:rPr>
              <w:t>1</w:t>
            </w:r>
            <w:r w:rsidR="002D0429">
              <w:rPr>
                <w:webHidden/>
              </w:rPr>
              <w:fldChar w:fldCharType="end"/>
            </w:r>
          </w:hyperlink>
        </w:p>
        <w:p w:rsidR="002D0429" w:rsidRDefault="002D0429">
          <w:pPr>
            <w:pStyle w:val="TM1"/>
            <w:rPr>
              <w:smallCaps w:val="0"/>
              <w:color w:val="auto"/>
              <w:lang w:eastAsia="fr-FR"/>
            </w:rPr>
          </w:pPr>
          <w:hyperlink w:anchor="_Toc477770041" w:history="1">
            <w:r w:rsidRPr="00E0425D">
              <w:rPr>
                <w:rStyle w:val="Lienhypertexte"/>
              </w:rPr>
              <w:t>Table des Illustrations :</w:t>
            </w:r>
            <w:r>
              <w:rPr>
                <w:webHidden/>
              </w:rPr>
              <w:tab/>
            </w:r>
            <w:r>
              <w:rPr>
                <w:webHidden/>
              </w:rPr>
              <w:fldChar w:fldCharType="begin"/>
            </w:r>
            <w:r>
              <w:rPr>
                <w:webHidden/>
              </w:rPr>
              <w:instrText xml:space="preserve"> PAGEREF _Toc477770041 \h </w:instrText>
            </w:r>
            <w:r>
              <w:rPr>
                <w:webHidden/>
              </w:rPr>
            </w:r>
            <w:r>
              <w:rPr>
                <w:webHidden/>
              </w:rPr>
              <w:fldChar w:fldCharType="separate"/>
            </w:r>
            <w:r>
              <w:rPr>
                <w:webHidden/>
              </w:rPr>
              <w:t>1</w:t>
            </w:r>
            <w:r>
              <w:rPr>
                <w:webHidden/>
              </w:rPr>
              <w:fldChar w:fldCharType="end"/>
            </w:r>
          </w:hyperlink>
        </w:p>
        <w:p w:rsidR="002D0429" w:rsidRDefault="002D0429">
          <w:pPr>
            <w:pStyle w:val="TM1"/>
            <w:tabs>
              <w:tab w:val="left" w:pos="446"/>
            </w:tabs>
            <w:rPr>
              <w:smallCaps w:val="0"/>
              <w:color w:val="auto"/>
              <w:lang w:eastAsia="fr-FR"/>
            </w:rPr>
          </w:pPr>
          <w:hyperlink w:anchor="_Toc477770042" w:history="1">
            <w:r w:rsidRPr="00E0425D">
              <w:rPr>
                <w:rStyle w:val="Lienhypertexte"/>
              </w:rPr>
              <w:t>0.</w:t>
            </w:r>
            <w:r>
              <w:rPr>
                <w:smallCaps w:val="0"/>
                <w:color w:val="auto"/>
                <w:lang w:eastAsia="fr-FR"/>
              </w:rPr>
              <w:tab/>
            </w:r>
            <w:r w:rsidRPr="00E0425D">
              <w:rPr>
                <w:rStyle w:val="Lienhypertexte"/>
              </w:rPr>
              <w:t>Introduction</w:t>
            </w:r>
            <w:r>
              <w:rPr>
                <w:webHidden/>
              </w:rPr>
              <w:tab/>
            </w:r>
            <w:r>
              <w:rPr>
                <w:webHidden/>
              </w:rPr>
              <w:fldChar w:fldCharType="begin"/>
            </w:r>
            <w:r>
              <w:rPr>
                <w:webHidden/>
              </w:rPr>
              <w:instrText xml:space="preserve"> PAGEREF _Toc477770042 \h </w:instrText>
            </w:r>
            <w:r>
              <w:rPr>
                <w:webHidden/>
              </w:rPr>
            </w:r>
            <w:r>
              <w:rPr>
                <w:webHidden/>
              </w:rPr>
              <w:fldChar w:fldCharType="separate"/>
            </w:r>
            <w:r>
              <w:rPr>
                <w:webHidden/>
              </w:rPr>
              <w:t>2</w:t>
            </w:r>
            <w:r>
              <w:rPr>
                <w:webHidden/>
              </w:rPr>
              <w:fldChar w:fldCharType="end"/>
            </w:r>
          </w:hyperlink>
        </w:p>
        <w:p w:rsidR="002D0429" w:rsidRDefault="002D0429">
          <w:pPr>
            <w:pStyle w:val="TM2"/>
            <w:tabs>
              <w:tab w:val="left" w:pos="878"/>
            </w:tabs>
            <w:rPr>
              <w:smallCaps w:val="0"/>
              <w:color w:val="auto"/>
              <w:lang w:eastAsia="fr-FR"/>
            </w:rPr>
          </w:pPr>
          <w:hyperlink w:anchor="_Toc477770043" w:history="1">
            <w:r w:rsidRPr="00E0425D">
              <w:rPr>
                <w:rStyle w:val="Lienhypertexte"/>
              </w:rPr>
              <w:t>0.1</w:t>
            </w:r>
            <w:r>
              <w:rPr>
                <w:smallCaps w:val="0"/>
                <w:color w:val="auto"/>
                <w:lang w:eastAsia="fr-FR"/>
              </w:rPr>
              <w:tab/>
            </w:r>
            <w:r w:rsidRPr="00E0425D">
              <w:rPr>
                <w:rStyle w:val="Lienhypertexte"/>
              </w:rPr>
              <w:t>Objectif</w:t>
            </w:r>
            <w:r>
              <w:rPr>
                <w:webHidden/>
              </w:rPr>
              <w:tab/>
            </w:r>
            <w:r>
              <w:rPr>
                <w:webHidden/>
              </w:rPr>
              <w:fldChar w:fldCharType="begin"/>
            </w:r>
            <w:r>
              <w:rPr>
                <w:webHidden/>
              </w:rPr>
              <w:instrText xml:space="preserve"> PAGEREF _Toc477770043 \h </w:instrText>
            </w:r>
            <w:r>
              <w:rPr>
                <w:webHidden/>
              </w:rPr>
            </w:r>
            <w:r>
              <w:rPr>
                <w:webHidden/>
              </w:rPr>
              <w:fldChar w:fldCharType="separate"/>
            </w:r>
            <w:r>
              <w:rPr>
                <w:webHidden/>
              </w:rPr>
              <w:t>2</w:t>
            </w:r>
            <w:r>
              <w:rPr>
                <w:webHidden/>
              </w:rPr>
              <w:fldChar w:fldCharType="end"/>
            </w:r>
          </w:hyperlink>
        </w:p>
        <w:p w:rsidR="002D0429" w:rsidRDefault="002D0429">
          <w:pPr>
            <w:pStyle w:val="TM2"/>
            <w:tabs>
              <w:tab w:val="left" w:pos="878"/>
            </w:tabs>
            <w:rPr>
              <w:smallCaps w:val="0"/>
              <w:color w:val="auto"/>
              <w:lang w:eastAsia="fr-FR"/>
            </w:rPr>
          </w:pPr>
          <w:hyperlink w:anchor="_Toc477770044" w:history="1">
            <w:r w:rsidRPr="00E0425D">
              <w:rPr>
                <w:rStyle w:val="Lienhypertexte"/>
              </w:rPr>
              <w:t>0.2</w:t>
            </w:r>
            <w:r>
              <w:rPr>
                <w:smallCaps w:val="0"/>
                <w:color w:val="auto"/>
                <w:lang w:eastAsia="fr-FR"/>
              </w:rPr>
              <w:tab/>
            </w:r>
            <w:r w:rsidRPr="00E0425D">
              <w:rPr>
                <w:rStyle w:val="Lienhypertexte"/>
              </w:rPr>
              <w:t>Cahier des charges</w:t>
            </w:r>
            <w:r>
              <w:rPr>
                <w:webHidden/>
              </w:rPr>
              <w:tab/>
            </w:r>
            <w:r>
              <w:rPr>
                <w:webHidden/>
              </w:rPr>
              <w:fldChar w:fldCharType="begin"/>
            </w:r>
            <w:r>
              <w:rPr>
                <w:webHidden/>
              </w:rPr>
              <w:instrText xml:space="preserve"> PAGEREF _Toc477770044 \h </w:instrText>
            </w:r>
            <w:r>
              <w:rPr>
                <w:webHidden/>
              </w:rPr>
            </w:r>
            <w:r>
              <w:rPr>
                <w:webHidden/>
              </w:rPr>
              <w:fldChar w:fldCharType="separate"/>
            </w:r>
            <w:r>
              <w:rPr>
                <w:webHidden/>
              </w:rPr>
              <w:t>2</w:t>
            </w:r>
            <w:r>
              <w:rPr>
                <w:webHidden/>
              </w:rPr>
              <w:fldChar w:fldCharType="end"/>
            </w:r>
          </w:hyperlink>
        </w:p>
        <w:p w:rsidR="002D0429" w:rsidRDefault="002D0429">
          <w:pPr>
            <w:pStyle w:val="TM2"/>
            <w:rPr>
              <w:smallCaps w:val="0"/>
              <w:color w:val="auto"/>
              <w:lang w:eastAsia="fr-FR"/>
            </w:rPr>
          </w:pPr>
          <w:hyperlink w:anchor="_Toc477770045" w:history="1">
            <w:r w:rsidRPr="00E0425D">
              <w:rPr>
                <w:rStyle w:val="Lienhypertexte"/>
              </w:rPr>
              <w:t>0.4 Travail à réaliser</w:t>
            </w:r>
            <w:r>
              <w:rPr>
                <w:webHidden/>
              </w:rPr>
              <w:tab/>
            </w:r>
            <w:r>
              <w:rPr>
                <w:webHidden/>
              </w:rPr>
              <w:fldChar w:fldCharType="begin"/>
            </w:r>
            <w:r>
              <w:rPr>
                <w:webHidden/>
              </w:rPr>
              <w:instrText xml:space="preserve"> PAGEREF _Toc477770045 \h </w:instrText>
            </w:r>
            <w:r>
              <w:rPr>
                <w:webHidden/>
              </w:rPr>
            </w:r>
            <w:r>
              <w:rPr>
                <w:webHidden/>
              </w:rPr>
              <w:fldChar w:fldCharType="separate"/>
            </w:r>
            <w:r>
              <w:rPr>
                <w:webHidden/>
              </w:rPr>
              <w:t>2</w:t>
            </w:r>
            <w:r>
              <w:rPr>
                <w:webHidden/>
              </w:rPr>
              <w:fldChar w:fldCharType="end"/>
            </w:r>
          </w:hyperlink>
        </w:p>
        <w:p w:rsidR="002D0429" w:rsidRDefault="002D0429">
          <w:pPr>
            <w:pStyle w:val="TM1"/>
            <w:tabs>
              <w:tab w:val="left" w:pos="446"/>
            </w:tabs>
            <w:rPr>
              <w:smallCaps w:val="0"/>
              <w:color w:val="auto"/>
              <w:lang w:eastAsia="fr-FR"/>
            </w:rPr>
          </w:pPr>
          <w:hyperlink w:anchor="_Toc477770046" w:history="1">
            <w:r w:rsidRPr="00E0425D">
              <w:rPr>
                <w:rStyle w:val="Lienhypertexte"/>
              </w:rPr>
              <w:t>1.</w:t>
            </w:r>
            <w:r>
              <w:rPr>
                <w:smallCaps w:val="0"/>
                <w:color w:val="auto"/>
                <w:lang w:eastAsia="fr-FR"/>
              </w:rPr>
              <w:tab/>
            </w:r>
            <w:r w:rsidRPr="00E0425D">
              <w:rPr>
                <w:rStyle w:val="Lienhypertexte"/>
              </w:rPr>
              <w:t>Accordeur de constante</w:t>
            </w:r>
            <w:r>
              <w:rPr>
                <w:webHidden/>
              </w:rPr>
              <w:tab/>
            </w:r>
            <w:r>
              <w:rPr>
                <w:webHidden/>
              </w:rPr>
              <w:fldChar w:fldCharType="begin"/>
            </w:r>
            <w:r>
              <w:rPr>
                <w:webHidden/>
              </w:rPr>
              <w:instrText xml:space="preserve"> PAGEREF _Toc477770046 \h </w:instrText>
            </w:r>
            <w:r>
              <w:rPr>
                <w:webHidden/>
              </w:rPr>
            </w:r>
            <w:r>
              <w:rPr>
                <w:webHidden/>
              </w:rPr>
              <w:fldChar w:fldCharType="separate"/>
            </w:r>
            <w:r>
              <w:rPr>
                <w:webHidden/>
              </w:rPr>
              <w:t>3</w:t>
            </w:r>
            <w:r>
              <w:rPr>
                <w:webHidden/>
              </w:rPr>
              <w:fldChar w:fldCharType="end"/>
            </w:r>
          </w:hyperlink>
        </w:p>
        <w:p w:rsidR="002D0429" w:rsidRDefault="002D0429">
          <w:pPr>
            <w:pStyle w:val="TM2"/>
            <w:rPr>
              <w:smallCaps w:val="0"/>
              <w:color w:val="auto"/>
              <w:lang w:eastAsia="fr-FR"/>
            </w:rPr>
          </w:pPr>
          <w:hyperlink w:anchor="_Toc477770047" w:history="1">
            <w:r w:rsidRPr="00E0425D">
              <w:rPr>
                <w:rStyle w:val="Lienhypertexte"/>
              </w:rPr>
              <w:t>1.1 Problématique</w:t>
            </w:r>
            <w:r>
              <w:rPr>
                <w:webHidden/>
              </w:rPr>
              <w:tab/>
            </w:r>
            <w:r>
              <w:rPr>
                <w:webHidden/>
              </w:rPr>
              <w:fldChar w:fldCharType="begin"/>
            </w:r>
            <w:r>
              <w:rPr>
                <w:webHidden/>
              </w:rPr>
              <w:instrText xml:space="preserve"> PAGEREF _Toc477770047 \h </w:instrText>
            </w:r>
            <w:r>
              <w:rPr>
                <w:webHidden/>
              </w:rPr>
            </w:r>
            <w:r>
              <w:rPr>
                <w:webHidden/>
              </w:rPr>
              <w:fldChar w:fldCharType="separate"/>
            </w:r>
            <w:r>
              <w:rPr>
                <w:webHidden/>
              </w:rPr>
              <w:t>3</w:t>
            </w:r>
            <w:r>
              <w:rPr>
                <w:webHidden/>
              </w:rPr>
              <w:fldChar w:fldCharType="end"/>
            </w:r>
          </w:hyperlink>
        </w:p>
        <w:p w:rsidR="002D0429" w:rsidRDefault="002D0429">
          <w:pPr>
            <w:pStyle w:val="TM2"/>
            <w:rPr>
              <w:smallCaps w:val="0"/>
              <w:color w:val="auto"/>
              <w:lang w:eastAsia="fr-FR"/>
            </w:rPr>
          </w:pPr>
          <w:hyperlink w:anchor="_Toc477770048" w:history="1">
            <w:r w:rsidRPr="00E0425D">
              <w:rPr>
                <w:rStyle w:val="Lienhypertexte"/>
              </w:rPr>
              <w:t>1.2 Solutions</w:t>
            </w:r>
            <w:r>
              <w:rPr>
                <w:webHidden/>
              </w:rPr>
              <w:tab/>
            </w:r>
            <w:r>
              <w:rPr>
                <w:webHidden/>
              </w:rPr>
              <w:fldChar w:fldCharType="begin"/>
            </w:r>
            <w:r>
              <w:rPr>
                <w:webHidden/>
              </w:rPr>
              <w:instrText xml:space="preserve"> PAGEREF _Toc477770048 \h </w:instrText>
            </w:r>
            <w:r>
              <w:rPr>
                <w:webHidden/>
              </w:rPr>
            </w:r>
            <w:r>
              <w:rPr>
                <w:webHidden/>
              </w:rPr>
              <w:fldChar w:fldCharType="separate"/>
            </w:r>
            <w:r>
              <w:rPr>
                <w:webHidden/>
              </w:rPr>
              <w:t>3</w:t>
            </w:r>
            <w:r>
              <w:rPr>
                <w:webHidden/>
              </w:rPr>
              <w:fldChar w:fldCharType="end"/>
            </w:r>
          </w:hyperlink>
        </w:p>
        <w:p w:rsidR="002D0429" w:rsidRDefault="002D0429">
          <w:pPr>
            <w:pStyle w:val="TM2"/>
            <w:rPr>
              <w:smallCaps w:val="0"/>
              <w:color w:val="auto"/>
              <w:lang w:eastAsia="fr-FR"/>
            </w:rPr>
          </w:pPr>
          <w:hyperlink w:anchor="_Toc477770049" w:history="1">
            <w:r w:rsidRPr="00E0425D">
              <w:rPr>
                <w:rStyle w:val="Lienhypertexte"/>
              </w:rPr>
              <w:t>1.3 Code</w:t>
            </w:r>
            <w:r>
              <w:rPr>
                <w:webHidden/>
              </w:rPr>
              <w:tab/>
            </w:r>
            <w:r>
              <w:rPr>
                <w:webHidden/>
              </w:rPr>
              <w:fldChar w:fldCharType="begin"/>
            </w:r>
            <w:r>
              <w:rPr>
                <w:webHidden/>
              </w:rPr>
              <w:instrText xml:space="preserve"> PAGEREF _Toc477770049 \h </w:instrText>
            </w:r>
            <w:r>
              <w:rPr>
                <w:webHidden/>
              </w:rPr>
            </w:r>
            <w:r>
              <w:rPr>
                <w:webHidden/>
              </w:rPr>
              <w:fldChar w:fldCharType="separate"/>
            </w:r>
            <w:r>
              <w:rPr>
                <w:webHidden/>
              </w:rPr>
              <w:t>5</w:t>
            </w:r>
            <w:r>
              <w:rPr>
                <w:webHidden/>
              </w:rPr>
              <w:fldChar w:fldCharType="end"/>
            </w:r>
          </w:hyperlink>
        </w:p>
        <w:p w:rsidR="002D0429" w:rsidRDefault="002D0429">
          <w:pPr>
            <w:pStyle w:val="TM2"/>
            <w:rPr>
              <w:smallCaps w:val="0"/>
              <w:color w:val="auto"/>
              <w:lang w:eastAsia="fr-FR"/>
            </w:rPr>
          </w:pPr>
          <w:hyperlink w:anchor="_Toc477770050" w:history="1">
            <w:r w:rsidRPr="00E0425D">
              <w:rPr>
                <w:rStyle w:val="Lienhypertexte"/>
              </w:rPr>
              <w:t>1.4 Tests</w:t>
            </w:r>
            <w:r>
              <w:rPr>
                <w:webHidden/>
              </w:rPr>
              <w:tab/>
            </w:r>
            <w:r>
              <w:rPr>
                <w:webHidden/>
              </w:rPr>
              <w:fldChar w:fldCharType="begin"/>
            </w:r>
            <w:r>
              <w:rPr>
                <w:webHidden/>
              </w:rPr>
              <w:instrText xml:space="preserve"> PAGEREF _Toc477770050 \h </w:instrText>
            </w:r>
            <w:r>
              <w:rPr>
                <w:webHidden/>
              </w:rPr>
            </w:r>
            <w:r>
              <w:rPr>
                <w:webHidden/>
              </w:rPr>
              <w:fldChar w:fldCharType="separate"/>
            </w:r>
            <w:r>
              <w:rPr>
                <w:webHidden/>
              </w:rPr>
              <w:t>6</w:t>
            </w:r>
            <w:r>
              <w:rPr>
                <w:webHidden/>
              </w:rPr>
              <w:fldChar w:fldCharType="end"/>
            </w:r>
          </w:hyperlink>
        </w:p>
        <w:p w:rsidR="002D0429" w:rsidRDefault="002D0429">
          <w:pPr>
            <w:pStyle w:val="TM2"/>
            <w:rPr>
              <w:smallCaps w:val="0"/>
              <w:color w:val="auto"/>
              <w:lang w:eastAsia="fr-FR"/>
            </w:rPr>
          </w:pPr>
          <w:hyperlink w:anchor="_Toc477770051" w:history="1">
            <w:r w:rsidRPr="00E0425D">
              <w:rPr>
                <w:rStyle w:val="Lienhypertexte"/>
              </w:rPr>
              <w:t>1.5 Conclusion</w:t>
            </w:r>
            <w:r>
              <w:rPr>
                <w:webHidden/>
              </w:rPr>
              <w:tab/>
            </w:r>
            <w:r>
              <w:rPr>
                <w:webHidden/>
              </w:rPr>
              <w:fldChar w:fldCharType="begin"/>
            </w:r>
            <w:r>
              <w:rPr>
                <w:webHidden/>
              </w:rPr>
              <w:instrText xml:space="preserve"> PAGEREF _Toc477770051 \h </w:instrText>
            </w:r>
            <w:r>
              <w:rPr>
                <w:webHidden/>
              </w:rPr>
            </w:r>
            <w:r>
              <w:rPr>
                <w:webHidden/>
              </w:rPr>
              <w:fldChar w:fldCharType="separate"/>
            </w:r>
            <w:r>
              <w:rPr>
                <w:webHidden/>
              </w:rPr>
              <w:t>6</w:t>
            </w:r>
            <w:r>
              <w:rPr>
                <w:webHidden/>
              </w:rPr>
              <w:fldChar w:fldCharType="end"/>
            </w:r>
          </w:hyperlink>
        </w:p>
        <w:p w:rsidR="002D0429" w:rsidRDefault="002D0429">
          <w:pPr>
            <w:pStyle w:val="TM1"/>
            <w:rPr>
              <w:smallCaps w:val="0"/>
              <w:color w:val="auto"/>
              <w:lang w:eastAsia="fr-FR"/>
            </w:rPr>
          </w:pPr>
          <w:hyperlink w:anchor="_Toc477770052" w:history="1">
            <w:r w:rsidRPr="00E0425D">
              <w:rPr>
                <w:rStyle w:val="Lienhypertexte"/>
              </w:rPr>
              <w:t>2. Accordeur de signal carré</w:t>
            </w:r>
            <w:r>
              <w:rPr>
                <w:webHidden/>
              </w:rPr>
              <w:tab/>
            </w:r>
            <w:r>
              <w:rPr>
                <w:webHidden/>
              </w:rPr>
              <w:fldChar w:fldCharType="begin"/>
            </w:r>
            <w:r>
              <w:rPr>
                <w:webHidden/>
              </w:rPr>
              <w:instrText xml:space="preserve"> PAGEREF _Toc477770052 \h </w:instrText>
            </w:r>
            <w:r>
              <w:rPr>
                <w:webHidden/>
              </w:rPr>
            </w:r>
            <w:r>
              <w:rPr>
                <w:webHidden/>
              </w:rPr>
              <w:fldChar w:fldCharType="separate"/>
            </w:r>
            <w:r>
              <w:rPr>
                <w:webHidden/>
              </w:rPr>
              <w:t>7</w:t>
            </w:r>
            <w:r>
              <w:rPr>
                <w:webHidden/>
              </w:rPr>
              <w:fldChar w:fldCharType="end"/>
            </w:r>
          </w:hyperlink>
        </w:p>
        <w:p w:rsidR="002D0429" w:rsidRDefault="002D0429">
          <w:pPr>
            <w:pStyle w:val="TM2"/>
            <w:rPr>
              <w:smallCaps w:val="0"/>
              <w:color w:val="auto"/>
              <w:lang w:eastAsia="fr-FR"/>
            </w:rPr>
          </w:pPr>
          <w:hyperlink w:anchor="_Toc477770053" w:history="1">
            <w:r w:rsidRPr="00E0425D">
              <w:rPr>
                <w:rStyle w:val="Lienhypertexte"/>
              </w:rPr>
              <w:t>2.1 Problématiques</w:t>
            </w:r>
            <w:r>
              <w:rPr>
                <w:webHidden/>
              </w:rPr>
              <w:tab/>
            </w:r>
            <w:r>
              <w:rPr>
                <w:webHidden/>
              </w:rPr>
              <w:fldChar w:fldCharType="begin"/>
            </w:r>
            <w:r>
              <w:rPr>
                <w:webHidden/>
              </w:rPr>
              <w:instrText xml:space="preserve"> PAGEREF _Toc477770053 \h </w:instrText>
            </w:r>
            <w:r>
              <w:rPr>
                <w:webHidden/>
              </w:rPr>
            </w:r>
            <w:r>
              <w:rPr>
                <w:webHidden/>
              </w:rPr>
              <w:fldChar w:fldCharType="separate"/>
            </w:r>
            <w:r>
              <w:rPr>
                <w:webHidden/>
              </w:rPr>
              <w:t>7</w:t>
            </w:r>
            <w:r>
              <w:rPr>
                <w:webHidden/>
              </w:rPr>
              <w:fldChar w:fldCharType="end"/>
            </w:r>
          </w:hyperlink>
        </w:p>
        <w:p w:rsidR="002D0429" w:rsidRDefault="002D0429">
          <w:pPr>
            <w:pStyle w:val="TM2"/>
            <w:rPr>
              <w:smallCaps w:val="0"/>
              <w:color w:val="auto"/>
              <w:lang w:eastAsia="fr-FR"/>
            </w:rPr>
          </w:pPr>
          <w:hyperlink w:anchor="_Toc477770054" w:history="1">
            <w:r w:rsidRPr="00E0425D">
              <w:rPr>
                <w:rStyle w:val="Lienhypertexte"/>
              </w:rPr>
              <w:t>2.2 Solutions</w:t>
            </w:r>
            <w:r>
              <w:rPr>
                <w:webHidden/>
              </w:rPr>
              <w:tab/>
            </w:r>
            <w:r>
              <w:rPr>
                <w:webHidden/>
              </w:rPr>
              <w:fldChar w:fldCharType="begin"/>
            </w:r>
            <w:r>
              <w:rPr>
                <w:webHidden/>
              </w:rPr>
              <w:instrText xml:space="preserve"> PAGEREF _Toc477770054 \h </w:instrText>
            </w:r>
            <w:r>
              <w:rPr>
                <w:webHidden/>
              </w:rPr>
            </w:r>
            <w:r>
              <w:rPr>
                <w:webHidden/>
              </w:rPr>
              <w:fldChar w:fldCharType="separate"/>
            </w:r>
            <w:r>
              <w:rPr>
                <w:webHidden/>
              </w:rPr>
              <w:t>7</w:t>
            </w:r>
            <w:r>
              <w:rPr>
                <w:webHidden/>
              </w:rPr>
              <w:fldChar w:fldCharType="end"/>
            </w:r>
          </w:hyperlink>
        </w:p>
        <w:p w:rsidR="002D0429" w:rsidRDefault="002D0429">
          <w:pPr>
            <w:pStyle w:val="TM2"/>
            <w:rPr>
              <w:smallCaps w:val="0"/>
              <w:color w:val="auto"/>
              <w:lang w:eastAsia="fr-FR"/>
            </w:rPr>
          </w:pPr>
          <w:hyperlink w:anchor="_Toc477770055" w:history="1">
            <w:r w:rsidRPr="00E0425D">
              <w:rPr>
                <w:rStyle w:val="Lienhypertexte"/>
              </w:rPr>
              <w:t>2.3 Code</w:t>
            </w:r>
            <w:r>
              <w:rPr>
                <w:webHidden/>
              </w:rPr>
              <w:tab/>
            </w:r>
            <w:r>
              <w:rPr>
                <w:webHidden/>
              </w:rPr>
              <w:fldChar w:fldCharType="begin"/>
            </w:r>
            <w:r>
              <w:rPr>
                <w:webHidden/>
              </w:rPr>
              <w:instrText xml:space="preserve"> PAGEREF _Toc477770055 \h </w:instrText>
            </w:r>
            <w:r>
              <w:rPr>
                <w:webHidden/>
              </w:rPr>
            </w:r>
            <w:r>
              <w:rPr>
                <w:webHidden/>
              </w:rPr>
              <w:fldChar w:fldCharType="separate"/>
            </w:r>
            <w:r>
              <w:rPr>
                <w:webHidden/>
              </w:rPr>
              <w:t>7</w:t>
            </w:r>
            <w:r>
              <w:rPr>
                <w:webHidden/>
              </w:rPr>
              <w:fldChar w:fldCharType="end"/>
            </w:r>
          </w:hyperlink>
        </w:p>
        <w:p w:rsidR="002D0429" w:rsidRDefault="002D0429">
          <w:pPr>
            <w:pStyle w:val="TM2"/>
            <w:rPr>
              <w:smallCaps w:val="0"/>
              <w:color w:val="auto"/>
              <w:lang w:eastAsia="fr-FR"/>
            </w:rPr>
          </w:pPr>
          <w:hyperlink w:anchor="_Toc477770056" w:history="1">
            <w:r w:rsidRPr="00E0425D">
              <w:rPr>
                <w:rStyle w:val="Lienhypertexte"/>
              </w:rPr>
              <w:t>2.4 Tests</w:t>
            </w:r>
            <w:r>
              <w:rPr>
                <w:webHidden/>
              </w:rPr>
              <w:tab/>
            </w:r>
            <w:r>
              <w:rPr>
                <w:webHidden/>
              </w:rPr>
              <w:fldChar w:fldCharType="begin"/>
            </w:r>
            <w:r>
              <w:rPr>
                <w:webHidden/>
              </w:rPr>
              <w:instrText xml:space="preserve"> PAGEREF _Toc477770056 \h </w:instrText>
            </w:r>
            <w:r>
              <w:rPr>
                <w:webHidden/>
              </w:rPr>
            </w:r>
            <w:r>
              <w:rPr>
                <w:webHidden/>
              </w:rPr>
              <w:fldChar w:fldCharType="separate"/>
            </w:r>
            <w:r>
              <w:rPr>
                <w:webHidden/>
              </w:rPr>
              <w:t>8</w:t>
            </w:r>
            <w:r>
              <w:rPr>
                <w:webHidden/>
              </w:rPr>
              <w:fldChar w:fldCharType="end"/>
            </w:r>
          </w:hyperlink>
        </w:p>
        <w:p w:rsidR="002D0429" w:rsidRDefault="002D0429">
          <w:pPr>
            <w:pStyle w:val="TM2"/>
            <w:rPr>
              <w:smallCaps w:val="0"/>
              <w:color w:val="auto"/>
              <w:lang w:eastAsia="fr-FR"/>
            </w:rPr>
          </w:pPr>
          <w:hyperlink w:anchor="_Toc477770057" w:history="1">
            <w:r w:rsidRPr="00E0425D">
              <w:rPr>
                <w:rStyle w:val="Lienhypertexte"/>
              </w:rPr>
              <w:t>2.4 Conclusion</w:t>
            </w:r>
            <w:r>
              <w:rPr>
                <w:webHidden/>
              </w:rPr>
              <w:tab/>
            </w:r>
            <w:r>
              <w:rPr>
                <w:webHidden/>
              </w:rPr>
              <w:fldChar w:fldCharType="begin"/>
            </w:r>
            <w:r>
              <w:rPr>
                <w:webHidden/>
              </w:rPr>
              <w:instrText xml:space="preserve"> PAGEREF _Toc477770057 \h </w:instrText>
            </w:r>
            <w:r>
              <w:rPr>
                <w:webHidden/>
              </w:rPr>
            </w:r>
            <w:r>
              <w:rPr>
                <w:webHidden/>
              </w:rPr>
              <w:fldChar w:fldCharType="separate"/>
            </w:r>
            <w:r>
              <w:rPr>
                <w:webHidden/>
              </w:rPr>
              <w:t>8</w:t>
            </w:r>
            <w:r>
              <w:rPr>
                <w:webHidden/>
              </w:rPr>
              <w:fldChar w:fldCharType="end"/>
            </w:r>
          </w:hyperlink>
        </w:p>
        <w:p w:rsidR="002D0429" w:rsidRDefault="002D0429">
          <w:pPr>
            <w:pStyle w:val="TM1"/>
            <w:rPr>
              <w:smallCaps w:val="0"/>
              <w:color w:val="auto"/>
              <w:lang w:eastAsia="fr-FR"/>
            </w:rPr>
          </w:pPr>
          <w:hyperlink w:anchor="_Toc477770058" w:history="1">
            <w:r w:rsidRPr="00E0425D">
              <w:rPr>
                <w:rStyle w:val="Lienhypertexte"/>
              </w:rPr>
              <w:t>3. Réalisation carte acquisition</w:t>
            </w:r>
            <w:r>
              <w:rPr>
                <w:webHidden/>
              </w:rPr>
              <w:tab/>
            </w:r>
            <w:r>
              <w:rPr>
                <w:webHidden/>
              </w:rPr>
              <w:fldChar w:fldCharType="begin"/>
            </w:r>
            <w:r>
              <w:rPr>
                <w:webHidden/>
              </w:rPr>
              <w:instrText xml:space="preserve"> PAGEREF _Toc477770058 \h </w:instrText>
            </w:r>
            <w:r>
              <w:rPr>
                <w:webHidden/>
              </w:rPr>
            </w:r>
            <w:r>
              <w:rPr>
                <w:webHidden/>
              </w:rPr>
              <w:fldChar w:fldCharType="separate"/>
            </w:r>
            <w:r>
              <w:rPr>
                <w:webHidden/>
              </w:rPr>
              <w:t>9</w:t>
            </w:r>
            <w:r>
              <w:rPr>
                <w:webHidden/>
              </w:rPr>
              <w:fldChar w:fldCharType="end"/>
            </w:r>
          </w:hyperlink>
        </w:p>
        <w:p w:rsidR="002D0429" w:rsidRDefault="002D0429">
          <w:pPr>
            <w:pStyle w:val="TM2"/>
            <w:rPr>
              <w:smallCaps w:val="0"/>
              <w:color w:val="auto"/>
              <w:lang w:eastAsia="fr-FR"/>
            </w:rPr>
          </w:pPr>
          <w:hyperlink w:anchor="_Toc477770059" w:history="1">
            <w:r w:rsidRPr="00E0425D">
              <w:rPr>
                <w:rStyle w:val="Lienhypertexte"/>
              </w:rPr>
              <w:t>3.1 Problématiques</w:t>
            </w:r>
            <w:r>
              <w:rPr>
                <w:webHidden/>
              </w:rPr>
              <w:tab/>
            </w:r>
            <w:r>
              <w:rPr>
                <w:webHidden/>
              </w:rPr>
              <w:fldChar w:fldCharType="begin"/>
            </w:r>
            <w:r>
              <w:rPr>
                <w:webHidden/>
              </w:rPr>
              <w:instrText xml:space="preserve"> PAGEREF _Toc477770059 \h </w:instrText>
            </w:r>
            <w:r>
              <w:rPr>
                <w:webHidden/>
              </w:rPr>
            </w:r>
            <w:r>
              <w:rPr>
                <w:webHidden/>
              </w:rPr>
              <w:fldChar w:fldCharType="separate"/>
            </w:r>
            <w:r>
              <w:rPr>
                <w:webHidden/>
              </w:rPr>
              <w:t>9</w:t>
            </w:r>
            <w:r>
              <w:rPr>
                <w:webHidden/>
              </w:rPr>
              <w:fldChar w:fldCharType="end"/>
            </w:r>
          </w:hyperlink>
        </w:p>
        <w:p w:rsidR="002D0429" w:rsidRDefault="002D0429">
          <w:pPr>
            <w:pStyle w:val="TM2"/>
            <w:rPr>
              <w:smallCaps w:val="0"/>
              <w:color w:val="auto"/>
              <w:lang w:eastAsia="fr-FR"/>
            </w:rPr>
          </w:pPr>
          <w:hyperlink w:anchor="_Toc477770060" w:history="1">
            <w:r w:rsidRPr="00E0425D">
              <w:rPr>
                <w:rStyle w:val="Lienhypertexte"/>
              </w:rPr>
              <w:t>3.2 Solutions</w:t>
            </w:r>
            <w:r>
              <w:rPr>
                <w:webHidden/>
              </w:rPr>
              <w:tab/>
            </w:r>
            <w:r>
              <w:rPr>
                <w:webHidden/>
              </w:rPr>
              <w:fldChar w:fldCharType="begin"/>
            </w:r>
            <w:r>
              <w:rPr>
                <w:webHidden/>
              </w:rPr>
              <w:instrText xml:space="preserve"> PAGEREF _Toc477770060 \h </w:instrText>
            </w:r>
            <w:r>
              <w:rPr>
                <w:webHidden/>
              </w:rPr>
            </w:r>
            <w:r>
              <w:rPr>
                <w:webHidden/>
              </w:rPr>
              <w:fldChar w:fldCharType="separate"/>
            </w:r>
            <w:r>
              <w:rPr>
                <w:webHidden/>
              </w:rPr>
              <w:t>9</w:t>
            </w:r>
            <w:r>
              <w:rPr>
                <w:webHidden/>
              </w:rPr>
              <w:fldChar w:fldCharType="end"/>
            </w:r>
          </w:hyperlink>
        </w:p>
        <w:p w:rsidR="002D0429" w:rsidRDefault="002D0429">
          <w:pPr>
            <w:pStyle w:val="TM2"/>
            <w:rPr>
              <w:smallCaps w:val="0"/>
              <w:color w:val="auto"/>
              <w:lang w:eastAsia="fr-FR"/>
            </w:rPr>
          </w:pPr>
          <w:hyperlink w:anchor="_Toc477770061" w:history="1">
            <w:r w:rsidRPr="00E0425D">
              <w:rPr>
                <w:rStyle w:val="Lienhypertexte"/>
              </w:rPr>
              <w:t>3.3 Carte</w:t>
            </w:r>
            <w:r>
              <w:rPr>
                <w:webHidden/>
              </w:rPr>
              <w:tab/>
            </w:r>
            <w:r>
              <w:rPr>
                <w:webHidden/>
              </w:rPr>
              <w:fldChar w:fldCharType="begin"/>
            </w:r>
            <w:r>
              <w:rPr>
                <w:webHidden/>
              </w:rPr>
              <w:instrText xml:space="preserve"> PAGEREF _Toc477770061 \h </w:instrText>
            </w:r>
            <w:r>
              <w:rPr>
                <w:webHidden/>
              </w:rPr>
            </w:r>
            <w:r>
              <w:rPr>
                <w:webHidden/>
              </w:rPr>
              <w:fldChar w:fldCharType="separate"/>
            </w:r>
            <w:r>
              <w:rPr>
                <w:webHidden/>
              </w:rPr>
              <w:t>11</w:t>
            </w:r>
            <w:r>
              <w:rPr>
                <w:webHidden/>
              </w:rPr>
              <w:fldChar w:fldCharType="end"/>
            </w:r>
          </w:hyperlink>
        </w:p>
        <w:p w:rsidR="002D0429" w:rsidRDefault="002D0429">
          <w:pPr>
            <w:pStyle w:val="TM2"/>
            <w:rPr>
              <w:smallCaps w:val="0"/>
              <w:color w:val="auto"/>
              <w:lang w:eastAsia="fr-FR"/>
            </w:rPr>
          </w:pPr>
          <w:hyperlink w:anchor="_Toc477770062" w:history="1">
            <w:r w:rsidRPr="00E0425D">
              <w:rPr>
                <w:rStyle w:val="Lienhypertexte"/>
              </w:rPr>
              <w:t>3.4 Conclusion</w:t>
            </w:r>
            <w:r>
              <w:rPr>
                <w:webHidden/>
              </w:rPr>
              <w:tab/>
            </w:r>
            <w:r>
              <w:rPr>
                <w:webHidden/>
              </w:rPr>
              <w:fldChar w:fldCharType="begin"/>
            </w:r>
            <w:r>
              <w:rPr>
                <w:webHidden/>
              </w:rPr>
              <w:instrText xml:space="preserve"> PAGEREF _Toc477770062 \h </w:instrText>
            </w:r>
            <w:r>
              <w:rPr>
                <w:webHidden/>
              </w:rPr>
            </w:r>
            <w:r>
              <w:rPr>
                <w:webHidden/>
              </w:rPr>
              <w:fldChar w:fldCharType="separate"/>
            </w:r>
            <w:r>
              <w:rPr>
                <w:webHidden/>
              </w:rPr>
              <w:t>12</w:t>
            </w:r>
            <w:r>
              <w:rPr>
                <w:webHidden/>
              </w:rPr>
              <w:fldChar w:fldCharType="end"/>
            </w:r>
          </w:hyperlink>
        </w:p>
        <w:p w:rsidR="002D0429" w:rsidRDefault="002D0429">
          <w:pPr>
            <w:pStyle w:val="TM1"/>
            <w:rPr>
              <w:smallCaps w:val="0"/>
              <w:color w:val="auto"/>
              <w:lang w:eastAsia="fr-FR"/>
            </w:rPr>
          </w:pPr>
          <w:hyperlink w:anchor="_Toc477770063" w:history="1">
            <w:r w:rsidRPr="00E0425D">
              <w:rPr>
                <w:rStyle w:val="Lienhypertexte"/>
              </w:rPr>
              <w:t>4. Accordeur de signal réel</w:t>
            </w:r>
            <w:r>
              <w:rPr>
                <w:webHidden/>
              </w:rPr>
              <w:tab/>
            </w:r>
            <w:r>
              <w:rPr>
                <w:webHidden/>
              </w:rPr>
              <w:fldChar w:fldCharType="begin"/>
            </w:r>
            <w:r>
              <w:rPr>
                <w:webHidden/>
              </w:rPr>
              <w:instrText xml:space="preserve"> PAGEREF _Toc477770063 \h </w:instrText>
            </w:r>
            <w:r>
              <w:rPr>
                <w:webHidden/>
              </w:rPr>
            </w:r>
            <w:r>
              <w:rPr>
                <w:webHidden/>
              </w:rPr>
              <w:fldChar w:fldCharType="separate"/>
            </w:r>
            <w:r>
              <w:rPr>
                <w:webHidden/>
              </w:rPr>
              <w:t>13</w:t>
            </w:r>
            <w:r>
              <w:rPr>
                <w:webHidden/>
              </w:rPr>
              <w:fldChar w:fldCharType="end"/>
            </w:r>
          </w:hyperlink>
        </w:p>
        <w:p w:rsidR="002D0429" w:rsidRDefault="002D0429">
          <w:pPr>
            <w:pStyle w:val="TM2"/>
            <w:rPr>
              <w:smallCaps w:val="0"/>
              <w:color w:val="auto"/>
              <w:lang w:eastAsia="fr-FR"/>
            </w:rPr>
          </w:pPr>
          <w:hyperlink w:anchor="_Toc477770064" w:history="1">
            <w:r w:rsidRPr="00E0425D">
              <w:rPr>
                <w:rStyle w:val="Lienhypertexte"/>
              </w:rPr>
              <w:t>4.1 Problématiques</w:t>
            </w:r>
            <w:r>
              <w:rPr>
                <w:webHidden/>
              </w:rPr>
              <w:tab/>
            </w:r>
            <w:r>
              <w:rPr>
                <w:webHidden/>
              </w:rPr>
              <w:fldChar w:fldCharType="begin"/>
            </w:r>
            <w:r>
              <w:rPr>
                <w:webHidden/>
              </w:rPr>
              <w:instrText xml:space="preserve"> PAGEREF _Toc477770064 \h </w:instrText>
            </w:r>
            <w:r>
              <w:rPr>
                <w:webHidden/>
              </w:rPr>
            </w:r>
            <w:r>
              <w:rPr>
                <w:webHidden/>
              </w:rPr>
              <w:fldChar w:fldCharType="separate"/>
            </w:r>
            <w:r>
              <w:rPr>
                <w:webHidden/>
              </w:rPr>
              <w:t>13</w:t>
            </w:r>
            <w:r>
              <w:rPr>
                <w:webHidden/>
              </w:rPr>
              <w:fldChar w:fldCharType="end"/>
            </w:r>
          </w:hyperlink>
        </w:p>
        <w:p w:rsidR="002D0429" w:rsidRDefault="002D0429">
          <w:pPr>
            <w:pStyle w:val="TM2"/>
            <w:rPr>
              <w:smallCaps w:val="0"/>
              <w:color w:val="auto"/>
              <w:lang w:eastAsia="fr-FR"/>
            </w:rPr>
          </w:pPr>
          <w:hyperlink w:anchor="_Toc477770065" w:history="1">
            <w:r w:rsidRPr="00E0425D">
              <w:rPr>
                <w:rStyle w:val="Lienhypertexte"/>
              </w:rPr>
              <w:t>4.2 Solutions</w:t>
            </w:r>
            <w:r>
              <w:rPr>
                <w:webHidden/>
              </w:rPr>
              <w:tab/>
            </w:r>
            <w:r>
              <w:rPr>
                <w:webHidden/>
              </w:rPr>
              <w:fldChar w:fldCharType="begin"/>
            </w:r>
            <w:r>
              <w:rPr>
                <w:webHidden/>
              </w:rPr>
              <w:instrText xml:space="preserve"> PAGEREF _Toc477770065 \h </w:instrText>
            </w:r>
            <w:r>
              <w:rPr>
                <w:webHidden/>
              </w:rPr>
            </w:r>
            <w:r>
              <w:rPr>
                <w:webHidden/>
              </w:rPr>
              <w:fldChar w:fldCharType="separate"/>
            </w:r>
            <w:r>
              <w:rPr>
                <w:webHidden/>
              </w:rPr>
              <w:t>13</w:t>
            </w:r>
            <w:r>
              <w:rPr>
                <w:webHidden/>
              </w:rPr>
              <w:fldChar w:fldCharType="end"/>
            </w:r>
          </w:hyperlink>
        </w:p>
        <w:p w:rsidR="002D0429" w:rsidRDefault="002D0429">
          <w:pPr>
            <w:pStyle w:val="TM2"/>
            <w:rPr>
              <w:smallCaps w:val="0"/>
              <w:color w:val="auto"/>
              <w:lang w:eastAsia="fr-FR"/>
            </w:rPr>
          </w:pPr>
          <w:hyperlink w:anchor="_Toc477770066" w:history="1">
            <w:r w:rsidRPr="00E0425D">
              <w:rPr>
                <w:rStyle w:val="Lienhypertexte"/>
              </w:rPr>
              <w:t>4.3 Code</w:t>
            </w:r>
            <w:r>
              <w:rPr>
                <w:webHidden/>
              </w:rPr>
              <w:tab/>
            </w:r>
            <w:r>
              <w:rPr>
                <w:webHidden/>
              </w:rPr>
              <w:fldChar w:fldCharType="begin"/>
            </w:r>
            <w:r>
              <w:rPr>
                <w:webHidden/>
              </w:rPr>
              <w:instrText xml:space="preserve"> PAGEREF _Toc477770066 \h </w:instrText>
            </w:r>
            <w:r>
              <w:rPr>
                <w:webHidden/>
              </w:rPr>
            </w:r>
            <w:r>
              <w:rPr>
                <w:webHidden/>
              </w:rPr>
              <w:fldChar w:fldCharType="separate"/>
            </w:r>
            <w:r>
              <w:rPr>
                <w:webHidden/>
              </w:rPr>
              <w:t>13</w:t>
            </w:r>
            <w:r>
              <w:rPr>
                <w:webHidden/>
              </w:rPr>
              <w:fldChar w:fldCharType="end"/>
            </w:r>
          </w:hyperlink>
        </w:p>
        <w:p w:rsidR="002D0429" w:rsidRDefault="002D0429">
          <w:pPr>
            <w:pStyle w:val="TM2"/>
            <w:rPr>
              <w:smallCaps w:val="0"/>
              <w:color w:val="auto"/>
              <w:lang w:eastAsia="fr-FR"/>
            </w:rPr>
          </w:pPr>
          <w:hyperlink w:anchor="_Toc477770067" w:history="1">
            <w:r w:rsidRPr="00E0425D">
              <w:rPr>
                <w:rStyle w:val="Lienhypertexte"/>
              </w:rPr>
              <w:t>4.4 Conclusion</w:t>
            </w:r>
            <w:r>
              <w:rPr>
                <w:webHidden/>
              </w:rPr>
              <w:tab/>
            </w:r>
            <w:r>
              <w:rPr>
                <w:webHidden/>
              </w:rPr>
              <w:fldChar w:fldCharType="begin"/>
            </w:r>
            <w:r>
              <w:rPr>
                <w:webHidden/>
              </w:rPr>
              <w:instrText xml:space="preserve"> PAGEREF _Toc477770067 \h </w:instrText>
            </w:r>
            <w:r>
              <w:rPr>
                <w:webHidden/>
              </w:rPr>
            </w:r>
            <w:r>
              <w:rPr>
                <w:webHidden/>
              </w:rPr>
              <w:fldChar w:fldCharType="separate"/>
            </w:r>
            <w:r>
              <w:rPr>
                <w:webHidden/>
              </w:rPr>
              <w:t>13</w:t>
            </w:r>
            <w:r>
              <w:rPr>
                <w:webHidden/>
              </w:rPr>
              <w:fldChar w:fldCharType="end"/>
            </w:r>
          </w:hyperlink>
        </w:p>
        <w:p w:rsidR="002D0429" w:rsidRDefault="002D0429">
          <w:pPr>
            <w:pStyle w:val="TM1"/>
            <w:rPr>
              <w:smallCaps w:val="0"/>
              <w:color w:val="auto"/>
              <w:lang w:eastAsia="fr-FR"/>
            </w:rPr>
          </w:pPr>
          <w:hyperlink w:anchor="_Toc477770068" w:history="1">
            <w:r w:rsidRPr="00E0425D">
              <w:rPr>
                <w:rStyle w:val="Lienhypertexte"/>
              </w:rPr>
              <w:t>6. Conclusion</w:t>
            </w:r>
            <w:r>
              <w:rPr>
                <w:webHidden/>
              </w:rPr>
              <w:tab/>
            </w:r>
            <w:r>
              <w:rPr>
                <w:webHidden/>
              </w:rPr>
              <w:fldChar w:fldCharType="begin"/>
            </w:r>
            <w:r>
              <w:rPr>
                <w:webHidden/>
              </w:rPr>
              <w:instrText xml:space="preserve"> PAGEREF _Toc477770068 \h </w:instrText>
            </w:r>
            <w:r>
              <w:rPr>
                <w:webHidden/>
              </w:rPr>
            </w:r>
            <w:r>
              <w:rPr>
                <w:webHidden/>
              </w:rPr>
              <w:fldChar w:fldCharType="separate"/>
            </w:r>
            <w:r>
              <w:rPr>
                <w:webHidden/>
              </w:rPr>
              <w:t>14</w:t>
            </w:r>
            <w:r>
              <w:rPr>
                <w:webHidden/>
              </w:rPr>
              <w:fldChar w:fldCharType="end"/>
            </w:r>
          </w:hyperlink>
        </w:p>
        <w:p w:rsidR="001A11E0" w:rsidRDefault="00CA20EC" w:rsidP="002D0429">
          <w:pPr>
            <w:spacing w:after="0"/>
            <w:contextualSpacing/>
          </w:pPr>
          <w:r>
            <w:rPr>
              <w:smallCaps/>
              <w:noProof/>
              <w:color w:val="9B2D1F" w:themeColor="accent2"/>
            </w:rPr>
            <w:fldChar w:fldCharType="end"/>
          </w:r>
        </w:p>
      </w:sdtContent>
    </w:sdt>
    <w:p w:rsidR="00A06ED1" w:rsidRDefault="00A06ED1" w:rsidP="002D0429">
      <w:pPr>
        <w:spacing w:after="0"/>
        <w:contextualSpacing/>
        <w:rPr>
          <w:rFonts w:asciiTheme="majorHAnsi" w:eastAsiaTheme="majorEastAsia" w:hAnsiTheme="majorHAnsi" w:cstheme="majorBidi"/>
          <w:color w:val="auto"/>
          <w:sz w:val="28"/>
          <w:szCs w:val="28"/>
        </w:rPr>
      </w:pPr>
    </w:p>
    <w:p w:rsidR="00C43EAD" w:rsidRPr="00C43EAD" w:rsidRDefault="005B7FD4" w:rsidP="002D0429">
      <w:pPr>
        <w:pStyle w:val="Titre1"/>
        <w:spacing w:before="0" w:after="0"/>
        <w:contextualSpacing/>
        <w:jc w:val="both"/>
      </w:pPr>
      <w:bookmarkStart w:id="1" w:name="_Toc477770041"/>
      <w:r>
        <w:t>Table des Illustrations :</w:t>
      </w:r>
      <w:bookmarkEnd w:id="1"/>
    </w:p>
    <w:p w:rsidR="002D0429"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7770069" w:history="1">
        <w:r w:rsidR="002D0429" w:rsidRPr="000B0D3C">
          <w:rPr>
            <w:rStyle w:val="Lienhypertexte"/>
            <w:noProof/>
          </w:rPr>
          <w:t>Figure 1: Tableau des 8 premiers octaves</w:t>
        </w:r>
        <w:r w:rsidR="002D0429">
          <w:rPr>
            <w:noProof/>
            <w:webHidden/>
          </w:rPr>
          <w:tab/>
        </w:r>
        <w:r w:rsidR="002D0429">
          <w:rPr>
            <w:noProof/>
            <w:webHidden/>
          </w:rPr>
          <w:fldChar w:fldCharType="begin"/>
        </w:r>
        <w:r w:rsidR="002D0429">
          <w:rPr>
            <w:noProof/>
            <w:webHidden/>
          </w:rPr>
          <w:instrText xml:space="preserve"> PAGEREF _Toc477770069 \h </w:instrText>
        </w:r>
        <w:r w:rsidR="002D0429">
          <w:rPr>
            <w:noProof/>
            <w:webHidden/>
          </w:rPr>
        </w:r>
        <w:r w:rsidR="002D0429">
          <w:rPr>
            <w:noProof/>
            <w:webHidden/>
          </w:rPr>
          <w:fldChar w:fldCharType="separate"/>
        </w:r>
        <w:r w:rsidR="002D0429">
          <w:rPr>
            <w:noProof/>
            <w:webHidden/>
          </w:rPr>
          <w:t>3</w:t>
        </w:r>
        <w:r w:rsidR="002D0429">
          <w:rPr>
            <w:noProof/>
            <w:webHidden/>
          </w:rPr>
          <w:fldChar w:fldCharType="end"/>
        </w:r>
      </w:hyperlink>
    </w:p>
    <w:p w:rsidR="002D0429" w:rsidRDefault="002D0429">
      <w:pPr>
        <w:pStyle w:val="Tabledesillustrations"/>
        <w:tabs>
          <w:tab w:val="right" w:leader="dot" w:pos="10338"/>
        </w:tabs>
        <w:rPr>
          <w:noProof/>
          <w:color w:val="auto"/>
          <w:lang w:eastAsia="fr-FR"/>
        </w:rPr>
      </w:pPr>
      <w:hyperlink r:id="rId13" w:anchor="_Toc477770070" w:history="1">
        <w:r w:rsidRPr="000B0D3C">
          <w:rPr>
            <w:rStyle w:val="Lienhypertexte"/>
            <w:noProof/>
          </w:rPr>
          <w:t>Figure 2: TESTS n°1</w:t>
        </w:r>
        <w:r>
          <w:rPr>
            <w:noProof/>
            <w:webHidden/>
          </w:rPr>
          <w:tab/>
        </w:r>
        <w:r>
          <w:rPr>
            <w:noProof/>
            <w:webHidden/>
          </w:rPr>
          <w:fldChar w:fldCharType="begin"/>
        </w:r>
        <w:r>
          <w:rPr>
            <w:noProof/>
            <w:webHidden/>
          </w:rPr>
          <w:instrText xml:space="preserve"> PAGEREF _Toc477770070 \h </w:instrText>
        </w:r>
        <w:r>
          <w:rPr>
            <w:noProof/>
            <w:webHidden/>
          </w:rPr>
        </w:r>
        <w:r>
          <w:rPr>
            <w:noProof/>
            <w:webHidden/>
          </w:rPr>
          <w:fldChar w:fldCharType="separate"/>
        </w:r>
        <w:r>
          <w:rPr>
            <w:noProof/>
            <w:webHidden/>
          </w:rPr>
          <w:t>6</w:t>
        </w:r>
        <w:r>
          <w:rPr>
            <w:noProof/>
            <w:webHidden/>
          </w:rPr>
          <w:fldChar w:fldCharType="end"/>
        </w:r>
      </w:hyperlink>
    </w:p>
    <w:p w:rsidR="002D0429" w:rsidRDefault="002D0429">
      <w:pPr>
        <w:pStyle w:val="Tabledesillustrations"/>
        <w:tabs>
          <w:tab w:val="right" w:leader="dot" w:pos="10338"/>
        </w:tabs>
        <w:rPr>
          <w:noProof/>
          <w:color w:val="auto"/>
          <w:lang w:eastAsia="fr-FR"/>
        </w:rPr>
      </w:pPr>
      <w:hyperlink r:id="rId14" w:anchor="_Toc477770071" w:history="1">
        <w:r w:rsidRPr="000B0D3C">
          <w:rPr>
            <w:rStyle w:val="Lienhypertexte"/>
            <w:noProof/>
          </w:rPr>
          <w:t>Figure 3 : Schéma micro + jack</w:t>
        </w:r>
        <w:r>
          <w:rPr>
            <w:noProof/>
            <w:webHidden/>
          </w:rPr>
          <w:tab/>
        </w:r>
        <w:r>
          <w:rPr>
            <w:noProof/>
            <w:webHidden/>
          </w:rPr>
          <w:fldChar w:fldCharType="begin"/>
        </w:r>
        <w:r>
          <w:rPr>
            <w:noProof/>
            <w:webHidden/>
          </w:rPr>
          <w:instrText xml:space="preserve"> PAGEREF _Toc477770071 \h </w:instrText>
        </w:r>
        <w:r>
          <w:rPr>
            <w:noProof/>
            <w:webHidden/>
          </w:rPr>
        </w:r>
        <w:r>
          <w:rPr>
            <w:noProof/>
            <w:webHidden/>
          </w:rPr>
          <w:fldChar w:fldCharType="separate"/>
        </w:r>
        <w:r>
          <w:rPr>
            <w:noProof/>
            <w:webHidden/>
          </w:rPr>
          <w:t>9</w:t>
        </w:r>
        <w:r>
          <w:rPr>
            <w:noProof/>
            <w:webHidden/>
          </w:rPr>
          <w:fldChar w:fldCharType="end"/>
        </w:r>
      </w:hyperlink>
    </w:p>
    <w:p w:rsidR="002D0429" w:rsidRDefault="002D0429">
      <w:pPr>
        <w:pStyle w:val="Tabledesillustrations"/>
        <w:tabs>
          <w:tab w:val="right" w:leader="dot" w:pos="10338"/>
        </w:tabs>
        <w:rPr>
          <w:noProof/>
          <w:color w:val="auto"/>
          <w:lang w:eastAsia="fr-FR"/>
        </w:rPr>
      </w:pPr>
      <w:hyperlink r:id="rId15" w:anchor="_Toc477770072" w:history="1">
        <w:r w:rsidRPr="000B0D3C">
          <w:rPr>
            <w:rStyle w:val="Lienhypertexte"/>
            <w:noProof/>
          </w:rPr>
          <w:t>Figure 4 : schéma filtrage</w:t>
        </w:r>
        <w:r>
          <w:rPr>
            <w:noProof/>
            <w:webHidden/>
          </w:rPr>
          <w:tab/>
        </w:r>
        <w:r>
          <w:rPr>
            <w:noProof/>
            <w:webHidden/>
          </w:rPr>
          <w:fldChar w:fldCharType="begin"/>
        </w:r>
        <w:r>
          <w:rPr>
            <w:noProof/>
            <w:webHidden/>
          </w:rPr>
          <w:instrText xml:space="preserve"> PAGEREF _Toc477770072 \h </w:instrText>
        </w:r>
        <w:r>
          <w:rPr>
            <w:noProof/>
            <w:webHidden/>
          </w:rPr>
        </w:r>
        <w:r>
          <w:rPr>
            <w:noProof/>
            <w:webHidden/>
          </w:rPr>
          <w:fldChar w:fldCharType="separate"/>
        </w:r>
        <w:r>
          <w:rPr>
            <w:noProof/>
            <w:webHidden/>
          </w:rPr>
          <w:t>9</w:t>
        </w:r>
        <w:r>
          <w:rPr>
            <w:noProof/>
            <w:webHidden/>
          </w:rPr>
          <w:fldChar w:fldCharType="end"/>
        </w:r>
      </w:hyperlink>
    </w:p>
    <w:p w:rsidR="002D0429" w:rsidRDefault="002D0429">
      <w:pPr>
        <w:pStyle w:val="Tabledesillustrations"/>
        <w:tabs>
          <w:tab w:val="right" w:leader="dot" w:pos="10338"/>
        </w:tabs>
        <w:rPr>
          <w:noProof/>
          <w:color w:val="auto"/>
          <w:lang w:eastAsia="fr-FR"/>
        </w:rPr>
      </w:pPr>
      <w:hyperlink r:id="rId16" w:anchor="_Toc477770073" w:history="1">
        <w:r w:rsidRPr="000B0D3C">
          <w:rPr>
            <w:rStyle w:val="Lienhypertexte"/>
            <w:noProof/>
          </w:rPr>
          <w:t>Figure 5: Schéma alimentation</w:t>
        </w:r>
        <w:r>
          <w:rPr>
            <w:noProof/>
            <w:webHidden/>
          </w:rPr>
          <w:tab/>
        </w:r>
        <w:r>
          <w:rPr>
            <w:noProof/>
            <w:webHidden/>
          </w:rPr>
          <w:fldChar w:fldCharType="begin"/>
        </w:r>
        <w:r>
          <w:rPr>
            <w:noProof/>
            <w:webHidden/>
          </w:rPr>
          <w:instrText xml:space="preserve"> PAGEREF _Toc477770073 \h </w:instrText>
        </w:r>
        <w:r>
          <w:rPr>
            <w:noProof/>
            <w:webHidden/>
          </w:rPr>
        </w:r>
        <w:r>
          <w:rPr>
            <w:noProof/>
            <w:webHidden/>
          </w:rPr>
          <w:fldChar w:fldCharType="separate"/>
        </w:r>
        <w:r>
          <w:rPr>
            <w:noProof/>
            <w:webHidden/>
          </w:rPr>
          <w:t>10</w:t>
        </w:r>
        <w:r>
          <w:rPr>
            <w:noProof/>
            <w:webHidden/>
          </w:rPr>
          <w:fldChar w:fldCharType="end"/>
        </w:r>
      </w:hyperlink>
    </w:p>
    <w:p w:rsidR="002D0429" w:rsidRDefault="002D0429">
      <w:pPr>
        <w:pStyle w:val="Tabledesillustrations"/>
        <w:tabs>
          <w:tab w:val="right" w:leader="dot" w:pos="10338"/>
        </w:tabs>
        <w:rPr>
          <w:noProof/>
          <w:color w:val="auto"/>
          <w:lang w:eastAsia="fr-FR"/>
        </w:rPr>
      </w:pPr>
      <w:hyperlink r:id="rId17" w:anchor="_Toc477770074" w:history="1">
        <w:r w:rsidRPr="000B0D3C">
          <w:rPr>
            <w:rStyle w:val="Lienhypertexte"/>
            <w:noProof/>
          </w:rPr>
          <w:t>Figure 6 : Schema RAM externe</w:t>
        </w:r>
        <w:r>
          <w:rPr>
            <w:noProof/>
            <w:webHidden/>
          </w:rPr>
          <w:tab/>
        </w:r>
        <w:r>
          <w:rPr>
            <w:noProof/>
            <w:webHidden/>
          </w:rPr>
          <w:fldChar w:fldCharType="begin"/>
        </w:r>
        <w:r>
          <w:rPr>
            <w:noProof/>
            <w:webHidden/>
          </w:rPr>
          <w:instrText xml:space="preserve"> PAGEREF _Toc477770074 \h </w:instrText>
        </w:r>
        <w:r>
          <w:rPr>
            <w:noProof/>
            <w:webHidden/>
          </w:rPr>
        </w:r>
        <w:r>
          <w:rPr>
            <w:noProof/>
            <w:webHidden/>
          </w:rPr>
          <w:fldChar w:fldCharType="separate"/>
        </w:r>
        <w:r>
          <w:rPr>
            <w:noProof/>
            <w:webHidden/>
          </w:rPr>
          <w:t>10</w:t>
        </w:r>
        <w:r>
          <w:rPr>
            <w:noProof/>
            <w:webHidden/>
          </w:rPr>
          <w:fldChar w:fldCharType="end"/>
        </w:r>
      </w:hyperlink>
    </w:p>
    <w:p w:rsidR="002D0429" w:rsidRDefault="002D0429">
      <w:pPr>
        <w:pStyle w:val="Tabledesillustrations"/>
        <w:tabs>
          <w:tab w:val="right" w:leader="dot" w:pos="10338"/>
        </w:tabs>
        <w:rPr>
          <w:noProof/>
          <w:color w:val="auto"/>
          <w:lang w:eastAsia="fr-FR"/>
        </w:rPr>
      </w:pPr>
      <w:hyperlink r:id="rId18" w:anchor="_Toc477770075" w:history="1">
        <w:r w:rsidRPr="000B0D3C">
          <w:rPr>
            <w:rStyle w:val="Lienhypertexte"/>
            <w:noProof/>
          </w:rPr>
          <w:t>Figure 7 : PCB final</w:t>
        </w:r>
        <w:r>
          <w:rPr>
            <w:noProof/>
            <w:webHidden/>
          </w:rPr>
          <w:tab/>
        </w:r>
        <w:r>
          <w:rPr>
            <w:noProof/>
            <w:webHidden/>
          </w:rPr>
          <w:fldChar w:fldCharType="begin"/>
        </w:r>
        <w:r>
          <w:rPr>
            <w:noProof/>
            <w:webHidden/>
          </w:rPr>
          <w:instrText xml:space="preserve"> PAGEREF _Toc477770075 \h </w:instrText>
        </w:r>
        <w:r>
          <w:rPr>
            <w:noProof/>
            <w:webHidden/>
          </w:rPr>
        </w:r>
        <w:r>
          <w:rPr>
            <w:noProof/>
            <w:webHidden/>
          </w:rPr>
          <w:fldChar w:fldCharType="separate"/>
        </w:r>
        <w:r>
          <w:rPr>
            <w:noProof/>
            <w:webHidden/>
          </w:rPr>
          <w:t>12</w:t>
        </w:r>
        <w:r>
          <w:rPr>
            <w:noProof/>
            <w:webHidden/>
          </w:rPr>
          <w:fldChar w:fldCharType="end"/>
        </w:r>
      </w:hyperlink>
    </w:p>
    <w:p w:rsidR="00375927" w:rsidRDefault="005B7FD4" w:rsidP="002D0429">
      <w:pPr>
        <w:pStyle w:val="Titre1"/>
        <w:spacing w:before="0" w:after="0"/>
        <w:ind w:firstLine="0"/>
        <w:contextualSpacing/>
        <w:jc w:val="both"/>
      </w:pPr>
      <w:r>
        <w:fldChar w:fldCharType="end"/>
      </w:r>
    </w:p>
    <w:p w:rsidR="00375927" w:rsidRDefault="00375927" w:rsidP="002D0429">
      <w:pPr>
        <w:pStyle w:val="Titre1"/>
        <w:numPr>
          <w:ilvl w:val="0"/>
          <w:numId w:val="13"/>
        </w:numPr>
        <w:spacing w:before="0" w:after="0"/>
        <w:contextualSpacing/>
        <w:jc w:val="both"/>
      </w:pPr>
      <w:r>
        <w:br w:type="page"/>
      </w:r>
      <w:bookmarkStart w:id="2" w:name="_Toc477770042"/>
      <w:r w:rsidR="003B6CB8">
        <w:lastRenderedPageBreak/>
        <w:t>Introduction</w:t>
      </w:r>
      <w:bookmarkEnd w:id="2"/>
    </w:p>
    <w:p w:rsidR="00C60293" w:rsidRPr="00C60293" w:rsidRDefault="00C60293" w:rsidP="002D0429">
      <w:pPr>
        <w:spacing w:after="0"/>
        <w:contextualSpacing/>
      </w:pPr>
    </w:p>
    <w:p w:rsidR="00C60293" w:rsidRDefault="00C60293" w:rsidP="002D0429">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2D0429">
      <w:pPr>
        <w:spacing w:after="0"/>
        <w:ind w:firstLine="709"/>
        <w:contextualSpacing/>
      </w:pPr>
    </w:p>
    <w:p w:rsidR="00C60293" w:rsidRDefault="003B6CB8" w:rsidP="002D0429">
      <w:pPr>
        <w:pStyle w:val="Titre2"/>
        <w:numPr>
          <w:ilvl w:val="1"/>
          <w:numId w:val="12"/>
        </w:numPr>
        <w:spacing w:before="0" w:after="0"/>
        <w:contextualSpacing/>
        <w:jc w:val="both"/>
      </w:pPr>
      <w:bookmarkStart w:id="3" w:name="_Toc477770043"/>
      <w:r>
        <w:t>Objectif</w:t>
      </w:r>
      <w:bookmarkEnd w:id="3"/>
    </w:p>
    <w:p w:rsidR="00C0676E" w:rsidRPr="00C0676E" w:rsidRDefault="00C0676E" w:rsidP="002D0429">
      <w:pPr>
        <w:spacing w:after="0"/>
        <w:contextualSpacing/>
      </w:pPr>
    </w:p>
    <w:p w:rsidR="00C0676E" w:rsidRDefault="00C60293" w:rsidP="002D0429">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2D0429">
      <w:pPr>
        <w:spacing w:after="0"/>
        <w:contextualSpacing/>
      </w:pPr>
      <w:r>
        <w:t xml:space="preserve"> </w:t>
      </w:r>
    </w:p>
    <w:p w:rsidR="00C60293" w:rsidRDefault="003B6CB8" w:rsidP="002D0429">
      <w:pPr>
        <w:pStyle w:val="Titre2"/>
        <w:numPr>
          <w:ilvl w:val="1"/>
          <w:numId w:val="12"/>
        </w:numPr>
        <w:spacing w:before="0" w:after="0"/>
        <w:contextualSpacing/>
        <w:jc w:val="both"/>
      </w:pPr>
      <w:bookmarkStart w:id="4" w:name="_Toc477770044"/>
      <w:r>
        <w:t>Cahier des charges</w:t>
      </w:r>
      <w:bookmarkEnd w:id="4"/>
      <w:r>
        <w:t xml:space="preserve"> </w:t>
      </w:r>
    </w:p>
    <w:p w:rsidR="002F7B12" w:rsidRPr="002F7B12" w:rsidRDefault="002F7B12" w:rsidP="002D0429">
      <w:pPr>
        <w:spacing w:after="0"/>
        <w:contextualSpacing/>
      </w:pPr>
    </w:p>
    <w:p w:rsidR="00C60293" w:rsidRDefault="00C60293" w:rsidP="002D0429">
      <w:pPr>
        <w:spacing w:after="0"/>
        <w:contextualSpacing/>
      </w:pPr>
      <w:r>
        <w:t xml:space="preserve">• Affichage de la note jouée et de sa fréquence (afficheur / PC) </w:t>
      </w:r>
    </w:p>
    <w:p w:rsidR="00C60293" w:rsidRDefault="00C60293" w:rsidP="002D0429">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2D0429">
      <w:pPr>
        <w:spacing w:after="0"/>
        <w:contextualSpacing/>
      </w:pPr>
    </w:p>
    <w:p w:rsidR="003B6CB8" w:rsidRDefault="00FC2F6B" w:rsidP="002D0429">
      <w:pPr>
        <w:pStyle w:val="Titre2"/>
        <w:spacing w:before="0" w:after="0"/>
        <w:contextualSpacing/>
        <w:jc w:val="both"/>
      </w:pPr>
      <w:bookmarkStart w:id="5" w:name="_Toc477770045"/>
      <w:r>
        <w:t xml:space="preserve">0.4 </w:t>
      </w:r>
      <w:r w:rsidR="003B6CB8">
        <w:t>Travail à réaliser</w:t>
      </w:r>
      <w:bookmarkEnd w:id="5"/>
    </w:p>
    <w:p w:rsidR="00FC2F6B" w:rsidRDefault="00FC2F6B" w:rsidP="002D0429">
      <w:pPr>
        <w:spacing w:after="0"/>
        <w:contextualSpacing/>
      </w:pPr>
    </w:p>
    <w:p w:rsidR="00C60293" w:rsidRDefault="00C60293" w:rsidP="002D0429">
      <w:pPr>
        <w:spacing w:after="0"/>
        <w:contextualSpacing/>
      </w:pPr>
      <w:r>
        <w:t xml:space="preserve">• Etude de la gamme de fréquence à considérer </w:t>
      </w:r>
    </w:p>
    <w:p w:rsidR="00C60293" w:rsidRDefault="00C60293" w:rsidP="002D0429">
      <w:pPr>
        <w:spacing w:after="0"/>
        <w:contextualSpacing/>
      </w:pPr>
      <w:r>
        <w:t xml:space="preserve">• Bloc diagramme fonctionnel </w:t>
      </w:r>
    </w:p>
    <w:p w:rsidR="00C60293" w:rsidRDefault="00C60293" w:rsidP="002D0429">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2D0429">
      <w:pPr>
        <w:spacing w:after="0"/>
        <w:contextualSpacing/>
      </w:pPr>
      <w:r>
        <w:t xml:space="preserve">• Réalisation sur platine de prototypage (Guitare simulée par un générateur BF) </w:t>
      </w:r>
    </w:p>
    <w:p w:rsidR="00C60293" w:rsidRDefault="00C60293" w:rsidP="002D0429">
      <w:pPr>
        <w:spacing w:after="0"/>
        <w:contextualSpacing/>
      </w:pPr>
      <w:r>
        <w:t xml:space="preserve">• Analyse du signal généré par les micros de la guitare </w:t>
      </w:r>
    </w:p>
    <w:p w:rsidR="00C60293" w:rsidRDefault="00C60293" w:rsidP="002D0429">
      <w:pPr>
        <w:spacing w:after="0"/>
        <w:contextualSpacing/>
      </w:pPr>
      <w:r>
        <w:t xml:space="preserve">• Réalisation finale de l’accordeur sur platine de prototypage </w:t>
      </w:r>
    </w:p>
    <w:p w:rsidR="00C60293" w:rsidRDefault="00C60293" w:rsidP="002D0429">
      <w:pPr>
        <w:spacing w:after="0"/>
        <w:contextualSpacing/>
      </w:pPr>
      <w:r>
        <w:t xml:space="preserve">• Eventuellement, réalisation du circuit imprimé </w:t>
      </w:r>
    </w:p>
    <w:p w:rsidR="00C60293" w:rsidRDefault="00C60293" w:rsidP="002D0429">
      <w:pPr>
        <w:spacing w:after="0"/>
        <w:contextualSpacing/>
      </w:pPr>
      <w:r>
        <w:t xml:space="preserve">• Rédaction de la documentation associée au développement du projet </w:t>
      </w:r>
    </w:p>
    <w:p w:rsidR="00C60293" w:rsidRPr="00FC2F6B" w:rsidRDefault="00C60293" w:rsidP="002D0429">
      <w:pPr>
        <w:spacing w:after="0"/>
        <w:contextualSpacing/>
      </w:pPr>
      <w:r>
        <w:t>• Présentation du projet</w:t>
      </w:r>
    </w:p>
    <w:p w:rsidR="00FC2F6B" w:rsidRPr="00FC2F6B" w:rsidRDefault="00FC2F6B" w:rsidP="002D0429">
      <w:pPr>
        <w:spacing w:after="0"/>
        <w:contextualSpacing/>
      </w:pPr>
    </w:p>
    <w:p w:rsidR="00FC2F6B" w:rsidRDefault="00FC2F6B" w:rsidP="002D0429">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2D0429">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2D0429">
      <w:pPr>
        <w:pStyle w:val="Titre1"/>
        <w:numPr>
          <w:ilvl w:val="0"/>
          <w:numId w:val="13"/>
        </w:numPr>
        <w:spacing w:before="0" w:after="0"/>
        <w:contextualSpacing/>
        <w:jc w:val="both"/>
      </w:pPr>
      <w:bookmarkStart w:id="6" w:name="_Toc477770046"/>
      <w:r w:rsidRPr="00C60293">
        <w:lastRenderedPageBreak/>
        <w:t>Accordeur de constante</w:t>
      </w:r>
      <w:bookmarkEnd w:id="6"/>
    </w:p>
    <w:p w:rsidR="00F831BC" w:rsidRPr="00F831BC" w:rsidRDefault="00F831BC" w:rsidP="002D0429">
      <w:pPr>
        <w:spacing w:after="0"/>
        <w:contextualSpacing/>
      </w:pPr>
    </w:p>
    <w:p w:rsidR="00B2131C" w:rsidRDefault="00C0676E" w:rsidP="002D0429">
      <w:pPr>
        <w:pStyle w:val="Titre2"/>
        <w:spacing w:before="0" w:after="0"/>
        <w:contextualSpacing/>
        <w:jc w:val="both"/>
      </w:pPr>
      <w:bookmarkStart w:id="7" w:name="_Toc477770047"/>
      <w:r>
        <w:t>1.1 Problématique</w:t>
      </w:r>
      <w:bookmarkEnd w:id="7"/>
    </w:p>
    <w:p w:rsidR="00B2131C" w:rsidRPr="00B2131C" w:rsidRDefault="00B2131C" w:rsidP="002D0429">
      <w:pPr>
        <w:spacing w:after="0"/>
        <w:contextualSpacing/>
      </w:pPr>
    </w:p>
    <w:p w:rsidR="00C0676E" w:rsidRDefault="00A54230" w:rsidP="002D0429">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2D0429">
      <w:pPr>
        <w:spacing w:after="0"/>
        <w:contextualSpacing/>
      </w:pPr>
      <w:r>
        <w:t>- De traiter une fréquence constante donnée lors de la compilation</w:t>
      </w:r>
    </w:p>
    <w:p w:rsidR="00B2131C" w:rsidRDefault="00B2131C" w:rsidP="002D0429">
      <w:pPr>
        <w:spacing w:after="0"/>
        <w:contextualSpacing/>
      </w:pPr>
      <w:r>
        <w:t>- D’associer toutes les fréquences possibles à la note la plus proche et son octave associée</w:t>
      </w:r>
    </w:p>
    <w:p w:rsidR="00B2131C" w:rsidRDefault="00B2131C" w:rsidP="002D0429">
      <w:pPr>
        <w:spacing w:after="0"/>
        <w:contextualSpacing/>
      </w:pPr>
      <w:r>
        <w:t>- D’indiquer à l’utilisateur la note la plus proche de la fréquence donnée et son octave</w:t>
      </w:r>
    </w:p>
    <w:p w:rsidR="00561ACE" w:rsidRDefault="00B2131C" w:rsidP="002D0429">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2D0429">
      <w:pPr>
        <w:spacing w:after="0"/>
        <w:contextualSpacing/>
      </w:pPr>
    </w:p>
    <w:p w:rsidR="002F7B12" w:rsidRDefault="00C0676E" w:rsidP="002D0429">
      <w:pPr>
        <w:pStyle w:val="Titre2"/>
        <w:spacing w:before="0" w:after="0"/>
        <w:contextualSpacing/>
        <w:jc w:val="both"/>
      </w:pPr>
      <w:bookmarkStart w:id="8" w:name="_Toc477770048"/>
      <w:r>
        <w:t>1.2 Solutions</w:t>
      </w:r>
      <w:bookmarkEnd w:id="8"/>
    </w:p>
    <w:p w:rsidR="002F7B12" w:rsidRPr="002F7B12" w:rsidRDefault="002F7B12" w:rsidP="002D0429">
      <w:pPr>
        <w:spacing w:after="0"/>
        <w:contextualSpacing/>
      </w:pPr>
    </w:p>
    <w:p w:rsidR="00FD5B64" w:rsidRDefault="00B2131C" w:rsidP="002D0429">
      <w:pPr>
        <w:pStyle w:val="Titre3"/>
        <w:spacing w:before="0" w:after="0"/>
        <w:contextualSpacing/>
      </w:pPr>
      <w:r>
        <w:t xml:space="preserve">1.2.1 Calculs de notes … </w:t>
      </w:r>
    </w:p>
    <w:p w:rsidR="00D64386" w:rsidRPr="00D64386" w:rsidRDefault="00D64386" w:rsidP="002D0429">
      <w:pPr>
        <w:spacing w:after="0"/>
        <w:contextualSpacing/>
      </w:pPr>
    </w:p>
    <w:p w:rsidR="00FD5B64" w:rsidRPr="00FD5B64" w:rsidRDefault="00FD5B64" w:rsidP="002D0429">
      <w:pPr>
        <w:spacing w:after="0"/>
        <w:contextualSpacing/>
      </w:pPr>
      <w:r>
        <w:t xml:space="preserve">Posons le décor : </w:t>
      </w:r>
    </w:p>
    <w:p w:rsidR="00406941" w:rsidRPr="00406941" w:rsidRDefault="00406941" w:rsidP="002D0429">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w:t>
      </w:r>
      <w:bookmarkStart w:id="9" w:name="_GoBack"/>
      <w:bookmarkEnd w:id="9"/>
      <w:r w:rsidR="00FE4536">
        <w:t>ur (</w:t>
      </w:r>
      <w:r w:rsidR="00043F9A">
        <w:t>do, ré, mi …).</w:t>
      </w:r>
    </w:p>
    <w:p w:rsidR="00406941" w:rsidRPr="00406941" w:rsidRDefault="00406941" w:rsidP="002D0429">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406941" w:rsidRDefault="00FD5B64" w:rsidP="002D0429">
      <w:pPr>
        <w:spacing w:after="0"/>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2D0429">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2D0429">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98688"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19">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B5738" w:rsidRPr="008D4D93" w:rsidRDefault="008B5738" w:rsidP="00B2131C">
                              <w:pPr>
                                <w:pStyle w:val="Lgende"/>
                                <w:rPr>
                                  <w:noProof/>
                                  <w:color w:val="000000" w:themeColor="text1"/>
                                </w:rPr>
                              </w:pPr>
                              <w:bookmarkStart w:id="10" w:name="_Ref475957448"/>
                              <w:bookmarkStart w:id="11" w:name="_Toc477770069"/>
                              <w:r>
                                <w:t xml:space="preserve">Figure </w:t>
                              </w:r>
                              <w:r>
                                <w:fldChar w:fldCharType="begin"/>
                              </w:r>
                              <w:r>
                                <w:instrText xml:space="preserve"> SEQ Figure \* ARABIC </w:instrText>
                              </w:r>
                              <w:r>
                                <w:fldChar w:fldCharType="separate"/>
                              </w:r>
                              <w:r w:rsidR="00D62A1A">
                                <w:rPr>
                                  <w:noProof/>
                                </w:rPr>
                                <w:t>1</w:t>
                              </w:r>
                              <w:r>
                                <w:fldChar w:fldCharType="end"/>
                              </w:r>
                              <w:bookmarkEnd w:id="10"/>
                              <w:r>
                                <w:t>: Tableau des 8 premiers octaves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98688;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0"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B5738" w:rsidRPr="008D4D93" w:rsidRDefault="008B5738" w:rsidP="00B2131C">
                        <w:pPr>
                          <w:pStyle w:val="Lgende"/>
                          <w:rPr>
                            <w:noProof/>
                            <w:color w:val="000000" w:themeColor="text1"/>
                          </w:rPr>
                        </w:pPr>
                        <w:bookmarkStart w:id="12" w:name="_Ref475957448"/>
                        <w:bookmarkStart w:id="13" w:name="_Toc477770069"/>
                        <w:r>
                          <w:t xml:space="preserve">Figure </w:t>
                        </w:r>
                        <w:r>
                          <w:fldChar w:fldCharType="begin"/>
                        </w:r>
                        <w:r>
                          <w:instrText xml:space="preserve"> SEQ Figure \* ARABIC </w:instrText>
                        </w:r>
                        <w:r>
                          <w:fldChar w:fldCharType="separate"/>
                        </w:r>
                        <w:r w:rsidR="00D62A1A">
                          <w:rPr>
                            <w:noProof/>
                          </w:rPr>
                          <w:t>1</w:t>
                        </w:r>
                        <w:r>
                          <w:fldChar w:fldCharType="end"/>
                        </w:r>
                        <w:bookmarkEnd w:id="12"/>
                        <w:r>
                          <w:t>: Tableau des 8 premiers octaves</w:t>
                        </w:r>
                        <w:bookmarkEnd w:id="13"/>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2D0429">
      <w:pPr>
        <w:spacing w:after="0"/>
        <w:contextualSpacing/>
      </w:pPr>
    </w:p>
    <w:p w:rsidR="00561ACE" w:rsidRDefault="00561ACE" w:rsidP="002D0429">
      <w:pPr>
        <w:spacing w:after="0"/>
        <w:contextualSpacing/>
      </w:pPr>
    </w:p>
    <w:p w:rsidR="00043F9A" w:rsidRDefault="00043F9A" w:rsidP="002D0429">
      <w:pPr>
        <w:spacing w:after="0"/>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2D0429">
      <w:pPr>
        <w:spacing w:after="0"/>
        <w:contextualSpacing/>
      </w:pPr>
      <w:r>
        <w:t xml:space="preserve">Ce calcul nous permet donc de </w:t>
      </w:r>
      <w:r w:rsidR="007E1129">
        <w:t>trouver</w:t>
      </w:r>
      <w:r>
        <w:t xml:space="preserve"> toutes les notes à partir du seul LA3 440Hz, ce qui évite la multiplicité des constantes dans notre code. </w:t>
      </w:r>
    </w:p>
    <w:p w:rsidR="008C1222" w:rsidRDefault="008C1222" w:rsidP="002D0429">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2D0429">
      <w:pPr>
        <w:spacing w:after="0"/>
        <w:contextualSpacing/>
      </w:pPr>
      <w:r>
        <w:lastRenderedPageBreak/>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80045" w:rsidRPr="007E1129" w:rsidRDefault="00080045" w:rsidP="002D0429">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2D0429">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A96C9C" w:rsidRDefault="00A96C9C" w:rsidP="002D0429">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2D0429">
      <w:pPr>
        <w:spacing w:after="0"/>
        <w:contextualSpacing/>
        <w:rPr>
          <w:rStyle w:val="Emphaseple"/>
        </w:rPr>
      </w:pPr>
    </w:p>
    <w:p w:rsidR="00B2131C" w:rsidRDefault="00A96C9C" w:rsidP="002D0429">
      <w:pPr>
        <w:pStyle w:val="Titre3"/>
        <w:spacing w:before="0" w:after="0"/>
        <w:ind w:left="709" w:firstLine="709"/>
        <w:contextualSpacing/>
      </w:pPr>
      <w:r>
        <w:t>1.2.2 C</w:t>
      </w:r>
      <w:r w:rsidR="00B2131C">
        <w:t xml:space="preserve">hoix du </w:t>
      </w:r>
      <w:r>
        <w:t>microcontrôleur</w:t>
      </w:r>
    </w:p>
    <w:p w:rsidR="00D64386" w:rsidRPr="00D64386" w:rsidRDefault="00D64386" w:rsidP="002D0429">
      <w:pPr>
        <w:spacing w:after="0"/>
        <w:contextualSpacing/>
      </w:pPr>
    </w:p>
    <w:p w:rsidR="00A96C9C" w:rsidRDefault="00D64386" w:rsidP="002D0429">
      <w:pPr>
        <w:spacing w:after="0"/>
        <w:contextualSpacing/>
      </w:pPr>
      <w:r>
        <w:t xml:space="preserve">Nous </w:t>
      </w:r>
      <w:r w:rsidRPr="00D64386">
        <w:t>choisissons d’utiliser un SAMD21J18A</w:t>
      </w:r>
      <w:r>
        <w:t xml:space="preserve"> monté sur un carte </w:t>
      </w:r>
      <w:hyperlink r:id="rId21"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2D0429">
      <w:pPr>
        <w:spacing w:after="0"/>
        <w:contextualSpacing/>
      </w:pPr>
      <w:r>
        <w:t xml:space="preserve">- La puissance de calcul ; en effet celui-ci tourne à 48MHz contre les 16MHz d’une </w:t>
      </w:r>
      <w:hyperlink r:id="rId22"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2D0429">
      <w:pPr>
        <w:spacing w:after="0"/>
        <w:contextualSpacing/>
      </w:pPr>
      <w:r>
        <w:t xml:space="preserve">- La présence d’un </w:t>
      </w:r>
      <w:hyperlink r:id="rId23"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2D0429">
      <w:pPr>
        <w:spacing w:after="0"/>
        <w:contextualSpacing/>
      </w:pPr>
      <w:r>
        <w:t>- Notre connaissance de l’appareil, car nous utilisons celui-ci depuis plusieurs projets déjà ce qui permet une réutilisation des bibliothèques de bases.</w:t>
      </w:r>
    </w:p>
    <w:p w:rsidR="002F7B12" w:rsidRDefault="002F7B12" w:rsidP="002D0429">
      <w:pPr>
        <w:spacing w:after="0"/>
        <w:contextualSpacing/>
      </w:pPr>
    </w:p>
    <w:p w:rsidR="00BE2DDC" w:rsidRPr="00BE2DDC" w:rsidRDefault="009C61B9" w:rsidP="002D0429">
      <w:pPr>
        <w:pStyle w:val="Titre3"/>
        <w:spacing w:before="0" w:after="0"/>
        <w:ind w:left="709" w:firstLine="709"/>
        <w:contextualSpacing/>
      </w:pPr>
      <w:r>
        <w:t xml:space="preserve">1.2.3 Portabilité du projet </w:t>
      </w:r>
    </w:p>
    <w:p w:rsidR="009C61B9" w:rsidRPr="009C61B9" w:rsidRDefault="009C61B9" w:rsidP="002D0429">
      <w:pPr>
        <w:spacing w:after="0"/>
        <w:contextualSpacing/>
      </w:pPr>
    </w:p>
    <w:p w:rsidR="009C61B9" w:rsidRDefault="009C61B9" w:rsidP="002D0429">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4" w:history="1">
        <w:r w:rsidRPr="00561ACE">
          <w:rPr>
            <w:rStyle w:val="Lienhypertexte"/>
          </w:rPr>
          <w:t>GitHub</w:t>
        </w:r>
      </w:hyperlink>
      <w:r w:rsidR="00561ACE" w:rsidRPr="00561ACE">
        <w:t xml:space="preserve">. </w:t>
      </w:r>
      <w:hyperlink r:id="rId25"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561ACE" w:rsidRPr="00561ACE" w:rsidRDefault="00561ACE" w:rsidP="002D0429">
      <w:pPr>
        <w:spacing w:after="0"/>
        <w:ind w:firstLine="709"/>
        <w:contextualSpacing/>
      </w:pPr>
      <w:r>
        <w:t xml:space="preserve">Tout le projet sera donc par la suite référencé directement par des liens comme celui-ci : </w:t>
      </w:r>
      <w:hyperlink r:id="rId26"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2D042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2D0429">
      <w:pPr>
        <w:pStyle w:val="Titre2"/>
        <w:spacing w:before="0" w:after="0"/>
        <w:contextualSpacing/>
        <w:jc w:val="both"/>
      </w:pPr>
      <w:bookmarkStart w:id="14" w:name="_Toc477770049"/>
      <w:r>
        <w:lastRenderedPageBreak/>
        <w:t>1.3 Code</w:t>
      </w:r>
      <w:bookmarkEnd w:id="14"/>
    </w:p>
    <w:p w:rsidR="00BE2DDC" w:rsidRPr="00BE2DDC" w:rsidRDefault="00BE2DDC" w:rsidP="002D0429">
      <w:pPr>
        <w:spacing w:after="0"/>
        <w:contextualSpacing/>
      </w:pPr>
    </w:p>
    <w:p w:rsidR="00D64386" w:rsidRDefault="00D64386" w:rsidP="002D0429">
      <w:pPr>
        <w:spacing w:after="0"/>
        <w:ind w:firstLine="709"/>
        <w:contextualSpacing/>
      </w:pPr>
      <w:r>
        <w:t xml:space="preserve"> </w:t>
      </w:r>
      <w:r w:rsidR="009C61B9">
        <w:t xml:space="preserve">Nous commençons par déclarer </w:t>
      </w:r>
      <w:hyperlink r:id="rId27"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2D0429">
      <w:pPr>
        <w:spacing w:after="0"/>
        <w:contextualSpacing/>
      </w:pPr>
      <w:r>
        <w:t xml:space="preserve">Nous ajoutons également des définitions conditionnelles </w:t>
      </w:r>
      <w:hyperlink r:id="rId28"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2D0429">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29"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2D0429">
      <w:pPr>
        <w:spacing w:after="0"/>
        <w:contextualSpacing/>
      </w:pPr>
      <w:r>
        <w:t xml:space="preserve">Nous réalisons par la </w:t>
      </w:r>
      <w:r w:rsidRPr="00195CFE">
        <w:t xml:space="preserve">suite la fonction </w:t>
      </w:r>
      <w:hyperlink r:id="rId30"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2D0429">
      <w:pPr>
        <w:spacing w:after="0"/>
        <w:contextualSpacing/>
      </w:pPr>
      <w:r>
        <w:t xml:space="preserve">S’en suit la réalisation de la fonction </w:t>
      </w:r>
      <w:hyperlink r:id="rId31"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2D0429">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2D0429">
      <w:pPr>
        <w:spacing w:after="0"/>
        <w:contextualSpacing/>
      </w:pPr>
    </w:p>
    <w:p w:rsidR="00195CFE" w:rsidRDefault="00195CFE" w:rsidP="002D0429">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2D0429">
      <w:pPr>
        <w:spacing w:after="0"/>
        <w:ind w:firstLine="709"/>
        <w:contextualSpacing/>
        <w:rPr>
          <w:rStyle w:val="Emphaseple"/>
        </w:rPr>
      </w:pPr>
    </w:p>
    <w:p w:rsidR="00856396" w:rsidRDefault="008D5394" w:rsidP="002D0429">
      <w:pPr>
        <w:spacing w:after="0"/>
        <w:ind w:firstLine="709"/>
        <w:contextualSpacing/>
      </w:pPr>
      <w:r w:rsidRPr="008D5394">
        <w:t xml:space="preserve">Pour finir nous réalisons la fonction </w:t>
      </w:r>
      <w:hyperlink r:id="rId32"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2D0429">
      <w:pPr>
        <w:spacing w:after="0"/>
        <w:ind w:firstLine="709"/>
        <w:contextualSpacing/>
      </w:pPr>
    </w:p>
    <w:p w:rsidR="00BE2DDC" w:rsidRDefault="00BE2DDC" w:rsidP="002D0429">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2D0429">
      <w:pPr>
        <w:spacing w:after="0"/>
        <w:ind w:firstLine="709"/>
        <w:contextualSpacing/>
      </w:pPr>
    </w:p>
    <w:p w:rsidR="00E12EE9" w:rsidRDefault="008D5394" w:rsidP="002D0429">
      <w:pPr>
        <w:spacing w:after="0"/>
        <w:contextualSpacing/>
      </w:pPr>
      <w:r>
        <w:t>Le main qui utilise les fonctions décrites précédemment avec ici 49Hz de fréquence :</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2D042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2D0429">
      <w:pPr>
        <w:autoSpaceDE w:val="0"/>
        <w:autoSpaceDN w:val="0"/>
        <w:adjustRightInd w:val="0"/>
        <w:spacing w:after="0"/>
        <w:contextualSpacing/>
        <w:rPr>
          <w:rFonts w:eastAsiaTheme="minorHAnsi" w:cs="Courier New"/>
          <w:color w:val="000000"/>
          <w:sz w:val="16"/>
          <w:szCs w:val="16"/>
          <w:highlight w:val="white"/>
        </w:rPr>
      </w:pPr>
    </w:p>
    <w:p w:rsidR="00E12EE9" w:rsidRDefault="008D5394" w:rsidP="002D0429">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2D0429">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2D042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2D042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2D042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D042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2D042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2D0429">
      <w:pPr>
        <w:spacing w:after="0"/>
        <w:contextualSpacing/>
      </w:pPr>
    </w:p>
    <w:p w:rsidR="00856396" w:rsidRPr="00561ACE" w:rsidRDefault="00AE5D80" w:rsidP="002D0429">
      <w:pPr>
        <w:pStyle w:val="Titre2"/>
        <w:spacing w:before="0" w:after="0"/>
        <w:contextualSpacing/>
        <w:jc w:val="both"/>
      </w:pPr>
      <w:r>
        <w:br w:type="page"/>
      </w:r>
      <w:bookmarkStart w:id="15" w:name="_Toc477770050"/>
      <w:r w:rsidR="00856396">
        <w:lastRenderedPageBreak/>
        <w:t>1.4 Tests</w:t>
      </w:r>
      <w:bookmarkEnd w:id="15"/>
    </w:p>
    <w:p w:rsidR="007C38FE" w:rsidRPr="007C38FE" w:rsidRDefault="007C38FE" w:rsidP="002D0429">
      <w:pPr>
        <w:spacing w:after="0"/>
        <w:contextualSpacing/>
      </w:pPr>
    </w:p>
    <w:p w:rsidR="002F7B12" w:rsidRDefault="00F831BC" w:rsidP="002D0429">
      <w:pPr>
        <w:spacing w:after="0"/>
        <w:contextualSpacing/>
      </w:pPr>
      <w:r>
        <w:rPr>
          <w:noProof/>
          <w:lang w:eastAsia="fr-FR"/>
        </w:rPr>
        <mc:AlternateContent>
          <mc:Choice Requires="wpg">
            <w:drawing>
              <wp:anchor distT="0" distB="0" distL="114300" distR="114300" simplePos="0" relativeHeight="251705856"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3"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4"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5"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B5738" w:rsidRPr="00864029" w:rsidRDefault="008B5738" w:rsidP="00F831BC">
                              <w:pPr>
                                <w:pStyle w:val="Lgende"/>
                                <w:rPr>
                                  <w:noProof/>
                                  <w:color w:val="000000" w:themeColor="text1"/>
                                </w:rPr>
                              </w:pPr>
                              <w:bookmarkStart w:id="16" w:name="_Toc477770070"/>
                              <w:r>
                                <w:t xml:space="preserve">Figure </w:t>
                              </w:r>
                              <w:r>
                                <w:fldChar w:fldCharType="begin"/>
                              </w:r>
                              <w:r>
                                <w:instrText xml:space="preserve"> SEQ Figure \* ARABIC </w:instrText>
                              </w:r>
                              <w:r>
                                <w:fldChar w:fldCharType="separate"/>
                              </w:r>
                              <w:r w:rsidR="00D62A1A">
                                <w:rPr>
                                  <w:noProof/>
                                </w:rPr>
                                <w:t>2</w:t>
                              </w:r>
                              <w:r>
                                <w:fldChar w:fldCharType="end"/>
                              </w:r>
                              <w:r>
                                <w:t>: TESTS n°1</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705856"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36"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37"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38"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B5738" w:rsidRPr="00864029" w:rsidRDefault="008B5738" w:rsidP="00F831BC">
                        <w:pPr>
                          <w:pStyle w:val="Lgende"/>
                          <w:rPr>
                            <w:noProof/>
                            <w:color w:val="000000" w:themeColor="text1"/>
                          </w:rPr>
                        </w:pPr>
                        <w:bookmarkStart w:id="17" w:name="_Toc477770070"/>
                        <w:r>
                          <w:t xml:space="preserve">Figure </w:t>
                        </w:r>
                        <w:r>
                          <w:fldChar w:fldCharType="begin"/>
                        </w:r>
                        <w:r>
                          <w:instrText xml:space="preserve"> SEQ Figure \* ARABIC </w:instrText>
                        </w:r>
                        <w:r>
                          <w:fldChar w:fldCharType="separate"/>
                        </w:r>
                        <w:r w:rsidR="00D62A1A">
                          <w:rPr>
                            <w:noProof/>
                          </w:rPr>
                          <w:t>2</w:t>
                        </w:r>
                        <w:r>
                          <w:fldChar w:fldCharType="end"/>
                        </w:r>
                        <w:r>
                          <w:t>: TESTS n°1</w:t>
                        </w:r>
                        <w:bookmarkEnd w:id="17"/>
                      </w:p>
                    </w:txbxContent>
                  </v:textbox>
                </v:shape>
                <w10:wrap type="square"/>
              </v:group>
            </w:pict>
          </mc:Fallback>
        </mc:AlternateContent>
      </w:r>
    </w:p>
    <w:p w:rsidR="00AE5D80" w:rsidRDefault="00AE5D80" w:rsidP="002D0429">
      <w:pPr>
        <w:spacing w:after="0"/>
        <w:contextualSpacing/>
      </w:pPr>
      <w:r w:rsidRPr="00AE5D80">
        <w:t>Premier test : Avec la fréquence 49Hz</w:t>
      </w:r>
    </w:p>
    <w:p w:rsidR="000C4356" w:rsidRDefault="00AE5D80" w:rsidP="002D042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2D0429">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2D0429">
      <w:pPr>
        <w:spacing w:after="0"/>
        <w:contextualSpacing/>
      </w:pPr>
    </w:p>
    <w:p w:rsidR="00AE5D80" w:rsidRPr="00AE5D80" w:rsidRDefault="00AE5D80" w:rsidP="002D0429">
      <w:pPr>
        <w:spacing w:after="0"/>
        <w:contextualSpacing/>
      </w:pPr>
    </w:p>
    <w:p w:rsidR="00AE5D80" w:rsidRPr="00AE5D80" w:rsidRDefault="00AE5D80"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AE5D80" w:rsidRPr="00AE5D80" w:rsidRDefault="00AE5D80" w:rsidP="002D0429">
      <w:pPr>
        <w:spacing w:after="0"/>
        <w:contextualSpacing/>
      </w:pPr>
      <w:r>
        <w:t>Second test : Avec la fréquence à 445Hz</w:t>
      </w:r>
    </w:p>
    <w:p w:rsidR="000C4356" w:rsidRDefault="000C4356" w:rsidP="002D042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2D0429">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2D0429">
      <w:pPr>
        <w:spacing w:after="0"/>
        <w:contextualSpacing/>
      </w:pPr>
    </w:p>
    <w:p w:rsidR="00FE6169" w:rsidRDefault="00FE6169"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AE5D80" w:rsidRPr="00AE5D80" w:rsidRDefault="000C4356" w:rsidP="002D0429">
      <w:pPr>
        <w:spacing w:after="0"/>
        <w:contextualSpacing/>
      </w:pPr>
      <w:r>
        <w:t>T</w:t>
      </w:r>
      <w:r w:rsidR="00AE5D80">
        <w:t>roisième test : Avec la fréquence à 4870Hz</w:t>
      </w:r>
    </w:p>
    <w:p w:rsidR="000C4356" w:rsidRDefault="000C4356" w:rsidP="002D042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2D0429">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2F7B12" w:rsidRDefault="002F7B12" w:rsidP="002D0429">
      <w:pPr>
        <w:spacing w:after="0"/>
        <w:contextualSpacing/>
      </w:pPr>
    </w:p>
    <w:p w:rsidR="002F7B12" w:rsidRPr="00AE5D80" w:rsidRDefault="002F7B12" w:rsidP="002D0429">
      <w:pPr>
        <w:spacing w:after="0"/>
        <w:contextualSpacing/>
      </w:pPr>
    </w:p>
    <w:p w:rsidR="002F7B12" w:rsidRDefault="002F7B12" w:rsidP="002D0429">
      <w:pPr>
        <w:pStyle w:val="Titre2"/>
        <w:spacing w:before="0" w:after="0"/>
        <w:contextualSpacing/>
        <w:jc w:val="both"/>
      </w:pPr>
    </w:p>
    <w:p w:rsidR="00C0676E" w:rsidRDefault="00856396" w:rsidP="002D0429">
      <w:pPr>
        <w:pStyle w:val="Titre2"/>
        <w:spacing w:before="0" w:after="0"/>
        <w:contextualSpacing/>
        <w:jc w:val="both"/>
      </w:pPr>
      <w:bookmarkStart w:id="18" w:name="_Toc477770051"/>
      <w:r>
        <w:t>1.5</w:t>
      </w:r>
      <w:r w:rsidR="00C0676E">
        <w:t xml:space="preserve"> </w:t>
      </w:r>
      <w:r w:rsidR="00C0676E" w:rsidRPr="00561ACE">
        <w:t>Conclusion</w:t>
      </w:r>
      <w:bookmarkEnd w:id="18"/>
    </w:p>
    <w:p w:rsidR="00C0676E" w:rsidRPr="00FE6169" w:rsidRDefault="00C0676E" w:rsidP="002D0429">
      <w:pPr>
        <w:spacing w:after="0"/>
        <w:contextualSpacing/>
      </w:pPr>
    </w:p>
    <w:p w:rsidR="00C0676E" w:rsidRPr="00FE6169" w:rsidRDefault="00FE6169" w:rsidP="002D0429">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2D0429">
      <w:pPr>
        <w:spacing w:after="0"/>
        <w:contextualSpacing/>
      </w:pPr>
      <w:r w:rsidRPr="00FE6169">
        <w:br w:type="page"/>
      </w:r>
    </w:p>
    <w:p w:rsidR="00C0676E" w:rsidRPr="009E1B1C" w:rsidRDefault="00AE5D80" w:rsidP="002D0429">
      <w:pPr>
        <w:pStyle w:val="Titre1"/>
        <w:spacing w:before="0" w:after="0"/>
        <w:contextualSpacing/>
        <w:jc w:val="both"/>
        <w:rPr>
          <w:u w:val="none"/>
        </w:rPr>
      </w:pPr>
      <w:bookmarkStart w:id="19" w:name="_Toc477770052"/>
      <w:r w:rsidRPr="009E1B1C">
        <w:rPr>
          <w:u w:val="none"/>
        </w:rPr>
        <w:lastRenderedPageBreak/>
        <w:t xml:space="preserve">2. </w:t>
      </w:r>
      <w:r w:rsidR="00C60293" w:rsidRPr="009E1B1C">
        <w:rPr>
          <w:u w:val="none"/>
        </w:rPr>
        <w:t>Accordeur de signal carré</w:t>
      </w:r>
      <w:bookmarkEnd w:id="19"/>
      <w:r w:rsidR="00C60293" w:rsidRPr="009E1B1C">
        <w:rPr>
          <w:u w:val="none"/>
        </w:rPr>
        <w:t xml:space="preserve"> </w:t>
      </w:r>
    </w:p>
    <w:p w:rsidR="00FE6169" w:rsidRPr="009E1B1C" w:rsidRDefault="00FE6169" w:rsidP="002D0429">
      <w:pPr>
        <w:spacing w:after="0"/>
        <w:contextualSpacing/>
      </w:pPr>
    </w:p>
    <w:p w:rsidR="00FE6169" w:rsidRDefault="00FE6169" w:rsidP="002D0429">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2D0429">
      <w:pPr>
        <w:spacing w:after="0"/>
        <w:ind w:firstLine="709"/>
        <w:contextualSpacing/>
      </w:pPr>
    </w:p>
    <w:p w:rsidR="00C0676E" w:rsidRPr="009E1B1C" w:rsidRDefault="00C0676E" w:rsidP="002D0429">
      <w:pPr>
        <w:pStyle w:val="Titre2"/>
        <w:spacing w:before="0" w:after="0"/>
        <w:contextualSpacing/>
        <w:jc w:val="both"/>
        <w:rPr>
          <w:u w:val="none"/>
        </w:rPr>
      </w:pPr>
      <w:bookmarkStart w:id="20" w:name="_Toc477770053"/>
      <w:r w:rsidRPr="009E1B1C">
        <w:rPr>
          <w:u w:val="none"/>
        </w:rPr>
        <w:t>2.1 Problématique</w:t>
      </w:r>
      <w:r w:rsidR="0053202D" w:rsidRPr="009E1B1C">
        <w:rPr>
          <w:u w:val="none"/>
        </w:rPr>
        <w:t>s</w:t>
      </w:r>
      <w:bookmarkEnd w:id="20"/>
    </w:p>
    <w:p w:rsidR="0053202D" w:rsidRPr="009E1B1C" w:rsidRDefault="0053202D" w:rsidP="002D0429">
      <w:pPr>
        <w:spacing w:after="0"/>
        <w:contextualSpacing/>
      </w:pPr>
    </w:p>
    <w:p w:rsidR="0053202D" w:rsidRPr="009E1B1C" w:rsidRDefault="0053202D" w:rsidP="002D0429">
      <w:pPr>
        <w:pStyle w:val="Paragraphedeliste"/>
        <w:numPr>
          <w:ilvl w:val="0"/>
          <w:numId w:val="14"/>
        </w:numPr>
        <w:spacing w:after="0"/>
      </w:pPr>
      <w:r w:rsidRPr="009E1B1C">
        <w:t>Acquisition du signal carré.</w:t>
      </w:r>
    </w:p>
    <w:p w:rsidR="0053202D" w:rsidRPr="009E1B1C" w:rsidRDefault="0053202D" w:rsidP="002D0429">
      <w:pPr>
        <w:pStyle w:val="Paragraphedeliste"/>
        <w:numPr>
          <w:ilvl w:val="0"/>
          <w:numId w:val="14"/>
        </w:numPr>
        <w:spacing w:after="0"/>
      </w:pPr>
      <w:r w:rsidRPr="009E1B1C">
        <w:t>Traitement du signal carré pour extraire la fréquence</w:t>
      </w:r>
    </w:p>
    <w:p w:rsidR="0053202D" w:rsidRPr="009E1B1C" w:rsidRDefault="0053202D" w:rsidP="002D0429">
      <w:pPr>
        <w:pStyle w:val="Paragraphedeliste"/>
        <w:numPr>
          <w:ilvl w:val="0"/>
          <w:numId w:val="14"/>
        </w:numPr>
        <w:spacing w:after="0"/>
      </w:pPr>
      <w:r w:rsidRPr="009E1B1C">
        <w:t>Accorder le signal carré.</w:t>
      </w:r>
    </w:p>
    <w:p w:rsidR="0053202D" w:rsidRPr="009E1B1C" w:rsidRDefault="0053202D" w:rsidP="002D0429">
      <w:pPr>
        <w:spacing w:after="0"/>
        <w:contextualSpacing/>
      </w:pPr>
    </w:p>
    <w:p w:rsidR="00C0676E" w:rsidRDefault="00C0676E" w:rsidP="002D0429">
      <w:pPr>
        <w:pStyle w:val="Titre2"/>
        <w:spacing w:before="0" w:after="0"/>
        <w:contextualSpacing/>
        <w:jc w:val="both"/>
        <w:rPr>
          <w:u w:val="none"/>
        </w:rPr>
      </w:pPr>
      <w:bookmarkStart w:id="21" w:name="_Toc477770054"/>
      <w:r w:rsidRPr="009E1B1C">
        <w:rPr>
          <w:u w:val="none"/>
        </w:rPr>
        <w:t>2.2 Solutions</w:t>
      </w:r>
      <w:bookmarkEnd w:id="21"/>
    </w:p>
    <w:p w:rsidR="002F7B12" w:rsidRPr="002F7B12" w:rsidRDefault="002F7B12" w:rsidP="002D0429">
      <w:pPr>
        <w:spacing w:after="0"/>
        <w:contextualSpacing/>
      </w:pPr>
    </w:p>
    <w:p w:rsidR="00C0676E" w:rsidRPr="009E1B1C" w:rsidRDefault="0053202D" w:rsidP="002D0429">
      <w:pPr>
        <w:pStyle w:val="Titre3"/>
        <w:spacing w:before="0" w:after="0"/>
        <w:contextualSpacing/>
      </w:pPr>
      <w:r w:rsidRPr="009E1B1C">
        <w:t xml:space="preserve">2.2.1 Acquisition </w:t>
      </w:r>
    </w:p>
    <w:p w:rsidR="009E1B1C" w:rsidRDefault="009E1B1C" w:rsidP="002D0429">
      <w:pPr>
        <w:spacing w:after="0"/>
        <w:contextualSpacing/>
      </w:pPr>
    </w:p>
    <w:p w:rsidR="009C0829" w:rsidRDefault="009E1B1C" w:rsidP="002D0429">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2D0429">
      <w:pPr>
        <w:spacing w:after="0"/>
        <w:ind w:firstLine="709"/>
        <w:contextualSpacing/>
      </w:pPr>
    </w:p>
    <w:p w:rsidR="0042705C" w:rsidRDefault="0042705C" w:rsidP="002D0429">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2D0429">
      <w:pPr>
        <w:spacing w:after="0"/>
        <w:ind w:firstLine="709"/>
        <w:contextualSpacing/>
      </w:pPr>
    </w:p>
    <w:p w:rsidR="0053202D" w:rsidRDefault="0053202D" w:rsidP="002D0429">
      <w:pPr>
        <w:pStyle w:val="Titre3"/>
        <w:spacing w:before="0" w:after="0"/>
        <w:contextualSpacing/>
      </w:pPr>
      <w:r w:rsidRPr="009E1B1C">
        <w:t>2.2.2 Fréquencemètre</w:t>
      </w:r>
    </w:p>
    <w:p w:rsidR="009C0829" w:rsidRPr="009C0829" w:rsidRDefault="009C0829" w:rsidP="002D0429">
      <w:pPr>
        <w:spacing w:after="0"/>
        <w:contextualSpacing/>
      </w:pPr>
    </w:p>
    <w:p w:rsidR="009C0829" w:rsidRDefault="009C0829" w:rsidP="002D0429">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2D0429">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2D0429">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2D0429">
      <w:pPr>
        <w:spacing w:after="0"/>
        <w:contextualSpacing/>
      </w:pPr>
      <w:r>
        <w:t>Et on recommence l’opération à chaque front.</w:t>
      </w:r>
    </w:p>
    <w:p w:rsidR="0053202D" w:rsidRPr="00C0676E" w:rsidRDefault="0053202D" w:rsidP="002D0429">
      <w:pPr>
        <w:spacing w:after="0"/>
        <w:contextualSpacing/>
      </w:pPr>
    </w:p>
    <w:p w:rsidR="00C0676E" w:rsidRDefault="00C0676E" w:rsidP="002D0429">
      <w:pPr>
        <w:pStyle w:val="Titre2"/>
        <w:spacing w:before="0" w:after="0"/>
        <w:contextualSpacing/>
        <w:jc w:val="both"/>
      </w:pPr>
      <w:bookmarkStart w:id="22" w:name="_Toc477770055"/>
      <w:r>
        <w:t>2.3 Code</w:t>
      </w:r>
      <w:bookmarkEnd w:id="22"/>
    </w:p>
    <w:p w:rsidR="00C0676E" w:rsidRDefault="00C0676E" w:rsidP="002D0429">
      <w:pPr>
        <w:spacing w:after="0"/>
        <w:contextualSpacing/>
      </w:pPr>
    </w:p>
    <w:p w:rsidR="009C0829" w:rsidRDefault="009C0829" w:rsidP="002D0429">
      <w:pPr>
        <w:spacing w:after="0"/>
        <w:contextualSpacing/>
      </w:pPr>
      <w:r w:rsidRPr="0042705C">
        <w:t xml:space="preserve">Nous commençons par réaliser la fonction </w:t>
      </w:r>
      <w:hyperlink r:id="rId39"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2D0429">
      <w:pPr>
        <w:spacing w:after="0"/>
        <w:ind w:firstLine="709"/>
        <w:contextualSpacing/>
      </w:pPr>
    </w:p>
    <w:p w:rsidR="002F7B12" w:rsidRDefault="009C0829" w:rsidP="002D0429">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2D0429">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0"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2D0429">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2D0429">
      <w:pPr>
        <w:spacing w:after="0"/>
        <w:contextualSpacing/>
      </w:pPr>
    </w:p>
    <w:p w:rsidR="0042705C" w:rsidRDefault="0042705C" w:rsidP="002D0429">
      <w:pPr>
        <w:spacing w:after="0"/>
        <w:contextualSpacing/>
      </w:pPr>
      <w:r>
        <w:t xml:space="preserve">Dans </w:t>
      </w:r>
      <w:r w:rsidRPr="0042705C">
        <w:t xml:space="preserve">la fonction </w:t>
      </w:r>
      <w:hyperlink r:id="rId41"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2D0429">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2D0429">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2D0429">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2D0429">
      <w:pPr>
        <w:spacing w:after="0"/>
        <w:contextualSpacing/>
      </w:pPr>
      <w:r w:rsidRPr="00CC4187">
        <w:t xml:space="preserve">Soit un code qui deviens : </w:t>
      </w:r>
    </w:p>
    <w:p w:rsidR="00CC4187" w:rsidRPr="00CC4187" w:rsidRDefault="00CC4187" w:rsidP="002D0429">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2D0429">
      <w:pPr>
        <w:spacing w:after="0"/>
        <w:contextualSpacing/>
      </w:pPr>
    </w:p>
    <w:p w:rsidR="00CC4187" w:rsidRPr="00CC4187" w:rsidRDefault="00CC4187" w:rsidP="002D0429">
      <w:pPr>
        <w:spacing w:after="0"/>
        <w:contextualSpacing/>
      </w:pPr>
      <w:r w:rsidRPr="00CC4187">
        <w:t xml:space="preserve">Et pour finir calcul la fréquence </w:t>
      </w:r>
      <w:hyperlink r:id="rId42"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2D0429">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2D0429">
      <w:pPr>
        <w:spacing w:after="0"/>
        <w:contextualSpacing/>
      </w:pPr>
    </w:p>
    <w:p w:rsidR="00CC4187" w:rsidRDefault="00CC4187" w:rsidP="002D0429">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2D0429">
      <w:pPr>
        <w:spacing w:after="0"/>
        <w:contextualSpacing/>
        <w:rPr>
          <w:rStyle w:val="Emphaseple"/>
        </w:rPr>
      </w:pPr>
    </w:p>
    <w:p w:rsidR="00CC4187" w:rsidRDefault="00CC4187" w:rsidP="002D0429">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3"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2D0429">
      <w:pPr>
        <w:spacing w:after="0"/>
        <w:ind w:firstLine="709"/>
        <w:contextualSpacing/>
      </w:pPr>
    </w:p>
    <w:p w:rsidR="00CC4187" w:rsidRDefault="00CC4187" w:rsidP="002D0429">
      <w:pPr>
        <w:spacing w:after="0"/>
        <w:contextualSpacing/>
      </w:pPr>
      <w:r>
        <w:t xml:space="preserve">On vient donc se servir de cette </w:t>
      </w:r>
      <w:r w:rsidR="007E72A9">
        <w:t>fonction</w:t>
      </w:r>
      <w:r>
        <w:t xml:space="preserve"> dans le main pour récupérer la fréquence.</w:t>
      </w:r>
    </w:p>
    <w:p w:rsidR="002F7B12" w:rsidRDefault="002F7B12" w:rsidP="002D0429">
      <w:pPr>
        <w:spacing w:after="0"/>
        <w:contextualSpacing/>
      </w:pPr>
      <w:r>
        <w:t xml:space="preserve">Celui-ci devient donc (un seul changement) ; </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2D0429">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2D0429">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2D042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2D042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2D0429">
      <w:pPr>
        <w:spacing w:after="0"/>
        <w:contextualSpacing/>
      </w:pPr>
    </w:p>
    <w:p w:rsidR="00CC4187" w:rsidRDefault="00CC4187" w:rsidP="002D0429">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2D0429">
      <w:pPr>
        <w:spacing w:after="0"/>
        <w:contextualSpacing/>
      </w:pPr>
    </w:p>
    <w:p w:rsidR="0042705C" w:rsidRDefault="007E72A9" w:rsidP="002D0429">
      <w:pPr>
        <w:pStyle w:val="Titre2"/>
        <w:spacing w:before="0" w:after="0"/>
        <w:contextualSpacing/>
        <w:jc w:val="both"/>
      </w:pPr>
      <w:bookmarkStart w:id="23" w:name="_Toc477770056"/>
      <w:r>
        <w:t>2.4 Tests</w:t>
      </w:r>
      <w:bookmarkEnd w:id="23"/>
    </w:p>
    <w:p w:rsidR="007E72A9" w:rsidRDefault="007E72A9" w:rsidP="002D0429">
      <w:pPr>
        <w:spacing w:after="0"/>
        <w:contextualSpacing/>
      </w:pPr>
    </w:p>
    <w:p w:rsidR="007E72A9" w:rsidRPr="00CF4993" w:rsidRDefault="00CF4993" w:rsidP="002D0429">
      <w:pPr>
        <w:spacing w:after="0"/>
        <w:contextualSpacing/>
        <w:rPr>
          <w:color w:val="FF0000"/>
        </w:rPr>
      </w:pPr>
      <w:r w:rsidRPr="00CF4993">
        <w:rPr>
          <w:color w:val="FF0000"/>
        </w:rPr>
        <w:t xml:space="preserve">SCREEN OSCILLO A FAIRE VITE FAIT </w:t>
      </w:r>
    </w:p>
    <w:p w:rsidR="00CF4993" w:rsidRPr="007E72A9" w:rsidRDefault="00CF4993" w:rsidP="002D0429">
      <w:pPr>
        <w:spacing w:after="0"/>
        <w:contextualSpacing/>
      </w:pPr>
    </w:p>
    <w:p w:rsidR="00C0676E" w:rsidRDefault="00C0676E" w:rsidP="002D0429">
      <w:pPr>
        <w:pStyle w:val="Titre2"/>
        <w:spacing w:before="0" w:after="0"/>
        <w:contextualSpacing/>
        <w:jc w:val="both"/>
      </w:pPr>
      <w:bookmarkStart w:id="24" w:name="_Toc477770057"/>
      <w:r>
        <w:t>2.4 Conclusion</w:t>
      </w:r>
      <w:bookmarkEnd w:id="24"/>
    </w:p>
    <w:p w:rsidR="00C0676E" w:rsidRPr="00CF4993" w:rsidRDefault="00C0676E" w:rsidP="002D0429">
      <w:pPr>
        <w:spacing w:after="0"/>
        <w:contextualSpacing/>
      </w:pPr>
    </w:p>
    <w:p w:rsidR="00C60293" w:rsidRPr="00CF4993" w:rsidRDefault="00CF4993" w:rsidP="002D0429">
      <w:pPr>
        <w:spacing w:after="0"/>
        <w:contextualSpacing/>
        <w:rPr>
          <w:color w:val="FF0000"/>
        </w:rPr>
      </w:pPr>
      <w:r w:rsidRPr="00CF4993">
        <w:rPr>
          <w:color w:val="FF0000"/>
        </w:rPr>
        <w:t>A ECRIRE</w:t>
      </w:r>
    </w:p>
    <w:p w:rsidR="00C60293" w:rsidRPr="00CF4993" w:rsidRDefault="00C60293" w:rsidP="002D0429">
      <w:pPr>
        <w:spacing w:after="0"/>
        <w:contextualSpacing/>
      </w:pPr>
      <w:r w:rsidRPr="00CF4993">
        <w:br w:type="page"/>
      </w:r>
    </w:p>
    <w:p w:rsidR="00131069" w:rsidRDefault="00131069" w:rsidP="002D0429">
      <w:pPr>
        <w:pStyle w:val="Titre1"/>
        <w:spacing w:before="0" w:after="0"/>
        <w:contextualSpacing/>
        <w:jc w:val="both"/>
      </w:pPr>
      <w:bookmarkStart w:id="25" w:name="_Toc477770058"/>
      <w:r>
        <w:lastRenderedPageBreak/>
        <w:t>3. Réalisation carte acquisition</w:t>
      </w:r>
      <w:bookmarkEnd w:id="25"/>
    </w:p>
    <w:p w:rsidR="00DE4197" w:rsidRDefault="00DE4197" w:rsidP="002D0429">
      <w:pPr>
        <w:spacing w:after="0"/>
        <w:contextualSpacing/>
      </w:pPr>
    </w:p>
    <w:p w:rsidR="00DE4197" w:rsidRDefault="00DE4197" w:rsidP="002D0429">
      <w:pPr>
        <w:spacing w:after="0"/>
        <w:ind w:firstLine="709"/>
        <w:contextualSpacing/>
      </w:pPr>
      <w:r>
        <w:t xml:space="preserve">Pour la suite de notre projet, nous allons réaliser une carte d’extension pour la carte </w:t>
      </w:r>
      <w:hyperlink r:id="rId44"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2D0429">
      <w:pPr>
        <w:spacing w:after="0"/>
        <w:ind w:firstLine="709"/>
        <w:contextualSpacing/>
      </w:pPr>
    </w:p>
    <w:p w:rsidR="00131069" w:rsidRDefault="00131069" w:rsidP="002D0429">
      <w:pPr>
        <w:pStyle w:val="Titre2"/>
        <w:spacing w:before="0" w:after="0"/>
        <w:contextualSpacing/>
        <w:jc w:val="both"/>
      </w:pPr>
      <w:bookmarkStart w:id="26" w:name="_Toc477770059"/>
      <w:r>
        <w:t>3.1 Problématique</w:t>
      </w:r>
      <w:r w:rsidR="002D0429">
        <w:t>s</w:t>
      </w:r>
      <w:bookmarkEnd w:id="26"/>
    </w:p>
    <w:p w:rsidR="00731452" w:rsidRPr="00731452" w:rsidRDefault="00731452" w:rsidP="002D0429">
      <w:pPr>
        <w:spacing w:after="0"/>
        <w:contextualSpacing/>
      </w:pPr>
    </w:p>
    <w:p w:rsidR="00131069" w:rsidRDefault="00731452" w:rsidP="002D0429">
      <w:pPr>
        <w:spacing w:after="0"/>
        <w:contextualSpacing/>
      </w:pPr>
      <w:r>
        <w:t>- Acquisition du signal sonore par microphone (pour guitares sèches et autres instruments)</w:t>
      </w:r>
    </w:p>
    <w:p w:rsidR="00731452" w:rsidRDefault="00731452" w:rsidP="002D0429">
      <w:pPr>
        <w:spacing w:after="0"/>
        <w:contextualSpacing/>
      </w:pPr>
      <w:r>
        <w:t>- Acquisition du signal sonore par jack</w:t>
      </w:r>
      <w:r w:rsidR="006C0FEB">
        <w:t xml:space="preserve"> (pour guitares électriques)</w:t>
      </w:r>
    </w:p>
    <w:p w:rsidR="00731452" w:rsidRDefault="00731452" w:rsidP="002D0429">
      <w:pPr>
        <w:spacing w:after="0"/>
        <w:contextualSpacing/>
      </w:pPr>
      <w:r>
        <w:t xml:space="preserve">- Filtrage analogique du signal sonore </w:t>
      </w:r>
    </w:p>
    <w:p w:rsidR="00731452" w:rsidRDefault="00731452" w:rsidP="002D0429">
      <w:pPr>
        <w:spacing w:after="0"/>
        <w:contextualSpacing/>
      </w:pPr>
      <w:r>
        <w:t>- Alimentation portable de tout le système et création des tensions nécessaires ( -4.5, +4.5, +3.3v)</w:t>
      </w:r>
    </w:p>
    <w:p w:rsidR="00731452" w:rsidRDefault="00731452" w:rsidP="002D0429">
      <w:pPr>
        <w:spacing w:after="0"/>
        <w:contextualSpacing/>
      </w:pPr>
      <w:r>
        <w:t>- Ajout de RAM externe pour contenir de plus gros tableaux de FFT/DFT.</w:t>
      </w:r>
    </w:p>
    <w:p w:rsidR="00731452" w:rsidRPr="00C0676E" w:rsidRDefault="00731452" w:rsidP="002D0429">
      <w:pPr>
        <w:spacing w:after="0"/>
        <w:contextualSpacing/>
      </w:pPr>
    </w:p>
    <w:p w:rsidR="00131069" w:rsidRDefault="00131069" w:rsidP="002D0429">
      <w:pPr>
        <w:pStyle w:val="Titre2"/>
        <w:spacing w:before="0" w:after="0"/>
        <w:contextualSpacing/>
        <w:jc w:val="both"/>
      </w:pPr>
      <w:bookmarkStart w:id="27" w:name="_Toc477770060"/>
      <w:r>
        <w:t>3.2 Solutions</w:t>
      </w:r>
      <w:bookmarkEnd w:id="27"/>
    </w:p>
    <w:p w:rsidR="002D0429" w:rsidRPr="002D0429" w:rsidRDefault="002D0429" w:rsidP="002D0429"/>
    <w:p w:rsidR="006C0FEB" w:rsidRDefault="004D240D" w:rsidP="002D0429">
      <w:pPr>
        <w:pStyle w:val="Titre3"/>
        <w:spacing w:before="0" w:after="0"/>
        <w:contextualSpacing/>
      </w:pPr>
      <w:r>
        <w:rPr>
          <w:noProof/>
          <w:lang w:eastAsia="fr-FR"/>
        </w:rPr>
        <mc:AlternateContent>
          <mc:Choice Requires="wpg">
            <w:drawing>
              <wp:anchor distT="0" distB="0" distL="114300" distR="114300" simplePos="0" relativeHeight="251710976"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B5738" w:rsidRPr="00C01C61" w:rsidRDefault="008B5738" w:rsidP="004D240D">
                              <w:pPr>
                                <w:pStyle w:val="Lgende"/>
                                <w:rPr>
                                  <w:bCs/>
                                  <w:noProof/>
                                  <w:color w:val="D34817" w:themeColor="accent1"/>
                                  <w:spacing w:val="20"/>
                                  <w:sz w:val="22"/>
                                </w:rPr>
                              </w:pPr>
                              <w:bookmarkStart w:id="28" w:name="_Toc477770071"/>
                              <w:r>
                                <w:t xml:space="preserve">Figure </w:t>
                              </w:r>
                              <w:r>
                                <w:fldChar w:fldCharType="begin"/>
                              </w:r>
                              <w:r>
                                <w:instrText xml:space="preserve"> SEQ Figure \* ARABIC </w:instrText>
                              </w:r>
                              <w:r>
                                <w:fldChar w:fldCharType="separate"/>
                              </w:r>
                              <w:r w:rsidR="00D62A1A">
                                <w:rPr>
                                  <w:noProof/>
                                </w:rPr>
                                <w:t>3</w:t>
                              </w:r>
                              <w:r>
                                <w:fldChar w:fldCharType="end"/>
                              </w:r>
                              <w:r>
                                <w:t xml:space="preserve"> : Schéma micro + jack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5">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710976;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B5738" w:rsidRPr="00C01C61" w:rsidRDefault="008B5738" w:rsidP="004D240D">
                        <w:pPr>
                          <w:pStyle w:val="Lgende"/>
                          <w:rPr>
                            <w:bCs/>
                            <w:noProof/>
                            <w:color w:val="D34817" w:themeColor="accent1"/>
                            <w:spacing w:val="20"/>
                            <w:sz w:val="22"/>
                          </w:rPr>
                        </w:pPr>
                        <w:bookmarkStart w:id="29" w:name="_Toc477770071"/>
                        <w:r>
                          <w:t xml:space="preserve">Figure </w:t>
                        </w:r>
                        <w:r>
                          <w:fldChar w:fldCharType="begin"/>
                        </w:r>
                        <w:r>
                          <w:instrText xml:space="preserve"> SEQ Figure \* ARABIC </w:instrText>
                        </w:r>
                        <w:r>
                          <w:fldChar w:fldCharType="separate"/>
                        </w:r>
                        <w:r w:rsidR="00D62A1A">
                          <w:rPr>
                            <w:noProof/>
                          </w:rPr>
                          <w:t>3</w:t>
                        </w:r>
                        <w:r>
                          <w:fldChar w:fldCharType="end"/>
                        </w:r>
                        <w:r>
                          <w:t xml:space="preserve"> : Schéma micro + jack</w:t>
                        </w:r>
                        <w:bookmarkEnd w:id="29"/>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46"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2D0429">
      <w:pPr>
        <w:spacing w:after="0"/>
        <w:ind w:firstLine="709"/>
        <w:contextualSpacing/>
      </w:pPr>
    </w:p>
    <w:p w:rsidR="006C0FEB" w:rsidRDefault="0028014A" w:rsidP="002D0429">
      <w:pPr>
        <w:spacing w:after="0"/>
        <w:ind w:firstLine="709"/>
        <w:contextualSpacing/>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47"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100nF à 1uF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2D0429">
      <w:pPr>
        <w:spacing w:after="0"/>
        <w:ind w:firstLine="709"/>
        <w:contextualSpacing/>
      </w:pPr>
    </w:p>
    <w:p w:rsidR="006C0FEB" w:rsidRDefault="006C0FEB" w:rsidP="002D0429">
      <w:pPr>
        <w:pStyle w:val="Titre3"/>
        <w:spacing w:before="0" w:after="0"/>
        <w:contextualSpacing/>
      </w:pPr>
      <w:r>
        <w:t xml:space="preserve">3.2.2 </w:t>
      </w:r>
      <w:r w:rsidR="00E975BF">
        <w:t xml:space="preserve">Bloc </w:t>
      </w:r>
      <w:r>
        <w:t>Filtrage</w:t>
      </w:r>
    </w:p>
    <w:p w:rsidR="00E975BF" w:rsidRPr="00E975BF" w:rsidRDefault="00E975BF" w:rsidP="002D0429">
      <w:pPr>
        <w:spacing w:after="0"/>
        <w:contextualSpacing/>
      </w:pPr>
    </w:p>
    <w:p w:rsidR="006C0FEB" w:rsidRDefault="00E975BF" w:rsidP="002D0429">
      <w:pPr>
        <w:spacing w:after="0"/>
        <w:ind w:firstLine="709"/>
        <w:contextualSpacing/>
      </w:pPr>
      <w:r>
        <w:rPr>
          <w:noProof/>
          <w:lang w:eastAsia="fr-FR"/>
        </w:rPr>
        <mc:AlternateContent>
          <mc:Choice Requires="wpg">
            <w:drawing>
              <wp:anchor distT="0" distB="0" distL="114300" distR="114300" simplePos="0" relativeHeight="251715072"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48">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B5738" w:rsidRPr="00E52658" w:rsidRDefault="008B5738" w:rsidP="00E975BF">
                              <w:pPr>
                                <w:pStyle w:val="Lgende"/>
                                <w:rPr>
                                  <w:noProof/>
                                  <w:color w:val="000000" w:themeColor="text1"/>
                                </w:rPr>
                              </w:pPr>
                              <w:bookmarkStart w:id="30" w:name="_Toc477770072"/>
                              <w:r>
                                <w:t xml:space="preserve">Figure </w:t>
                              </w:r>
                              <w:r>
                                <w:fldChar w:fldCharType="begin"/>
                              </w:r>
                              <w:r>
                                <w:instrText xml:space="preserve"> SEQ Figure \* ARABIC </w:instrText>
                              </w:r>
                              <w:r>
                                <w:fldChar w:fldCharType="separate"/>
                              </w:r>
                              <w:r w:rsidR="00D62A1A">
                                <w:rPr>
                                  <w:noProof/>
                                </w:rPr>
                                <w:t>4</w:t>
                              </w:r>
                              <w:r>
                                <w:fldChar w:fldCharType="end"/>
                              </w:r>
                              <w:r>
                                <w:t xml:space="preserve"> : schéma filtrage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15072"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49"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B5738" w:rsidRPr="00E52658" w:rsidRDefault="008B5738" w:rsidP="00E975BF">
                        <w:pPr>
                          <w:pStyle w:val="Lgende"/>
                          <w:rPr>
                            <w:noProof/>
                            <w:color w:val="000000" w:themeColor="text1"/>
                          </w:rPr>
                        </w:pPr>
                        <w:bookmarkStart w:id="31" w:name="_Toc477770072"/>
                        <w:r>
                          <w:t xml:space="preserve">Figure </w:t>
                        </w:r>
                        <w:r>
                          <w:fldChar w:fldCharType="begin"/>
                        </w:r>
                        <w:r>
                          <w:instrText xml:space="preserve"> SEQ Figure \* ARABIC </w:instrText>
                        </w:r>
                        <w:r>
                          <w:fldChar w:fldCharType="separate"/>
                        </w:r>
                        <w:r w:rsidR="00D62A1A">
                          <w:rPr>
                            <w:noProof/>
                          </w:rPr>
                          <w:t>4</w:t>
                        </w:r>
                        <w:r>
                          <w:fldChar w:fldCharType="end"/>
                        </w:r>
                        <w:r>
                          <w:t xml:space="preserve"> : schéma filtrage</w:t>
                        </w:r>
                        <w:bookmarkEnd w:id="31"/>
                      </w:p>
                    </w:txbxContent>
                  </v:textbox>
                </v:shape>
                <w10:wrap type="topAndBottom"/>
              </v:group>
            </w:pict>
          </mc:Fallback>
        </mc:AlternateContent>
      </w:r>
      <w:r>
        <w:t xml:space="preserve">A la suite du switch et avant d’envoyer le signal dans la carte  </w:t>
      </w:r>
      <w:hyperlink r:id="rId5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2D0429">
      <w:pPr>
        <w:spacing w:after="0"/>
        <w:contextualSpacing/>
      </w:pPr>
    </w:p>
    <w:p w:rsidR="00E975BF" w:rsidRDefault="00E975BF" w:rsidP="002D0429">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1"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m:t>
        </m:r>
        <m:r>
          <w:rPr>
            <w:rFonts w:ascii="Cambria Math" w:hAnsi="Cambria Math"/>
          </w:rPr>
          <m:t>0.5v</m:t>
        </m:r>
      </m:oMath>
      <w:r w:rsidR="00F96150">
        <w:t xml:space="preserve">. Nous avons tout de même ajouté à la suite un érecteur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4 de fréquence de coupure 20kHz.</w:t>
      </w:r>
    </w:p>
    <w:p w:rsidR="00C946FA" w:rsidRDefault="00C946FA" w:rsidP="002D0429">
      <w:pPr>
        <w:spacing w:after="0"/>
        <w:ind w:firstLine="709"/>
        <w:contextualSpacing/>
      </w:pPr>
    </w:p>
    <w:p w:rsidR="00C946FA" w:rsidRPr="00C946FA" w:rsidRDefault="00C946FA" w:rsidP="002D0429">
      <w:pPr>
        <w:spacing w:after="0"/>
        <w:ind w:firstLine="709"/>
        <w:contextualSpacing/>
        <w:rPr>
          <w:color w:val="FF0000"/>
        </w:rPr>
      </w:pPr>
      <w:r w:rsidRPr="00C946FA">
        <w:rPr>
          <w:color w:val="FF0000"/>
        </w:rPr>
        <w:t>CALCUL</w:t>
      </w:r>
      <w:r w:rsidR="00CF4993">
        <w:rPr>
          <w:color w:val="FF0000"/>
        </w:rPr>
        <w:t xml:space="preserve"> des 20kHz</w:t>
      </w:r>
      <w:r w:rsidRPr="00C946FA">
        <w:rPr>
          <w:color w:val="FF0000"/>
        </w:rPr>
        <w:t xml:space="preserve"> (ALEXIS)</w:t>
      </w:r>
    </w:p>
    <w:p w:rsidR="00C946FA" w:rsidRDefault="00C946FA" w:rsidP="002D0429">
      <w:pPr>
        <w:spacing w:after="0"/>
        <w:contextualSpacing/>
        <w:jc w:val="left"/>
        <w:rPr>
          <w:rFonts w:asciiTheme="majorHAnsi" w:eastAsiaTheme="majorEastAsia" w:hAnsiTheme="majorHAnsi" w:cstheme="majorBidi"/>
          <w:bCs/>
          <w:color w:val="D34817" w:themeColor="accent1"/>
          <w:spacing w:val="20"/>
          <w:szCs w:val="24"/>
        </w:rPr>
      </w:pPr>
      <w:r>
        <w:br w:type="page"/>
      </w:r>
    </w:p>
    <w:p w:rsidR="006C0FEB" w:rsidRDefault="006C0FEB" w:rsidP="002D0429">
      <w:pPr>
        <w:pStyle w:val="Titre3"/>
        <w:spacing w:before="0" w:after="0"/>
        <w:contextualSpacing/>
      </w:pPr>
      <w:r>
        <w:lastRenderedPageBreak/>
        <w:t xml:space="preserve">3.2.3 </w:t>
      </w:r>
      <w:r w:rsidR="00E975BF">
        <w:t xml:space="preserve">Bloc </w:t>
      </w:r>
      <w:r>
        <w:t>Alimentation</w:t>
      </w:r>
    </w:p>
    <w:p w:rsidR="00C946FA" w:rsidRDefault="00C946FA" w:rsidP="002D0429">
      <w:pPr>
        <w:spacing w:after="0"/>
        <w:contextualSpacing/>
      </w:pPr>
    </w:p>
    <w:p w:rsidR="00C946FA" w:rsidRDefault="00C946FA" w:rsidP="002D0429">
      <w:pPr>
        <w:spacing w:after="0"/>
        <w:ind w:firstLine="709"/>
        <w:contextualSpacing/>
      </w:pPr>
      <w:r>
        <w:t>Ici nous répondons aux problématiques d’alimentations.</w:t>
      </w:r>
    </w:p>
    <w:p w:rsidR="00C946FA" w:rsidRDefault="00C946FA" w:rsidP="002D0429">
      <w:pPr>
        <w:spacing w:after="0"/>
        <w:ind w:firstLine="709"/>
        <w:contextualSpacing/>
      </w:pPr>
      <w:r>
        <w:rPr>
          <w:noProof/>
          <w:lang w:eastAsia="fr-FR"/>
        </w:rPr>
        <mc:AlternateContent>
          <mc:Choice Requires="wpg">
            <w:drawing>
              <wp:anchor distT="0" distB="0" distL="114300" distR="114300" simplePos="0" relativeHeight="251719168"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2">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B5738" w:rsidRPr="001144AC" w:rsidRDefault="008B5738" w:rsidP="00C946FA">
                              <w:pPr>
                                <w:pStyle w:val="Lgende"/>
                                <w:rPr>
                                  <w:noProof/>
                                  <w:color w:val="000000" w:themeColor="text1"/>
                                </w:rPr>
                              </w:pPr>
                              <w:bookmarkStart w:id="32" w:name="_Toc477770073"/>
                              <w:r>
                                <w:t xml:space="preserve">Figure </w:t>
                              </w:r>
                              <w:r>
                                <w:fldChar w:fldCharType="begin"/>
                              </w:r>
                              <w:r>
                                <w:instrText xml:space="preserve"> SEQ Figure \* ARABIC </w:instrText>
                              </w:r>
                              <w:r>
                                <w:fldChar w:fldCharType="separate"/>
                              </w:r>
                              <w:r w:rsidR="00D62A1A">
                                <w:rPr>
                                  <w:noProof/>
                                </w:rPr>
                                <w:t>5</w:t>
                              </w:r>
                              <w:r>
                                <w:fldChar w:fldCharType="end"/>
                              </w:r>
                              <w:r>
                                <w:t>: Schéma alimentation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19168"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3"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B5738" w:rsidRPr="001144AC" w:rsidRDefault="008B5738" w:rsidP="00C946FA">
                        <w:pPr>
                          <w:pStyle w:val="Lgende"/>
                          <w:rPr>
                            <w:noProof/>
                            <w:color w:val="000000" w:themeColor="text1"/>
                          </w:rPr>
                        </w:pPr>
                        <w:bookmarkStart w:id="33" w:name="_Toc477770073"/>
                        <w:r>
                          <w:t xml:space="preserve">Figure </w:t>
                        </w:r>
                        <w:r>
                          <w:fldChar w:fldCharType="begin"/>
                        </w:r>
                        <w:r>
                          <w:instrText xml:space="preserve"> SEQ Figure \* ARABIC </w:instrText>
                        </w:r>
                        <w:r>
                          <w:fldChar w:fldCharType="separate"/>
                        </w:r>
                        <w:r w:rsidR="00D62A1A">
                          <w:rPr>
                            <w:noProof/>
                          </w:rPr>
                          <w:t>5</w:t>
                        </w:r>
                        <w:r>
                          <w:fldChar w:fldCharType="end"/>
                        </w:r>
                        <w:r>
                          <w:t>: Schéma alimentation</w:t>
                        </w:r>
                        <w:bookmarkEnd w:id="33"/>
                      </w:p>
                    </w:txbxContent>
                  </v:textbox>
                </v:shape>
                <w10:wrap type="topAndBottom"/>
              </v:group>
            </w:pict>
          </mc:Fallback>
        </mc:AlternateContent>
      </w:r>
      <w:r>
        <w:t xml:space="preserve">Nous avons besoin pour notre montagne de 4 AOP, nous choisissons donc d’utiliser un </w:t>
      </w:r>
      <w:hyperlink r:id="rId54" w:history="1">
        <w:r w:rsidRPr="00C946FA">
          <w:rPr>
            <w:rStyle w:val="Lienhypertexte"/>
          </w:rPr>
          <w:t>TL084</w:t>
        </w:r>
      </w:hyperlink>
      <w:r>
        <w:t xml:space="preserve">. Nous avons vu précédemment que nous aurons besoin d’une alimentation symétrique en +4.5 et -4.5. La carte </w:t>
      </w:r>
      <w:hyperlink r:id="rId55"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14BDB" w:rsidRDefault="00C946FA" w:rsidP="002D0429">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56"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57" w:history="1">
        <w:r w:rsidR="00014BDB" w:rsidRPr="00014BDB">
          <w:rPr>
            <w:rStyle w:val="Lienhypertexte"/>
          </w:rPr>
          <w:t>2n1711</w:t>
        </w:r>
      </w:hyperlink>
      <w:r w:rsidR="00014BDB">
        <w:t>) et Q1 (</w:t>
      </w:r>
      <w:hyperlink r:id="rId58"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59" w:history="1">
        <w:r w:rsidR="00014BDB" w:rsidRPr="00C946FA">
          <w:rPr>
            <w:rStyle w:val="Lienhypertexte"/>
          </w:rPr>
          <w:t>TL084</w:t>
        </w:r>
      </w:hyperlink>
      <w:r w:rsidR="00014BDB">
        <w:t>. Pour finir nous ajoutons une LED témoin d’alimentation avec sa résistance de limitation de courant de 220Ω.</w:t>
      </w:r>
    </w:p>
    <w:p w:rsidR="006C0FEB" w:rsidRDefault="006C0FEB" w:rsidP="002D0429">
      <w:pPr>
        <w:pStyle w:val="Titre3"/>
        <w:spacing w:before="0" w:after="0"/>
        <w:contextualSpacing/>
      </w:pPr>
      <w:r>
        <w:t xml:space="preserve">3.2.4 </w:t>
      </w:r>
      <w:r w:rsidR="00E975BF">
        <w:t xml:space="preserve">Bloc </w:t>
      </w:r>
      <w:r>
        <w:t>RAM</w:t>
      </w:r>
    </w:p>
    <w:p w:rsidR="00014BDB" w:rsidRDefault="00014BDB" w:rsidP="002D0429">
      <w:pPr>
        <w:spacing w:after="0"/>
        <w:contextualSpacing/>
      </w:pPr>
      <w:r>
        <w:rPr>
          <w:noProof/>
          <w:lang w:eastAsia="fr-FR"/>
        </w:rPr>
        <mc:AlternateContent>
          <mc:Choice Requires="wpg">
            <w:drawing>
              <wp:anchor distT="0" distB="0" distL="114300" distR="114300" simplePos="0" relativeHeight="251723264"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0"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B5738" w:rsidRPr="00353BA6" w:rsidRDefault="008B5738" w:rsidP="00014BDB">
                              <w:pPr>
                                <w:pStyle w:val="Lgende"/>
                                <w:rPr>
                                  <w:noProof/>
                                  <w:color w:val="000000" w:themeColor="text1"/>
                                </w:rPr>
                              </w:pPr>
                              <w:bookmarkStart w:id="34" w:name="_Toc477770074"/>
                              <w:r>
                                <w:t xml:space="preserve">Figure </w:t>
                              </w:r>
                              <w:r>
                                <w:fldChar w:fldCharType="begin"/>
                              </w:r>
                              <w:r>
                                <w:instrText xml:space="preserve"> SEQ Figure \* ARABIC </w:instrText>
                              </w:r>
                              <w:r>
                                <w:fldChar w:fldCharType="separate"/>
                              </w:r>
                              <w:r w:rsidR="00D62A1A">
                                <w:rPr>
                                  <w:noProof/>
                                </w:rPr>
                                <w:t>6</w:t>
                              </w:r>
                              <w:r>
                                <w:fldChar w:fldCharType="end"/>
                              </w:r>
                              <w:r>
                                <w:t xml:space="preserve"> : </w:t>
                              </w:r>
                              <w:proofErr w:type="spellStart"/>
                              <w:r>
                                <w:t>Schema</w:t>
                              </w:r>
                              <w:proofErr w:type="spellEnd"/>
                              <w:r>
                                <w:t xml:space="preserve"> RAM externe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23264;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1"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B5738" w:rsidRPr="00353BA6" w:rsidRDefault="008B5738" w:rsidP="00014BDB">
                        <w:pPr>
                          <w:pStyle w:val="Lgende"/>
                          <w:rPr>
                            <w:noProof/>
                            <w:color w:val="000000" w:themeColor="text1"/>
                          </w:rPr>
                        </w:pPr>
                        <w:bookmarkStart w:id="35" w:name="_Toc477770074"/>
                        <w:r>
                          <w:t xml:space="preserve">Figure </w:t>
                        </w:r>
                        <w:r>
                          <w:fldChar w:fldCharType="begin"/>
                        </w:r>
                        <w:r>
                          <w:instrText xml:space="preserve"> SEQ Figure \* ARABIC </w:instrText>
                        </w:r>
                        <w:r>
                          <w:fldChar w:fldCharType="separate"/>
                        </w:r>
                        <w:r w:rsidR="00D62A1A">
                          <w:rPr>
                            <w:noProof/>
                          </w:rPr>
                          <w:t>6</w:t>
                        </w:r>
                        <w:r>
                          <w:fldChar w:fldCharType="end"/>
                        </w:r>
                        <w:r>
                          <w:t xml:space="preserve"> : </w:t>
                        </w:r>
                        <w:proofErr w:type="spellStart"/>
                        <w:r>
                          <w:t>Schema</w:t>
                        </w:r>
                        <w:proofErr w:type="spellEnd"/>
                        <w:r>
                          <w:t xml:space="preserve"> RAM externe</w:t>
                        </w:r>
                        <w:bookmarkEnd w:id="35"/>
                      </w:p>
                    </w:txbxContent>
                  </v:textbox>
                </v:shape>
                <w10:wrap type="square" anchorx="margin"/>
              </v:group>
            </w:pict>
          </mc:Fallback>
        </mc:AlternateContent>
      </w:r>
    </w:p>
    <w:p w:rsidR="006C0FEB" w:rsidRDefault="00014BDB" w:rsidP="002D0429">
      <w:pPr>
        <w:spacing w:after="0"/>
        <w:ind w:firstLine="709"/>
        <w:contextualSpacing/>
      </w:pPr>
      <w:r>
        <w:t xml:space="preserve">Dans l’optique d’effectuer des calculs de FFT/DFT performants nous avons choisi d’ajouter une </w:t>
      </w:r>
      <w:hyperlink r:id="rId62" w:history="1">
        <w:r w:rsidRPr="00014BDB">
          <w:rPr>
            <w:rStyle w:val="Lienhypertexte"/>
          </w:rPr>
          <w:t>RAM</w:t>
        </w:r>
      </w:hyperlink>
      <w:r>
        <w:t xml:space="preserve"> externe à notre PCB</w:t>
      </w:r>
    </w:p>
    <w:p w:rsidR="00014BDB" w:rsidRDefault="00014BDB" w:rsidP="002D0429">
      <w:pPr>
        <w:spacing w:after="0"/>
        <w:ind w:firstLine="709"/>
        <w:contextualSpacing/>
      </w:pPr>
    </w:p>
    <w:p w:rsidR="00014BDB" w:rsidRDefault="00014BDB" w:rsidP="002D0429">
      <w:pPr>
        <w:spacing w:after="0"/>
        <w:ind w:firstLine="709"/>
        <w:contextualSpacing/>
        <w:rPr>
          <w:color w:val="FF0000"/>
        </w:rPr>
      </w:pPr>
    </w:p>
    <w:p w:rsidR="00014BDB" w:rsidRDefault="00014BDB" w:rsidP="002D0429">
      <w:pPr>
        <w:spacing w:after="0"/>
        <w:ind w:firstLine="709"/>
        <w:contextualSpacing/>
        <w:rPr>
          <w:color w:val="FF0000"/>
        </w:rPr>
      </w:pPr>
    </w:p>
    <w:p w:rsidR="00014BDB" w:rsidRPr="00014BDB" w:rsidRDefault="00014BDB" w:rsidP="002D0429">
      <w:pPr>
        <w:spacing w:after="0"/>
        <w:ind w:firstLine="709"/>
        <w:contextualSpacing/>
        <w:rPr>
          <w:color w:val="FF0000"/>
        </w:rPr>
      </w:pPr>
      <w:r w:rsidRPr="00014BDB">
        <w:rPr>
          <w:color w:val="FF0000"/>
        </w:rPr>
        <w:t>POURQUOI CETTE RAM ? (ALEXIS)</w:t>
      </w:r>
      <w:r>
        <w:rPr>
          <w:color w:val="FF0000"/>
        </w:rPr>
        <w:t xml:space="preserve"> calcul mémoire.</w:t>
      </w:r>
    </w:p>
    <w:p w:rsidR="006C0FEB" w:rsidRDefault="006C0FEB" w:rsidP="002D0429">
      <w:pPr>
        <w:spacing w:after="0"/>
        <w:contextualSpacing/>
      </w:pPr>
    </w:p>
    <w:p w:rsidR="00014BDB" w:rsidRDefault="00014BDB" w:rsidP="002D0429">
      <w:pPr>
        <w:spacing w:after="0"/>
        <w:contextualSpacing/>
      </w:pPr>
    </w:p>
    <w:p w:rsidR="00014BDB" w:rsidRDefault="00014BDB" w:rsidP="002D0429">
      <w:pPr>
        <w:spacing w:after="0"/>
        <w:contextualSpacing/>
      </w:pPr>
    </w:p>
    <w:p w:rsidR="00014BDB" w:rsidRDefault="00014BDB" w:rsidP="002D0429">
      <w:pPr>
        <w:spacing w:after="0"/>
        <w:contextualSpacing/>
      </w:pPr>
    </w:p>
    <w:p w:rsidR="00014BDB" w:rsidRPr="00C0676E" w:rsidRDefault="00014BDB" w:rsidP="002D0429">
      <w:pPr>
        <w:spacing w:after="0"/>
        <w:contextualSpacing/>
      </w:pPr>
    </w:p>
    <w:p w:rsidR="00014BDB" w:rsidRDefault="00014BDB" w:rsidP="002D0429">
      <w:pPr>
        <w:spacing w:after="0"/>
        <w:contextualSpacing/>
        <w:jc w:val="left"/>
        <w:rPr>
          <w:rFonts w:asciiTheme="majorHAnsi" w:eastAsiaTheme="majorEastAsia" w:hAnsiTheme="majorHAnsi" w:cstheme="majorBidi"/>
          <w:b/>
          <w:color w:val="9D3511" w:themeColor="accent1" w:themeShade="BF"/>
          <w:spacing w:val="20"/>
          <w:szCs w:val="24"/>
          <w:u w:val="single"/>
        </w:rPr>
      </w:pPr>
      <w:r>
        <w:br w:type="page"/>
      </w:r>
    </w:p>
    <w:p w:rsidR="00131069" w:rsidRDefault="00131069" w:rsidP="002D0429">
      <w:pPr>
        <w:pStyle w:val="Titre2"/>
        <w:spacing w:before="0" w:after="0"/>
        <w:contextualSpacing/>
        <w:jc w:val="both"/>
      </w:pPr>
      <w:bookmarkStart w:id="36" w:name="_Toc477770061"/>
      <w:r>
        <w:lastRenderedPageBreak/>
        <w:t>3.3 Carte</w:t>
      </w:r>
      <w:bookmarkEnd w:id="36"/>
    </w:p>
    <w:p w:rsidR="00421633" w:rsidRDefault="00421633" w:rsidP="002D0429">
      <w:pPr>
        <w:pStyle w:val="Titre3"/>
        <w:spacing w:before="0" w:after="0"/>
        <w:contextualSpacing/>
      </w:pPr>
      <w:r>
        <w:t xml:space="preserve">3.3.1 </w:t>
      </w:r>
      <w:r w:rsidR="00D25CF7">
        <w:t>Schéma</w:t>
      </w:r>
      <w:r>
        <w:t xml:space="preserve"> global </w:t>
      </w:r>
    </w:p>
    <w:p w:rsidR="00C43EAD" w:rsidRDefault="00C43EAD" w:rsidP="002D0429">
      <w:pPr>
        <w:spacing w:after="0"/>
        <w:contextualSpacing/>
      </w:pPr>
    </w:p>
    <w:p w:rsidR="00014BDB" w:rsidRDefault="00014BDB" w:rsidP="002D0429">
      <w:pPr>
        <w:spacing w:after="0"/>
        <w:contextualSpacing/>
      </w:pPr>
      <w:r>
        <w:rPr>
          <w:noProof/>
          <w:lang w:eastAsia="fr-FR"/>
        </w:rPr>
        <w:drawing>
          <wp:anchor distT="0" distB="0" distL="114300" distR="114300" simplePos="0" relativeHeight="251724288" behindDoc="0" locked="0" layoutInCell="1" allowOverlap="1">
            <wp:simplePos x="0" y="0"/>
            <wp:positionH relativeFrom="margin">
              <wp:align>left</wp:align>
            </wp:positionH>
            <wp:positionV relativeFrom="paragraph">
              <wp:posOffset>211143</wp:posOffset>
            </wp:positionV>
            <wp:extent cx="6616461" cy="4638970"/>
            <wp:effectExtent l="0" t="0" r="0" b="9525"/>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7199" t="12603" r="20444" b="9676"/>
                    <a:stretch/>
                  </pic:blipFill>
                  <pic:spPr bwMode="auto">
                    <a:xfrm>
                      <a:off x="0" y="0"/>
                      <a:ext cx="6616461" cy="463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 xml:space="preserve">Nous ajoutons les connecteurs vers la carte </w:t>
      </w:r>
      <w:hyperlink r:id="rId64"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t xml:space="preserve">s obtenons donc le schéma global suivant : </w:t>
      </w:r>
    </w:p>
    <w:p w:rsidR="00014BDB" w:rsidRDefault="00014BDB" w:rsidP="002D0429">
      <w:pPr>
        <w:spacing w:after="0"/>
        <w:contextualSpacing/>
      </w:pPr>
    </w:p>
    <w:p w:rsidR="00CF4993" w:rsidRDefault="00CF4993" w:rsidP="002D0429">
      <w:pPr>
        <w:pStyle w:val="Titre3"/>
        <w:spacing w:before="0" w:after="0"/>
        <w:contextualSpacing/>
      </w:pPr>
      <w:r>
        <w:t>3.3.2 Tests sur platine de prototypage</w:t>
      </w:r>
    </w:p>
    <w:p w:rsidR="00CF4993" w:rsidRDefault="00CF4993" w:rsidP="002D0429">
      <w:pPr>
        <w:pStyle w:val="Titre3"/>
        <w:spacing w:before="0" w:after="0"/>
        <w:ind w:left="0"/>
        <w:contextualSpacing/>
      </w:pPr>
    </w:p>
    <w:p w:rsidR="00CF4993" w:rsidRDefault="00CF4993" w:rsidP="002D0429">
      <w:pPr>
        <w:spacing w:after="0"/>
        <w:contextualSpacing/>
        <w:rPr>
          <w:rFonts w:eastAsiaTheme="majorEastAsia"/>
        </w:rPr>
      </w:pPr>
      <w:r>
        <w:br w:type="page"/>
      </w:r>
    </w:p>
    <w:p w:rsidR="00421633" w:rsidRDefault="00421633" w:rsidP="002D0429">
      <w:pPr>
        <w:pStyle w:val="Titre3"/>
        <w:spacing w:before="0" w:after="0"/>
        <w:contextualSpacing/>
      </w:pPr>
      <w:r>
        <w:lastRenderedPageBreak/>
        <w:t>3.3.</w:t>
      </w:r>
      <w:r w:rsidR="00CF4993">
        <w:t>3</w:t>
      </w:r>
      <w:r>
        <w:t xml:space="preserve"> Réalisation de la carte</w:t>
      </w:r>
    </w:p>
    <w:p w:rsidR="00421633" w:rsidRDefault="00421633" w:rsidP="002D0429">
      <w:pPr>
        <w:spacing w:after="0"/>
        <w:contextualSpacing/>
      </w:pPr>
      <w:r>
        <w:rPr>
          <w:noProof/>
          <w:lang w:eastAsia="fr-FR"/>
        </w:rPr>
        <w:drawing>
          <wp:anchor distT="0" distB="0" distL="114300" distR="114300" simplePos="0" relativeHeight="251725312" behindDoc="0" locked="0" layoutInCell="1" allowOverlap="1">
            <wp:simplePos x="0" y="0"/>
            <wp:positionH relativeFrom="column">
              <wp:posOffset>3865880</wp:posOffset>
            </wp:positionH>
            <wp:positionV relativeFrom="paragraph">
              <wp:posOffset>41275</wp:posOffset>
            </wp:positionV>
            <wp:extent cx="2632710" cy="2776855"/>
            <wp:effectExtent l="0" t="0" r="0" b="444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rcRect l="29939" t="14961" r="28479" b="7067"/>
                    <a:stretch/>
                  </pic:blipFill>
                  <pic:spPr bwMode="auto">
                    <a:xfrm>
                      <a:off x="0" y="0"/>
                      <a:ext cx="2632710" cy="277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1633" w:rsidRDefault="00421633" w:rsidP="002D0429">
      <w:pPr>
        <w:spacing w:after="0"/>
        <w:ind w:firstLine="709"/>
        <w:contextualSpacing/>
      </w:pPr>
      <w:r>
        <w:t xml:space="preserve">Nous passons donc maintenant à la réalisation de la carte. Nous choisissons de réaliser un PCB de la même taille que la carte </w:t>
      </w:r>
      <w:hyperlink r:id="rId67"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sans l’OLED pour des raisons esthétiques. Nous obtenons la vue 3D ci-contre après routage et placement des </w:t>
      </w:r>
      <w:r>
        <w:t>c</w:t>
      </w:r>
      <w:r w:rsidRPr="00421633">
        <w:t>omposants.</w:t>
      </w:r>
    </w:p>
    <w:p w:rsidR="008B5738" w:rsidRDefault="00C43EAD" w:rsidP="002D0429">
      <w:pPr>
        <w:spacing w:after="0"/>
        <w:ind w:firstLine="709"/>
        <w:contextualSpacing/>
      </w:pPr>
      <w:r>
        <w:t>Le routage nous a posé beaucoup de petits problèmes du fait de nombreux composants inconnus. Nous avons dû réaliser des empruntes sur mesure pour de nombreux composants, tels que la pile 9v ou encore le jack femelle. Nous avons dû également anticiper la présence de radiateurs sur le PCB au niveau des deux transistors et du régulateur.</w:t>
      </w:r>
    </w:p>
    <w:p w:rsidR="00CF4993" w:rsidRDefault="00CF4993" w:rsidP="002D0429">
      <w:pPr>
        <w:spacing w:after="0"/>
        <w:contextualSpacing/>
        <w:jc w:val="left"/>
      </w:pPr>
    </w:p>
    <w:p w:rsidR="00CF4993" w:rsidRDefault="00CF4993" w:rsidP="002D0429">
      <w:pPr>
        <w:spacing w:after="0"/>
        <w:contextualSpacing/>
        <w:jc w:val="left"/>
      </w:pPr>
    </w:p>
    <w:p w:rsidR="008B5738" w:rsidRDefault="00CF4993" w:rsidP="002D0429">
      <w:pPr>
        <w:spacing w:after="0"/>
        <w:contextualSpacing/>
        <w:jc w:val="left"/>
      </w:pPr>
      <w:r>
        <w:rPr>
          <w:noProof/>
          <w:lang w:eastAsia="fr-FR"/>
        </w:rPr>
        <mc:AlternateContent>
          <mc:Choice Requires="wpg">
            <w:drawing>
              <wp:anchor distT="0" distB="0" distL="114300" distR="114300" simplePos="0" relativeHeight="251767296" behindDoc="0" locked="0" layoutInCell="1" allowOverlap="1">
                <wp:simplePos x="0" y="0"/>
                <wp:positionH relativeFrom="margin">
                  <wp:align>left</wp:align>
                </wp:positionH>
                <wp:positionV relativeFrom="paragraph">
                  <wp:posOffset>299204</wp:posOffset>
                </wp:positionV>
                <wp:extent cx="6452223" cy="4893945"/>
                <wp:effectExtent l="0" t="0" r="6350" b="1905"/>
                <wp:wrapTopAndBottom/>
                <wp:docPr id="194" name="Groupe 194"/>
                <wp:cNvGraphicFramePr/>
                <a:graphic xmlns:a="http://schemas.openxmlformats.org/drawingml/2006/main">
                  <a:graphicData uri="http://schemas.microsoft.com/office/word/2010/wordprocessingGroup">
                    <wpg:wgp>
                      <wpg:cNvGrpSpPr/>
                      <wpg:grpSpPr>
                        <a:xfrm>
                          <a:off x="0" y="0"/>
                          <a:ext cx="6452223" cy="4893945"/>
                          <a:chOff x="0" y="0"/>
                          <a:chExt cx="6452223" cy="4893945"/>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68"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D62A1A" w:rsidRDefault="00D62A1A">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D62A1A" w:rsidRDefault="00D62A1A"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D62A1A" w:rsidRDefault="00D62A1A"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D62A1A" w:rsidRDefault="00D62A1A"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D62A1A" w:rsidRDefault="00D62A1A"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D62A1A" w:rsidRDefault="00D62A1A"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D62A1A" w:rsidRDefault="00D62A1A"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D62A1A" w:rsidRDefault="00D62A1A"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D62A1A" w:rsidRDefault="00D62A1A"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D62A1A" w:rsidRDefault="00D62A1A"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D62A1A" w:rsidRDefault="00D62A1A"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0" y="4763135"/>
                            <a:ext cx="6450965" cy="130810"/>
                          </a:xfrm>
                          <a:prstGeom prst="rect">
                            <a:avLst/>
                          </a:prstGeom>
                          <a:solidFill>
                            <a:prstClr val="white"/>
                          </a:solidFill>
                          <a:ln>
                            <a:noFill/>
                          </a:ln>
                        </wps:spPr>
                        <wps:txbx>
                          <w:txbxContent>
                            <w:p w:rsidR="00D62A1A" w:rsidRPr="00E01108" w:rsidRDefault="00D62A1A" w:rsidP="00D62A1A">
                              <w:pPr>
                                <w:pStyle w:val="Lgende"/>
                                <w:rPr>
                                  <w:noProof/>
                                  <w:color w:val="000000" w:themeColor="text1"/>
                                </w:rPr>
                              </w:pPr>
                              <w:bookmarkStart w:id="37" w:name="_Toc477770075"/>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4" o:spid="_x0000_s1049" style="position:absolute;margin-left:0;margin-top:23.55pt;width:508.05pt;height:385.35pt;z-index:251767296;mso-position-horizontal:left;mso-position-horizontal-relative:margin" coordsize="64522,48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">
                <v:group id="Groupe 192" o:spid="_x0000_s1050"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51"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52"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69"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53"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54"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55"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56"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57"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58"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59"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0"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61"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62"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62A1A" w:rsidRDefault="00D62A1A">
                          <w:r>
                            <w:t>Pile 9v</w:t>
                          </w:r>
                        </w:p>
                      </w:txbxContent>
                    </v:textbox>
                  </v:shape>
                  <v:shape id="Zone de texte 2" o:spid="_x0000_s1063"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D62A1A" w:rsidRDefault="00D62A1A" w:rsidP="00D62A1A">
                          <w:r>
                            <w:t>Entrée microphone</w:t>
                          </w:r>
                        </w:p>
                      </w:txbxContent>
                    </v:textbox>
                  </v:shape>
                  <v:shape id="Zone de texte 2" o:spid="_x0000_s1064"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D62A1A" w:rsidRDefault="00D62A1A" w:rsidP="00D62A1A">
                          <w:pPr>
                            <w:jc w:val="left"/>
                          </w:pPr>
                          <w:r>
                            <w:t>LED témoin fonctionnement</w:t>
                          </w:r>
                        </w:p>
                      </w:txbxContent>
                    </v:textbox>
                  </v:shape>
                  <v:shape id="Zone de texte 2" o:spid="_x0000_s1065"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D62A1A" w:rsidRDefault="00D62A1A" w:rsidP="00D62A1A">
                          <w:pPr>
                            <w:jc w:val="right"/>
                          </w:pPr>
                          <w:r>
                            <w:t xml:space="preserve">Affichage trop haut, trop bas </w:t>
                          </w:r>
                          <w:proofErr w:type="spellStart"/>
                          <w:r>
                            <w:t>etc</w:t>
                          </w:r>
                          <w:proofErr w:type="spellEnd"/>
                          <w:r>
                            <w:t xml:space="preserve"> …</w:t>
                          </w:r>
                        </w:p>
                      </w:txbxContent>
                    </v:textbox>
                  </v:shape>
                  <v:shape id="Zone de texte 2" o:spid="_x0000_s1066"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D62A1A" w:rsidRDefault="00D62A1A" w:rsidP="00D62A1A">
                          <w:pPr>
                            <w:jc w:val="right"/>
                          </w:pPr>
                          <w:r>
                            <w:t>Affichage OLED des notes</w:t>
                          </w:r>
                        </w:p>
                      </w:txbxContent>
                    </v:textbox>
                  </v:shape>
                  <v:shape id="Zone de texte 2" o:spid="_x0000_s1067"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D62A1A" w:rsidRDefault="00D62A1A" w:rsidP="00D62A1A">
                          <w:pPr>
                            <w:jc w:val="right"/>
                          </w:pPr>
                          <w:r>
                            <w:t>SAMD21ATJ18A</w:t>
                          </w:r>
                        </w:p>
                      </w:txbxContent>
                    </v:textbox>
                  </v:shape>
                  <v:shape id="Zone de texte 2" o:spid="_x0000_s1068"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D62A1A" w:rsidRDefault="00D62A1A" w:rsidP="00D62A1A">
                          <w:pPr>
                            <w:jc w:val="right"/>
                          </w:pPr>
                          <w:r>
                            <w:t>« M » de Mickaël BRIDAY qui nous a gentiment prêter son SAMD21</w:t>
                          </w:r>
                        </w:p>
                      </w:txbxContent>
                    </v:textbox>
                  </v:shape>
                  <v:shape id="Zone de texte 2" o:spid="_x0000_s1069"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62A1A" w:rsidRDefault="00D62A1A" w:rsidP="00D62A1A">
                          <w:pPr>
                            <w:jc w:val="right"/>
                          </w:pPr>
                          <w:r>
                            <w:t xml:space="preserve">Port USB </w:t>
                          </w:r>
                          <w:proofErr w:type="spellStart"/>
                          <w:r>
                            <w:t>debug</w:t>
                          </w:r>
                          <w:proofErr w:type="spellEnd"/>
                        </w:p>
                      </w:txbxContent>
                    </v:textbox>
                  </v:shape>
                  <v:shape id="Zone de texte 2" o:spid="_x0000_s1070"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D62A1A" w:rsidRDefault="00D62A1A" w:rsidP="00D62A1A">
                          <w:pPr>
                            <w:jc w:val="left"/>
                          </w:pPr>
                          <w:r>
                            <w:t xml:space="preserve">Entrée jack </w:t>
                          </w:r>
                        </w:p>
                      </w:txbxContent>
                    </v:textbox>
                  </v:shape>
                  <v:shape id="Connecteur droit avec flèche 156" o:spid="_x0000_s1071"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72"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73"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D62A1A" w:rsidRDefault="00D62A1A" w:rsidP="00D62A1A">
                          <w:proofErr w:type="spellStart"/>
                          <w:r>
                            <w:t>Jumper</w:t>
                          </w:r>
                          <w:proofErr w:type="spellEnd"/>
                          <w:r>
                            <w:t xml:space="preserve"> micro/jack</w:t>
                          </w:r>
                        </w:p>
                      </w:txbxContent>
                    </v:textbox>
                  </v:shape>
                  <v:shape id="Zone de texte 2" o:spid="_x0000_s1074"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D62A1A" w:rsidRDefault="00D62A1A" w:rsidP="00D62A1A">
                          <w:proofErr w:type="spellStart"/>
                          <w:r>
                            <w:t>Jumper</w:t>
                          </w:r>
                          <w:proofErr w:type="spellEnd"/>
                          <w:r>
                            <w:t xml:space="preserve"> principal allumage</w:t>
                          </w:r>
                        </w:p>
                      </w:txbxContent>
                    </v:textbox>
                  </v:shape>
                </v:group>
                <v:shape id="Zone de texte 193" o:spid="_x0000_s1075" type="#_x0000_t202" style="position:absolute;top:47631;width:64509;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D62A1A" w:rsidRPr="00E01108" w:rsidRDefault="00D62A1A" w:rsidP="00D62A1A">
                        <w:pPr>
                          <w:pStyle w:val="Lgende"/>
                          <w:rPr>
                            <w:noProof/>
                            <w:color w:val="000000" w:themeColor="text1"/>
                          </w:rPr>
                        </w:pPr>
                        <w:bookmarkStart w:id="38" w:name="_Toc477770075"/>
                        <w:r>
                          <w:t xml:space="preserve">Figure </w:t>
                        </w:r>
                        <w:r>
                          <w:fldChar w:fldCharType="begin"/>
                        </w:r>
                        <w:r>
                          <w:instrText xml:space="preserve"> SEQ Figure \* ARABIC </w:instrText>
                        </w:r>
                        <w:r>
                          <w:fldChar w:fldCharType="separate"/>
                        </w:r>
                        <w:r>
                          <w:rPr>
                            <w:noProof/>
                          </w:rPr>
                          <w:t>7</w:t>
                        </w:r>
                        <w:r>
                          <w:fldChar w:fldCharType="end"/>
                        </w:r>
                        <w:r>
                          <w:t xml:space="preserve"> : PCB final</w:t>
                        </w:r>
                        <w:bookmarkEnd w:id="38"/>
                      </w:p>
                    </w:txbxContent>
                  </v:textbox>
                </v:shape>
                <w10:wrap type="topAndBottom" anchorx="margin"/>
              </v:group>
            </w:pict>
          </mc:Fallback>
        </mc:AlternateContent>
      </w:r>
      <w:r w:rsidR="008B5738">
        <w:t xml:space="preserve">Pour finir nous obtenons le rendu final : </w:t>
      </w:r>
    </w:p>
    <w:p w:rsidR="00D62A1A" w:rsidRDefault="00D62A1A" w:rsidP="002D0429">
      <w:pPr>
        <w:spacing w:after="0"/>
        <w:contextualSpacing/>
        <w:jc w:val="left"/>
      </w:pPr>
    </w:p>
    <w:p w:rsidR="00131069" w:rsidRDefault="00131069" w:rsidP="002D0429">
      <w:pPr>
        <w:pStyle w:val="Titre2"/>
        <w:spacing w:before="0" w:after="0"/>
        <w:contextualSpacing/>
        <w:jc w:val="both"/>
      </w:pPr>
      <w:bookmarkStart w:id="39" w:name="_Toc477770062"/>
      <w:r>
        <w:t>3.4 Conclusion</w:t>
      </w:r>
      <w:bookmarkEnd w:id="39"/>
    </w:p>
    <w:p w:rsidR="00131069" w:rsidRDefault="00131069" w:rsidP="002D0429">
      <w:pPr>
        <w:spacing w:after="0"/>
        <w:contextualSpacing/>
        <w:jc w:val="left"/>
        <w:rPr>
          <w:rFonts w:asciiTheme="majorHAnsi" w:eastAsiaTheme="majorEastAsia" w:hAnsiTheme="majorHAnsi" w:cstheme="majorBidi"/>
          <w:b/>
          <w:color w:val="D34817" w:themeColor="accent1"/>
          <w:spacing w:val="20"/>
          <w:sz w:val="28"/>
          <w:u w:val="single"/>
        </w:rPr>
      </w:pPr>
    </w:p>
    <w:p w:rsidR="00131069" w:rsidRDefault="00131069" w:rsidP="002D0429">
      <w:pPr>
        <w:spacing w:after="0"/>
        <w:contextualSpacing/>
        <w:jc w:val="left"/>
        <w:rPr>
          <w:rFonts w:asciiTheme="majorHAnsi" w:eastAsiaTheme="majorEastAsia" w:hAnsiTheme="majorHAnsi" w:cstheme="majorBidi"/>
          <w:b/>
          <w:color w:val="D34817" w:themeColor="accent1"/>
          <w:spacing w:val="20"/>
          <w:sz w:val="28"/>
          <w:u w:val="single"/>
        </w:rPr>
      </w:pPr>
      <w:r>
        <w:br w:type="page"/>
      </w:r>
    </w:p>
    <w:p w:rsidR="008039F7" w:rsidRPr="00C0676E" w:rsidRDefault="008039F7" w:rsidP="002D0429">
      <w:pPr>
        <w:pStyle w:val="Titre1"/>
        <w:spacing w:before="0" w:after="0"/>
        <w:contextualSpacing/>
        <w:jc w:val="both"/>
      </w:pPr>
      <w:bookmarkStart w:id="40" w:name="_Toc477770063"/>
      <w:r>
        <w:lastRenderedPageBreak/>
        <w:t>4</w:t>
      </w:r>
      <w:r>
        <w:t xml:space="preserve">. </w:t>
      </w:r>
      <w:r w:rsidRPr="00C60293">
        <w:t>Accordeur de signal réel</w:t>
      </w:r>
      <w:bookmarkEnd w:id="40"/>
    </w:p>
    <w:p w:rsidR="008039F7" w:rsidRDefault="008039F7" w:rsidP="002D0429">
      <w:pPr>
        <w:pStyle w:val="Titre2"/>
        <w:spacing w:before="0" w:after="0"/>
        <w:contextualSpacing/>
        <w:jc w:val="both"/>
      </w:pPr>
      <w:bookmarkStart w:id="41" w:name="_Toc477770064"/>
      <w:r>
        <w:t>4</w:t>
      </w:r>
      <w:r>
        <w:t>.1 Problématique</w:t>
      </w:r>
      <w:r w:rsidR="002D0429">
        <w:t>s</w:t>
      </w:r>
      <w:bookmarkEnd w:id="41"/>
    </w:p>
    <w:p w:rsidR="008039F7" w:rsidRPr="00C0676E" w:rsidRDefault="008039F7" w:rsidP="002D0429">
      <w:pPr>
        <w:spacing w:after="0"/>
        <w:contextualSpacing/>
      </w:pPr>
    </w:p>
    <w:p w:rsidR="008039F7" w:rsidRDefault="008039F7" w:rsidP="002D0429">
      <w:pPr>
        <w:pStyle w:val="Titre2"/>
        <w:spacing w:before="0" w:after="0"/>
        <w:contextualSpacing/>
        <w:jc w:val="both"/>
      </w:pPr>
      <w:bookmarkStart w:id="42" w:name="_Toc477770065"/>
      <w:r>
        <w:t>4</w:t>
      </w:r>
      <w:r>
        <w:t>.2 Solutions</w:t>
      </w:r>
      <w:bookmarkEnd w:id="42"/>
    </w:p>
    <w:p w:rsidR="008039F7" w:rsidRPr="00C0676E" w:rsidRDefault="008039F7" w:rsidP="002D0429">
      <w:pPr>
        <w:spacing w:after="0"/>
        <w:contextualSpacing/>
      </w:pPr>
    </w:p>
    <w:p w:rsidR="008039F7" w:rsidRDefault="008039F7" w:rsidP="002D0429">
      <w:pPr>
        <w:pStyle w:val="Titre2"/>
        <w:spacing w:before="0" w:after="0"/>
        <w:contextualSpacing/>
        <w:jc w:val="both"/>
      </w:pPr>
      <w:bookmarkStart w:id="43" w:name="_Toc477770066"/>
      <w:r>
        <w:t>4</w:t>
      </w:r>
      <w:r>
        <w:t>.3 Code</w:t>
      </w:r>
      <w:bookmarkEnd w:id="43"/>
    </w:p>
    <w:p w:rsidR="008039F7" w:rsidRPr="00C0676E" w:rsidRDefault="008039F7" w:rsidP="002D0429">
      <w:pPr>
        <w:spacing w:after="0"/>
        <w:contextualSpacing/>
      </w:pPr>
    </w:p>
    <w:p w:rsidR="008039F7" w:rsidRDefault="008039F7" w:rsidP="002D0429">
      <w:pPr>
        <w:pStyle w:val="Titre2"/>
        <w:spacing w:before="0" w:after="0"/>
        <w:contextualSpacing/>
        <w:jc w:val="both"/>
      </w:pPr>
      <w:bookmarkStart w:id="44" w:name="_Toc477770067"/>
      <w:r>
        <w:t>4</w:t>
      </w:r>
      <w:r>
        <w:t>.4 Conclusion</w:t>
      </w:r>
      <w:bookmarkEnd w:id="44"/>
    </w:p>
    <w:p w:rsidR="008039F7" w:rsidRDefault="008039F7" w:rsidP="002D0429">
      <w:pPr>
        <w:spacing w:after="0"/>
        <w:contextualSpacing/>
        <w:jc w:val="left"/>
      </w:pPr>
      <w:r>
        <w:br w:type="page"/>
      </w:r>
    </w:p>
    <w:p w:rsidR="00C0676E" w:rsidRPr="00C0676E" w:rsidRDefault="00BA2EF1" w:rsidP="002D0429">
      <w:pPr>
        <w:pStyle w:val="Titre1"/>
        <w:spacing w:before="0" w:after="0"/>
        <w:contextualSpacing/>
        <w:jc w:val="both"/>
      </w:pPr>
      <w:bookmarkStart w:id="45" w:name="_Toc477770068"/>
      <w:r>
        <w:lastRenderedPageBreak/>
        <w:t>6</w:t>
      </w:r>
      <w:r w:rsidR="00370C86">
        <w:t xml:space="preserve">. </w:t>
      </w:r>
      <w:r w:rsidR="00C0676E" w:rsidRPr="00C0676E">
        <w:t>Conclusion</w:t>
      </w:r>
      <w:bookmarkEnd w:id="45"/>
    </w:p>
    <w:sectPr w:rsidR="00C0676E" w:rsidRPr="00C0676E" w:rsidSect="005032B4">
      <w:footerReference w:type="even" r:id="rId70"/>
      <w:footerReference w:type="default" r:id="rId71"/>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B44" w:rsidRDefault="00284B44">
      <w:pPr>
        <w:spacing w:after="0"/>
      </w:pPr>
      <w:r>
        <w:separator/>
      </w:r>
    </w:p>
  </w:endnote>
  <w:endnote w:type="continuationSeparator" w:id="0">
    <w:p w:rsidR="00284B44" w:rsidRDefault="00284B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738" w:rsidRDefault="008B5738">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76"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2D0429" w:rsidRPr="002D0429">
                            <w:rPr>
                              <w:noProof/>
                              <w:color w:val="FFFFFF" w:themeColor="background1"/>
                              <w:sz w:val="40"/>
                              <w:szCs w:val="40"/>
                            </w:rPr>
                            <w:t>8</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77"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2D0429" w:rsidRPr="002D0429">
                      <w:rPr>
                        <w:noProof/>
                        <w:color w:val="FFFFFF" w:themeColor="background1"/>
                        <w:sz w:val="40"/>
                        <w:szCs w:val="40"/>
                      </w:rPr>
                      <w:t>8</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738" w:rsidRDefault="008B5738">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78"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2D0429" w:rsidRPr="002D0429">
                            <w:rPr>
                              <w:noProof/>
                              <w:color w:val="FFFFFF" w:themeColor="background1"/>
                              <w:sz w:val="40"/>
                              <w:szCs w:val="40"/>
                            </w:rPr>
                            <w:t>9</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79"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2D0429" w:rsidRPr="002D0429">
                      <w:rPr>
                        <w:noProof/>
                        <w:color w:val="FFFFFF" w:themeColor="background1"/>
                        <w:sz w:val="40"/>
                        <w:szCs w:val="40"/>
                      </w:rPr>
                      <w:t>9</w:t>
                    </w:r>
                    <w:r>
                      <w:rPr>
                        <w:noProof/>
                        <w:color w:val="FFFFFF" w:themeColor="background1"/>
                        <w:sz w:val="40"/>
                        <w:szCs w:val="40"/>
                      </w:rPr>
                      <w:fldChar w:fldCharType="end"/>
                    </w:r>
                  </w:p>
                </w:txbxContent>
              </v:textbox>
              <w10:wrap anchorx="margin" anchory="margin"/>
            </v:oval>
          </w:pict>
        </mc:Fallback>
      </mc:AlternateContent>
    </w:r>
  </w:p>
  <w:p w:rsidR="008B5738" w:rsidRDefault="008B5738">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B44" w:rsidRDefault="00284B44">
      <w:pPr>
        <w:spacing w:after="0"/>
      </w:pPr>
      <w:r>
        <w:separator/>
      </w:r>
    </w:p>
  </w:footnote>
  <w:footnote w:type="continuationSeparator" w:id="0">
    <w:p w:rsidR="00284B44" w:rsidRDefault="00284B4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7"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8"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7"/>
  </w:num>
  <w:num w:numId="7">
    <w:abstractNumId w:val="9"/>
  </w:num>
  <w:num w:numId="8">
    <w:abstractNumId w:val="10"/>
  </w:num>
  <w:num w:numId="9">
    <w:abstractNumId w:val="14"/>
  </w:num>
  <w:num w:numId="10">
    <w:abstractNumId w:val="12"/>
  </w:num>
  <w:num w:numId="11">
    <w:abstractNumId w:val="5"/>
  </w:num>
  <w:num w:numId="12">
    <w:abstractNumId w:val="11"/>
  </w:num>
  <w:num w:numId="13">
    <w:abstractNumId w:val="6"/>
  </w:num>
  <w:num w:numId="14">
    <w:abstractNumId w:val="13"/>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43F9A"/>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76DA"/>
    <w:rsid w:val="000D7DF9"/>
    <w:rsid w:val="000E0C81"/>
    <w:rsid w:val="000E5F69"/>
    <w:rsid w:val="000E5FAB"/>
    <w:rsid w:val="000F415F"/>
    <w:rsid w:val="00103755"/>
    <w:rsid w:val="00112B0C"/>
    <w:rsid w:val="00114E31"/>
    <w:rsid w:val="00120CB3"/>
    <w:rsid w:val="00120F0C"/>
    <w:rsid w:val="00121521"/>
    <w:rsid w:val="001301CA"/>
    <w:rsid w:val="00131069"/>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F6D2E"/>
    <w:rsid w:val="00203983"/>
    <w:rsid w:val="00235E1B"/>
    <w:rsid w:val="002437EF"/>
    <w:rsid w:val="00243C5A"/>
    <w:rsid w:val="0024544A"/>
    <w:rsid w:val="002455A6"/>
    <w:rsid w:val="002464DA"/>
    <w:rsid w:val="0028014A"/>
    <w:rsid w:val="00284B44"/>
    <w:rsid w:val="0029683B"/>
    <w:rsid w:val="002A65E4"/>
    <w:rsid w:val="002B04FE"/>
    <w:rsid w:val="002C341C"/>
    <w:rsid w:val="002C417C"/>
    <w:rsid w:val="002D0429"/>
    <w:rsid w:val="002D1CCC"/>
    <w:rsid w:val="002D6B08"/>
    <w:rsid w:val="002D708D"/>
    <w:rsid w:val="002D7A90"/>
    <w:rsid w:val="002E762C"/>
    <w:rsid w:val="002F07A0"/>
    <w:rsid w:val="002F61A6"/>
    <w:rsid w:val="002F7B12"/>
    <w:rsid w:val="00302FAD"/>
    <w:rsid w:val="003050AB"/>
    <w:rsid w:val="00311599"/>
    <w:rsid w:val="00312353"/>
    <w:rsid w:val="0031458E"/>
    <w:rsid w:val="00321193"/>
    <w:rsid w:val="00324608"/>
    <w:rsid w:val="003357F7"/>
    <w:rsid w:val="00341C09"/>
    <w:rsid w:val="00355D8C"/>
    <w:rsid w:val="00370C86"/>
    <w:rsid w:val="00375927"/>
    <w:rsid w:val="003A2A95"/>
    <w:rsid w:val="003A7E37"/>
    <w:rsid w:val="003B4499"/>
    <w:rsid w:val="003B6CB8"/>
    <w:rsid w:val="003C147C"/>
    <w:rsid w:val="003C1E27"/>
    <w:rsid w:val="003C36CB"/>
    <w:rsid w:val="003E0226"/>
    <w:rsid w:val="003E1EEA"/>
    <w:rsid w:val="003E21EC"/>
    <w:rsid w:val="003E53D3"/>
    <w:rsid w:val="003E62A4"/>
    <w:rsid w:val="003F07E7"/>
    <w:rsid w:val="003F5BA5"/>
    <w:rsid w:val="003F7F8F"/>
    <w:rsid w:val="00406941"/>
    <w:rsid w:val="0041228D"/>
    <w:rsid w:val="004126EF"/>
    <w:rsid w:val="0041301D"/>
    <w:rsid w:val="00413D6B"/>
    <w:rsid w:val="004154DB"/>
    <w:rsid w:val="004205DA"/>
    <w:rsid w:val="00421633"/>
    <w:rsid w:val="00424318"/>
    <w:rsid w:val="0042705C"/>
    <w:rsid w:val="004270EF"/>
    <w:rsid w:val="004304D0"/>
    <w:rsid w:val="00432841"/>
    <w:rsid w:val="00433FAA"/>
    <w:rsid w:val="00435B6F"/>
    <w:rsid w:val="00437DE8"/>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3202D"/>
    <w:rsid w:val="00542A84"/>
    <w:rsid w:val="00545588"/>
    <w:rsid w:val="005505E7"/>
    <w:rsid w:val="005569BB"/>
    <w:rsid w:val="00561ACE"/>
    <w:rsid w:val="005647EE"/>
    <w:rsid w:val="00566B88"/>
    <w:rsid w:val="00576115"/>
    <w:rsid w:val="0057622D"/>
    <w:rsid w:val="00576D03"/>
    <w:rsid w:val="00581AD7"/>
    <w:rsid w:val="00581D4B"/>
    <w:rsid w:val="0058680D"/>
    <w:rsid w:val="00595E17"/>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31504"/>
    <w:rsid w:val="006433E6"/>
    <w:rsid w:val="00682C01"/>
    <w:rsid w:val="006847B7"/>
    <w:rsid w:val="00687272"/>
    <w:rsid w:val="006A3B65"/>
    <w:rsid w:val="006A3FBD"/>
    <w:rsid w:val="006A4FC1"/>
    <w:rsid w:val="006A69EC"/>
    <w:rsid w:val="006A7C06"/>
    <w:rsid w:val="006B0ACB"/>
    <w:rsid w:val="006B31EA"/>
    <w:rsid w:val="006B656D"/>
    <w:rsid w:val="006C0FEB"/>
    <w:rsid w:val="006C4965"/>
    <w:rsid w:val="006C547C"/>
    <w:rsid w:val="006D79F1"/>
    <w:rsid w:val="006E6832"/>
    <w:rsid w:val="006F272B"/>
    <w:rsid w:val="006F58FC"/>
    <w:rsid w:val="007001B6"/>
    <w:rsid w:val="00711687"/>
    <w:rsid w:val="0071175C"/>
    <w:rsid w:val="00713BF5"/>
    <w:rsid w:val="007173B5"/>
    <w:rsid w:val="00724A6A"/>
    <w:rsid w:val="00731452"/>
    <w:rsid w:val="007371E0"/>
    <w:rsid w:val="00742F8C"/>
    <w:rsid w:val="00752A65"/>
    <w:rsid w:val="007540E2"/>
    <w:rsid w:val="007554BE"/>
    <w:rsid w:val="00755D18"/>
    <w:rsid w:val="00762A4B"/>
    <w:rsid w:val="00777C32"/>
    <w:rsid w:val="007869DC"/>
    <w:rsid w:val="00792A97"/>
    <w:rsid w:val="007B49F4"/>
    <w:rsid w:val="007B646B"/>
    <w:rsid w:val="007C0828"/>
    <w:rsid w:val="007C38FE"/>
    <w:rsid w:val="007C3D69"/>
    <w:rsid w:val="007C7F93"/>
    <w:rsid w:val="007D5D36"/>
    <w:rsid w:val="007E1129"/>
    <w:rsid w:val="007E6ADD"/>
    <w:rsid w:val="007E72A9"/>
    <w:rsid w:val="007F397E"/>
    <w:rsid w:val="007F6627"/>
    <w:rsid w:val="007F7C81"/>
    <w:rsid w:val="00803383"/>
    <w:rsid w:val="008039F7"/>
    <w:rsid w:val="00811FAB"/>
    <w:rsid w:val="0081609C"/>
    <w:rsid w:val="00817CDC"/>
    <w:rsid w:val="00822FEB"/>
    <w:rsid w:val="00825D49"/>
    <w:rsid w:val="008354AC"/>
    <w:rsid w:val="00835A0C"/>
    <w:rsid w:val="008446DE"/>
    <w:rsid w:val="00846CAA"/>
    <w:rsid w:val="00847035"/>
    <w:rsid w:val="00851A34"/>
    <w:rsid w:val="00856396"/>
    <w:rsid w:val="00857FAC"/>
    <w:rsid w:val="00863FBA"/>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4D9C"/>
    <w:rsid w:val="00945ABA"/>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5542"/>
    <w:rsid w:val="00A46AB5"/>
    <w:rsid w:val="00A54230"/>
    <w:rsid w:val="00A579B3"/>
    <w:rsid w:val="00A6616D"/>
    <w:rsid w:val="00A67173"/>
    <w:rsid w:val="00A67F19"/>
    <w:rsid w:val="00A704C4"/>
    <w:rsid w:val="00A87035"/>
    <w:rsid w:val="00A87A38"/>
    <w:rsid w:val="00A96C9C"/>
    <w:rsid w:val="00A978D6"/>
    <w:rsid w:val="00AA404A"/>
    <w:rsid w:val="00AA733A"/>
    <w:rsid w:val="00AA7C84"/>
    <w:rsid w:val="00AA7D85"/>
    <w:rsid w:val="00AC54F4"/>
    <w:rsid w:val="00AD447A"/>
    <w:rsid w:val="00AE5D80"/>
    <w:rsid w:val="00AF4025"/>
    <w:rsid w:val="00AF5B21"/>
    <w:rsid w:val="00B2131C"/>
    <w:rsid w:val="00B23C0C"/>
    <w:rsid w:val="00B44757"/>
    <w:rsid w:val="00B5683C"/>
    <w:rsid w:val="00B579AA"/>
    <w:rsid w:val="00B57E91"/>
    <w:rsid w:val="00B62500"/>
    <w:rsid w:val="00B873A9"/>
    <w:rsid w:val="00B925BC"/>
    <w:rsid w:val="00B93CFE"/>
    <w:rsid w:val="00B947DB"/>
    <w:rsid w:val="00B94B24"/>
    <w:rsid w:val="00B9511B"/>
    <w:rsid w:val="00B971D6"/>
    <w:rsid w:val="00B976FC"/>
    <w:rsid w:val="00BA2EF1"/>
    <w:rsid w:val="00BA4F60"/>
    <w:rsid w:val="00BC40EF"/>
    <w:rsid w:val="00BD6871"/>
    <w:rsid w:val="00BE0F4A"/>
    <w:rsid w:val="00BE2DDC"/>
    <w:rsid w:val="00BE473E"/>
    <w:rsid w:val="00BE706C"/>
    <w:rsid w:val="00C027CF"/>
    <w:rsid w:val="00C0676E"/>
    <w:rsid w:val="00C104A2"/>
    <w:rsid w:val="00C10A20"/>
    <w:rsid w:val="00C172BB"/>
    <w:rsid w:val="00C37054"/>
    <w:rsid w:val="00C41D71"/>
    <w:rsid w:val="00C43EAD"/>
    <w:rsid w:val="00C443C4"/>
    <w:rsid w:val="00C502B1"/>
    <w:rsid w:val="00C55D37"/>
    <w:rsid w:val="00C56525"/>
    <w:rsid w:val="00C60293"/>
    <w:rsid w:val="00C641EC"/>
    <w:rsid w:val="00C64708"/>
    <w:rsid w:val="00C6760B"/>
    <w:rsid w:val="00C7076D"/>
    <w:rsid w:val="00C71391"/>
    <w:rsid w:val="00C91FBD"/>
    <w:rsid w:val="00C946FA"/>
    <w:rsid w:val="00C968D8"/>
    <w:rsid w:val="00CA1279"/>
    <w:rsid w:val="00CA20EC"/>
    <w:rsid w:val="00CB5A40"/>
    <w:rsid w:val="00CB74AF"/>
    <w:rsid w:val="00CC4187"/>
    <w:rsid w:val="00CC5957"/>
    <w:rsid w:val="00CC78E2"/>
    <w:rsid w:val="00CD0406"/>
    <w:rsid w:val="00CE29E0"/>
    <w:rsid w:val="00CF4529"/>
    <w:rsid w:val="00CF4993"/>
    <w:rsid w:val="00CF5481"/>
    <w:rsid w:val="00D07350"/>
    <w:rsid w:val="00D15ECB"/>
    <w:rsid w:val="00D17AED"/>
    <w:rsid w:val="00D2254C"/>
    <w:rsid w:val="00D25CF7"/>
    <w:rsid w:val="00D34E7E"/>
    <w:rsid w:val="00D52120"/>
    <w:rsid w:val="00D52438"/>
    <w:rsid w:val="00D570A8"/>
    <w:rsid w:val="00D62A1A"/>
    <w:rsid w:val="00D64386"/>
    <w:rsid w:val="00D660DD"/>
    <w:rsid w:val="00D778E3"/>
    <w:rsid w:val="00D828B2"/>
    <w:rsid w:val="00D83487"/>
    <w:rsid w:val="00D86A33"/>
    <w:rsid w:val="00D94A41"/>
    <w:rsid w:val="00DA1454"/>
    <w:rsid w:val="00DA7784"/>
    <w:rsid w:val="00DB0A13"/>
    <w:rsid w:val="00DB218C"/>
    <w:rsid w:val="00DB2499"/>
    <w:rsid w:val="00DB55C2"/>
    <w:rsid w:val="00DC3F58"/>
    <w:rsid w:val="00DD7374"/>
    <w:rsid w:val="00DE2DB5"/>
    <w:rsid w:val="00DE2F14"/>
    <w:rsid w:val="00DE4197"/>
    <w:rsid w:val="00E01623"/>
    <w:rsid w:val="00E024C6"/>
    <w:rsid w:val="00E075E7"/>
    <w:rsid w:val="00E12EE9"/>
    <w:rsid w:val="00E222EE"/>
    <w:rsid w:val="00E376C0"/>
    <w:rsid w:val="00E51D5F"/>
    <w:rsid w:val="00E62CC7"/>
    <w:rsid w:val="00E80E93"/>
    <w:rsid w:val="00E8747B"/>
    <w:rsid w:val="00E92E8D"/>
    <w:rsid w:val="00E9679B"/>
    <w:rsid w:val="00E975BF"/>
    <w:rsid w:val="00EA3596"/>
    <w:rsid w:val="00EA5148"/>
    <w:rsid w:val="00EB01C1"/>
    <w:rsid w:val="00EB1977"/>
    <w:rsid w:val="00EB76AE"/>
    <w:rsid w:val="00EC068F"/>
    <w:rsid w:val="00EC1007"/>
    <w:rsid w:val="00EE1F16"/>
    <w:rsid w:val="00EF2431"/>
    <w:rsid w:val="00F04759"/>
    <w:rsid w:val="00F11801"/>
    <w:rsid w:val="00F1603F"/>
    <w:rsid w:val="00F25608"/>
    <w:rsid w:val="00F44B9E"/>
    <w:rsid w:val="00F45640"/>
    <w:rsid w:val="00F45D33"/>
    <w:rsid w:val="00F47FA8"/>
    <w:rsid w:val="00F507A8"/>
    <w:rsid w:val="00F55D88"/>
    <w:rsid w:val="00F56A76"/>
    <w:rsid w:val="00F8092A"/>
    <w:rsid w:val="00F831BC"/>
    <w:rsid w:val="00F85419"/>
    <w:rsid w:val="00F902CE"/>
    <w:rsid w:val="00F96150"/>
    <w:rsid w:val="00F97B64"/>
    <w:rsid w:val="00FA42AE"/>
    <w:rsid w:val="00FB4C8F"/>
    <w:rsid w:val="00FC2F6B"/>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91AA52C"/>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26" Type="http://schemas.openxmlformats.org/officeDocument/2006/relationships/hyperlink" Target="https://github.com/albother/ER4_Accordeur" TargetMode="External"/><Relationship Id="rId39" Type="http://schemas.openxmlformats.org/officeDocument/2006/relationships/hyperlink" Target="https://github.com/albother/ER4_Accordeur/blob/master/projet/TP-info2/userLibraries/src/freq.c" TargetMode="External"/><Relationship Id="rId21" Type="http://schemas.openxmlformats.org/officeDocument/2006/relationships/hyperlink" Target="http://www.atmel.com/tools/ATSAMD21-XPRO.aspx" TargetMode="External"/><Relationship Id="rId34" Type="http://schemas.openxmlformats.org/officeDocument/2006/relationships/image" Target="media/image4.jpeg"/><Relationship Id="rId42" Type="http://schemas.openxmlformats.org/officeDocument/2006/relationships/hyperlink" Target="https://github.com/albother/ER4_Accordeur/blob/master/projet/TP-info2/userLibraries/src/freq.c" TargetMode="External"/><Relationship Id="rId47" Type="http://schemas.openxmlformats.org/officeDocument/2006/relationships/hyperlink" Target="https://en.wikipedia.org/wiki/Electret_microphone" TargetMode="External"/><Relationship Id="rId50" Type="http://schemas.openxmlformats.org/officeDocument/2006/relationships/hyperlink" Target="http://www.atmel.com/tools/ATSAMD21-XPRO.aspx" TargetMode="External"/><Relationship Id="rId55" Type="http://schemas.openxmlformats.org/officeDocument/2006/relationships/hyperlink" Target="http://www.atmel.com/tools/ATSAMD21-XPRO.aspx" TargetMode="External"/><Relationship Id="rId63" Type="http://schemas.openxmlformats.org/officeDocument/2006/relationships/image" Target="media/image17.png"/><Relationship Id="rId68" Type="http://schemas.openxmlformats.org/officeDocument/2006/relationships/image" Target="media/image19.jpeg"/><Relationship Id="rId7" Type="http://schemas.openxmlformats.org/officeDocument/2006/relationships/styles" Target="styl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albother/ER4_Accordeur/blob/master/projet/TP-info2/userLibraries/src/display.c" TargetMode="External"/><Relationship Id="rId11" Type="http://schemas.openxmlformats.org/officeDocument/2006/relationships/endnotes" Target="endnotes.xml"/><Relationship Id="rId24" Type="http://schemas.openxmlformats.org/officeDocument/2006/relationships/hyperlink" Target="https://github.com/" TargetMode="External"/><Relationship Id="rId32" Type="http://schemas.openxmlformats.org/officeDocument/2006/relationships/hyperlink" Target="https://github.com/albother/ER4_Accordeur/blob/master/projet/TP-info2/userLibraries/src/note.c" TargetMode="External"/><Relationship Id="rId37" Type="http://schemas.openxmlformats.org/officeDocument/2006/relationships/image" Target="media/image7.jpeg"/><Relationship Id="rId40" Type="http://schemas.openxmlformats.org/officeDocument/2006/relationships/hyperlink" Target="https://github.com/albother/ER4_Accordeur/blob/master/projet/TP-info2/userLibraries/src/freq.c" TargetMode="External"/><Relationship Id="rId45" Type="http://schemas.openxmlformats.org/officeDocument/2006/relationships/image" Target="media/image9.png"/><Relationship Id="rId53" Type="http://schemas.openxmlformats.org/officeDocument/2006/relationships/image" Target="media/image14.png"/><Relationship Id="rId58" Type="http://schemas.openxmlformats.org/officeDocument/2006/relationships/hyperlink" Target="https://www.elektronik-kompendium.de/public/schaerer/FILES/2n2905.pdf" TargetMode="External"/><Relationship Id="rId66" Type="http://schemas.microsoft.com/office/2007/relationships/hdphoto" Target="media/hdphoto1.wdp"/><Relationship Id="rId7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file:///C:\git\ER4_Accordeur\revueProjet\revue_de_projet.docx" TargetMode="External"/><Relationship Id="rId23" Type="http://schemas.openxmlformats.org/officeDocument/2006/relationships/hyperlink" Target="http://www.atmel.com/tools/ATOLED1-XPRO.aspx" TargetMode="External"/><Relationship Id="rId28" Type="http://schemas.openxmlformats.org/officeDocument/2006/relationships/hyperlink" Target="https://github.com/albother/ER4_Accordeur/blob/master/projet/TP-info2/userLibraries/include/define_notes.h" TargetMode="External"/><Relationship Id="rId36" Type="http://schemas.openxmlformats.org/officeDocument/2006/relationships/image" Target="media/image6.jpeg"/><Relationship Id="rId49" Type="http://schemas.openxmlformats.org/officeDocument/2006/relationships/image" Target="media/image12.png"/><Relationship Id="rId57" Type="http://schemas.openxmlformats.org/officeDocument/2006/relationships/hyperlink" Target="http://fr.farnell.com/multicomp/2n1711/transistor/dp/1611558" TargetMode="External"/><Relationship Id="rId61"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1.png"/><Relationship Id="rId31" Type="http://schemas.openxmlformats.org/officeDocument/2006/relationships/hyperlink" Target="https://github.com/albother/ER4_Accordeur/blob/master/projet/TP-info2/userLibraries/src/note.c" TargetMode="External"/><Relationship Id="rId44" Type="http://schemas.openxmlformats.org/officeDocument/2006/relationships/hyperlink" Target="http://www.atmel.com/tools/ATSAMD21-XPRO.aspx" TargetMode="External"/><Relationship Id="rId52" Type="http://schemas.openxmlformats.org/officeDocument/2006/relationships/image" Target="media/image13.png"/><Relationship Id="rId60" Type="http://schemas.openxmlformats.org/officeDocument/2006/relationships/image" Target="media/image15.png"/><Relationship Id="rId65" Type="http://schemas.openxmlformats.org/officeDocument/2006/relationships/image" Target="media/image18.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file:///C:\git\ER4_Accordeur\revueProjet\revue_de_projet.docx" TargetMode="External"/><Relationship Id="rId22" Type="http://schemas.openxmlformats.org/officeDocument/2006/relationships/hyperlink" Target="https://www.arduino.cc/en/Main/arduinoBoardMega2560" TargetMode="External"/><Relationship Id="rId27" Type="http://schemas.openxmlformats.org/officeDocument/2006/relationships/hyperlink" Target="https://github.com/albother/ER4_Accordeur/blob/master/projet/TP-info2/userLibraries/include/define_notes.h" TargetMode="External"/><Relationship Id="rId30" Type="http://schemas.openxmlformats.org/officeDocument/2006/relationships/hyperlink" Target="https://github.com/albother/ER4_Accordeur/blob/master/projet/TP-info2/userLibraries/src/note.c" TargetMode="External"/><Relationship Id="rId35" Type="http://schemas.openxmlformats.org/officeDocument/2006/relationships/image" Target="media/image5.jpeg"/><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image" Target="media/image11.png"/><Relationship Id="rId56" Type="http://schemas.openxmlformats.org/officeDocument/2006/relationships/hyperlink" Target="http://fr.farnell.com/stmicroelectronics/ld1117v33/regulateur-ldo-3-3v-1117-to-220/dp/9755837" TargetMode="External"/><Relationship Id="rId64" Type="http://schemas.openxmlformats.org/officeDocument/2006/relationships/hyperlink" Target="http://www.atmel.com/tools/ATSAMD21-XPRO.aspx" TargetMode="External"/><Relationship Id="rId69" Type="http://schemas.openxmlformats.org/officeDocument/2006/relationships/image" Target="media/image20.jpeg"/><Relationship Id="rId8" Type="http://schemas.openxmlformats.org/officeDocument/2006/relationships/settings" Target="settings.xml"/><Relationship Id="rId51" Type="http://schemas.openxmlformats.org/officeDocument/2006/relationships/hyperlink" Target="http://www.atmel.com/tools/ATSAMD21-XPRO.aspx"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s://github.com/"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0.png"/><Relationship Id="rId59" Type="http://schemas.openxmlformats.org/officeDocument/2006/relationships/hyperlink" Target="https://www.egr.msu.edu/eceshop/Parts_Inventory/datasheets/tl084cn.pdf" TargetMode="External"/><Relationship Id="rId67" Type="http://schemas.openxmlformats.org/officeDocument/2006/relationships/hyperlink" Target="http://www.atmel.com/tools/ATSAMD21-XPRO.aspx" TargetMode="External"/><Relationship Id="rId20" Type="http://schemas.openxmlformats.org/officeDocument/2006/relationships/image" Target="media/image2.png"/><Relationship Id="rId41" Type="http://schemas.openxmlformats.org/officeDocument/2006/relationships/hyperlink" Target="https://github.com/albother/ER4_Accordeur/blob/master/projet/TP-info2/userLibraries/src/freq.c" TargetMode="External"/><Relationship Id="rId54" Type="http://schemas.openxmlformats.org/officeDocument/2006/relationships/hyperlink" Target="https://www.egr.msu.edu/eceshop/Parts_Inventory/datasheets/tl084cn.pdf" TargetMode="External"/><Relationship Id="rId62" Type="http://schemas.openxmlformats.org/officeDocument/2006/relationships/hyperlink" Target="http://ww1.microchip.com/downloads/en/DeviceDoc/20005142C.pdf"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331D9"/>
    <w:rsid w:val="00141952"/>
    <w:rsid w:val="00156679"/>
    <w:rsid w:val="00156717"/>
    <w:rsid w:val="001E134E"/>
    <w:rsid w:val="001E3866"/>
    <w:rsid w:val="00214D02"/>
    <w:rsid w:val="00226438"/>
    <w:rsid w:val="002C0AC5"/>
    <w:rsid w:val="002D700D"/>
    <w:rsid w:val="002F4B88"/>
    <w:rsid w:val="00370ABF"/>
    <w:rsid w:val="00404741"/>
    <w:rsid w:val="00417246"/>
    <w:rsid w:val="0047245B"/>
    <w:rsid w:val="0050726A"/>
    <w:rsid w:val="005811E4"/>
    <w:rsid w:val="005B28DA"/>
    <w:rsid w:val="005D0762"/>
    <w:rsid w:val="0063483E"/>
    <w:rsid w:val="006A6C0A"/>
    <w:rsid w:val="006E2867"/>
    <w:rsid w:val="00737E0A"/>
    <w:rsid w:val="00761A08"/>
    <w:rsid w:val="007C40FA"/>
    <w:rsid w:val="00807FE8"/>
    <w:rsid w:val="0086653A"/>
    <w:rsid w:val="00937559"/>
    <w:rsid w:val="00953B60"/>
    <w:rsid w:val="009B7EF2"/>
    <w:rsid w:val="009D129A"/>
    <w:rsid w:val="00AB6028"/>
    <w:rsid w:val="00B92276"/>
    <w:rsid w:val="00BC3766"/>
    <w:rsid w:val="00BF003B"/>
    <w:rsid w:val="00C07446"/>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6A6C0A"/>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ns:customPropertyEditors xmlns:tns="http://schemas.microsoft.com/office/2006/customDocumentInformationPanel">
  <tns:showOnOpen/>
  <tns:defaultPropertyEditorNamespace/>
</tns:customPropertyEditors>
</file>

<file path=customXml/item4.xml><?xml version="1.0" encoding="utf-8"?>
<templateProperties xmlns="urn:microsoft.template.properties">
  <_Version/>
  <_LCID/>
</templat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25229087-0CE3-49F2-8F52-E7138F37D32E}">
  <ds:schemaRefs>
    <ds:schemaRef ds:uri="urn:microsoft.template.properties"/>
  </ds:schemaRefs>
</ds:datastoreItem>
</file>

<file path=customXml/itemProps5.xml><?xml version="1.0" encoding="utf-8"?>
<ds:datastoreItem xmlns:ds="http://schemas.openxmlformats.org/officeDocument/2006/customXml" ds:itemID="{EEC3970D-EE30-4243-AA03-97EC89C49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1815</TotalTime>
  <Pages>15</Pages>
  <Words>4467</Words>
  <Characters>24574</Characters>
  <Application>Microsoft Office Word</Application>
  <DocSecurity>0</DocSecurity>
  <Lines>204</Lines>
  <Paragraphs>57</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28984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182</cp:revision>
  <cp:lastPrinted>2017-01-17T17:29:00Z</cp:lastPrinted>
  <dcterms:created xsi:type="dcterms:W3CDTF">2016-11-13T19:49:00Z</dcterms:created>
  <dcterms:modified xsi:type="dcterms:W3CDTF">2017-03-20T09:48:00Z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