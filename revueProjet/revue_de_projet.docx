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Content>
        <w:p w:rsidR="00435B6F" w:rsidRDefault="00435B6F" w:rsidP="001F0769">
          <w:pPr>
            <w:spacing w:after="0"/>
            <w:contextualSpacing/>
          </w:pPr>
        </w:p>
        <w:p w:rsidR="00435B6F" w:rsidRDefault="00435B6F" w:rsidP="001F0769">
          <w:pPr>
            <w:spacing w:after="0"/>
            <w:contextualSpacing/>
            <w:rPr>
              <w:b/>
              <w:bCs/>
              <w:smallCaps/>
            </w:rPr>
          </w:pPr>
          <w:r>
            <w:rPr>
              <w:noProof/>
              <w:lang w:eastAsia="fr-FR"/>
            </w:rPr>
            <mc:AlternateContent>
              <mc:Choice Requires="wps">
                <w:drawing>
                  <wp:anchor distT="0" distB="0" distL="182880" distR="182880" simplePos="0" relativeHeight="251683328"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9CB" w:rsidRDefault="00A679CB">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A679CB" w:rsidRDefault="00A679CB">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A679CB" w:rsidRPr="00435B6F" w:rsidRDefault="00A679CB">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A679CB" w:rsidRDefault="00A679CB">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A679CB" w:rsidRPr="00435B6F" w:rsidRDefault="00A679CB">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8332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A679CB" w:rsidRDefault="00A679CB">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A679CB" w:rsidRDefault="00A679CB">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A679CB" w:rsidRPr="00435B6F" w:rsidRDefault="00A679CB">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A679CB" w:rsidRDefault="00A679CB">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A679CB" w:rsidRPr="00435B6F" w:rsidRDefault="00A679CB">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8230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A679CB" w:rsidRDefault="00A679CB">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8230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A679CB" w:rsidRDefault="00A679CB">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C8475D" w:rsidP="001F0769">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Content>
          <w:r w:rsidR="00623712">
            <w:rPr>
              <w:smallCaps w:val="0"/>
            </w:rPr>
            <w:t>Étude et réalisation – Semestre 4</w:t>
          </w:r>
        </w:sdtContent>
      </w:sdt>
    </w:p>
    <w:p w:rsidR="00C641EC" w:rsidRDefault="00C8475D" w:rsidP="001F0769">
      <w:pPr>
        <w:pStyle w:val="Sous-titre"/>
        <w:spacing w:after="0"/>
        <w:contextualSpacing/>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1F0769">
          <w:pPr>
            <w:pStyle w:val="En-ttedetabledesmatires"/>
            <w:spacing w:before="0" w:line="240" w:lineRule="auto"/>
            <w:contextualSpacing/>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1F0769">
          <w:pPr>
            <w:pStyle w:val="En-ttedetabledesmatires"/>
            <w:spacing w:before="0" w:line="240" w:lineRule="auto"/>
            <w:contextualSpacing/>
            <w:jc w:val="both"/>
            <w:rPr>
              <w:rStyle w:val="Titre1Car"/>
            </w:rPr>
          </w:pPr>
          <w:bookmarkStart w:id="0" w:name="_Toc478377666"/>
          <w:r w:rsidRPr="001A11E0">
            <w:rPr>
              <w:rStyle w:val="Titre1Car"/>
            </w:rPr>
            <w:t>Table des matières :</w:t>
          </w:r>
          <w:bookmarkEnd w:id="0"/>
          <w:r>
            <w:rPr>
              <w:rStyle w:val="Titre1Car"/>
            </w:rPr>
            <w:t xml:space="preserve"> </w:t>
          </w:r>
        </w:p>
        <w:p w:rsidR="00BD23A9" w:rsidRDefault="00CA20EC" w:rsidP="001F0769">
          <w:pPr>
            <w:pStyle w:val="TM1"/>
            <w:spacing w:after="0"/>
            <w:contextualSpacing/>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8377666" w:history="1">
            <w:r w:rsidR="00BD23A9" w:rsidRPr="00CA026B">
              <w:rPr>
                <w:rStyle w:val="Lienhypertexte"/>
                <w:lang w:eastAsia="fr-FR"/>
              </w:rPr>
              <w:t>Table des matières :</w:t>
            </w:r>
            <w:r w:rsidR="00BD23A9">
              <w:rPr>
                <w:webHidden/>
              </w:rPr>
              <w:tab/>
            </w:r>
            <w:r w:rsidR="00BD23A9">
              <w:rPr>
                <w:webHidden/>
              </w:rPr>
              <w:fldChar w:fldCharType="begin"/>
            </w:r>
            <w:r w:rsidR="00BD23A9">
              <w:rPr>
                <w:webHidden/>
              </w:rPr>
              <w:instrText xml:space="preserve"> PAGEREF _Toc478377666 \h </w:instrText>
            </w:r>
            <w:r w:rsidR="00BD23A9">
              <w:rPr>
                <w:webHidden/>
              </w:rPr>
            </w:r>
            <w:r w:rsidR="00BD23A9">
              <w:rPr>
                <w:webHidden/>
              </w:rPr>
              <w:fldChar w:fldCharType="separate"/>
            </w:r>
            <w:r w:rsidR="00BD23A9">
              <w:rPr>
                <w:webHidden/>
              </w:rPr>
              <w:t>1</w:t>
            </w:r>
            <w:r w:rsidR="00BD23A9">
              <w:rPr>
                <w:webHidden/>
              </w:rPr>
              <w:fldChar w:fldCharType="end"/>
            </w:r>
          </w:hyperlink>
        </w:p>
        <w:p w:rsidR="00BD23A9" w:rsidRDefault="00BD23A9" w:rsidP="001F0769">
          <w:pPr>
            <w:pStyle w:val="TM1"/>
            <w:spacing w:after="0"/>
            <w:contextualSpacing/>
            <w:rPr>
              <w:smallCaps w:val="0"/>
              <w:color w:val="auto"/>
              <w:lang w:eastAsia="fr-FR"/>
            </w:rPr>
          </w:pPr>
          <w:hyperlink w:anchor="_Toc478377667" w:history="1">
            <w:r w:rsidRPr="00CA026B">
              <w:rPr>
                <w:rStyle w:val="Lienhypertexte"/>
              </w:rPr>
              <w:t>Table des Illustrations :</w:t>
            </w:r>
            <w:r>
              <w:rPr>
                <w:webHidden/>
              </w:rPr>
              <w:tab/>
            </w:r>
            <w:r>
              <w:rPr>
                <w:webHidden/>
              </w:rPr>
              <w:fldChar w:fldCharType="begin"/>
            </w:r>
            <w:r>
              <w:rPr>
                <w:webHidden/>
              </w:rPr>
              <w:instrText xml:space="preserve"> PAGEREF _Toc478377667 \h </w:instrText>
            </w:r>
            <w:r>
              <w:rPr>
                <w:webHidden/>
              </w:rPr>
            </w:r>
            <w:r>
              <w:rPr>
                <w:webHidden/>
              </w:rPr>
              <w:fldChar w:fldCharType="separate"/>
            </w:r>
            <w:r>
              <w:rPr>
                <w:webHidden/>
              </w:rPr>
              <w:t>1</w:t>
            </w:r>
            <w:r>
              <w:rPr>
                <w:webHidden/>
              </w:rPr>
              <w:fldChar w:fldCharType="end"/>
            </w:r>
          </w:hyperlink>
        </w:p>
        <w:p w:rsidR="00BD23A9" w:rsidRDefault="00BD23A9" w:rsidP="001F0769">
          <w:pPr>
            <w:pStyle w:val="TM1"/>
            <w:tabs>
              <w:tab w:val="left" w:pos="446"/>
            </w:tabs>
            <w:spacing w:after="0"/>
            <w:contextualSpacing/>
            <w:rPr>
              <w:smallCaps w:val="0"/>
              <w:color w:val="auto"/>
              <w:lang w:eastAsia="fr-FR"/>
            </w:rPr>
          </w:pPr>
          <w:hyperlink w:anchor="_Toc478377668" w:history="1">
            <w:r w:rsidRPr="00CA026B">
              <w:rPr>
                <w:rStyle w:val="Lienhypertexte"/>
              </w:rPr>
              <w:t>0.</w:t>
            </w:r>
            <w:r>
              <w:rPr>
                <w:smallCaps w:val="0"/>
                <w:color w:val="auto"/>
                <w:lang w:eastAsia="fr-FR"/>
              </w:rPr>
              <w:tab/>
            </w:r>
            <w:r w:rsidRPr="00CA026B">
              <w:rPr>
                <w:rStyle w:val="Lienhypertexte"/>
              </w:rPr>
              <w:t>Introduction</w:t>
            </w:r>
            <w:r>
              <w:rPr>
                <w:webHidden/>
              </w:rPr>
              <w:tab/>
            </w:r>
            <w:r>
              <w:rPr>
                <w:webHidden/>
              </w:rPr>
              <w:fldChar w:fldCharType="begin"/>
            </w:r>
            <w:r>
              <w:rPr>
                <w:webHidden/>
              </w:rPr>
              <w:instrText xml:space="preserve"> PAGEREF _Toc478377668 \h </w:instrText>
            </w:r>
            <w:r>
              <w:rPr>
                <w:webHidden/>
              </w:rPr>
            </w:r>
            <w:r>
              <w:rPr>
                <w:webHidden/>
              </w:rPr>
              <w:fldChar w:fldCharType="separate"/>
            </w:r>
            <w:r>
              <w:rPr>
                <w:webHidden/>
              </w:rPr>
              <w:t>2</w:t>
            </w:r>
            <w:r>
              <w:rPr>
                <w:webHidden/>
              </w:rPr>
              <w:fldChar w:fldCharType="end"/>
            </w:r>
          </w:hyperlink>
        </w:p>
        <w:p w:rsidR="00BD23A9" w:rsidRDefault="00BD23A9" w:rsidP="001F0769">
          <w:pPr>
            <w:pStyle w:val="TM2"/>
            <w:tabs>
              <w:tab w:val="left" w:pos="878"/>
            </w:tabs>
            <w:spacing w:after="0"/>
            <w:contextualSpacing/>
            <w:rPr>
              <w:smallCaps w:val="0"/>
              <w:color w:val="auto"/>
              <w:lang w:eastAsia="fr-FR"/>
            </w:rPr>
          </w:pPr>
          <w:hyperlink w:anchor="_Toc478377669" w:history="1">
            <w:r w:rsidRPr="00CA026B">
              <w:rPr>
                <w:rStyle w:val="Lienhypertexte"/>
              </w:rPr>
              <w:t>0.1</w:t>
            </w:r>
            <w:r>
              <w:rPr>
                <w:smallCaps w:val="0"/>
                <w:color w:val="auto"/>
                <w:lang w:eastAsia="fr-FR"/>
              </w:rPr>
              <w:tab/>
            </w:r>
            <w:r w:rsidRPr="00CA026B">
              <w:rPr>
                <w:rStyle w:val="Lienhypertexte"/>
              </w:rPr>
              <w:t>Objectif</w:t>
            </w:r>
            <w:r>
              <w:rPr>
                <w:webHidden/>
              </w:rPr>
              <w:tab/>
            </w:r>
            <w:r>
              <w:rPr>
                <w:webHidden/>
              </w:rPr>
              <w:fldChar w:fldCharType="begin"/>
            </w:r>
            <w:r>
              <w:rPr>
                <w:webHidden/>
              </w:rPr>
              <w:instrText xml:space="preserve"> PAGEREF _Toc478377669 \h </w:instrText>
            </w:r>
            <w:r>
              <w:rPr>
                <w:webHidden/>
              </w:rPr>
            </w:r>
            <w:r>
              <w:rPr>
                <w:webHidden/>
              </w:rPr>
              <w:fldChar w:fldCharType="separate"/>
            </w:r>
            <w:r>
              <w:rPr>
                <w:webHidden/>
              </w:rPr>
              <w:t>2</w:t>
            </w:r>
            <w:r>
              <w:rPr>
                <w:webHidden/>
              </w:rPr>
              <w:fldChar w:fldCharType="end"/>
            </w:r>
          </w:hyperlink>
        </w:p>
        <w:p w:rsidR="00BD23A9" w:rsidRDefault="00BD23A9" w:rsidP="001F0769">
          <w:pPr>
            <w:pStyle w:val="TM2"/>
            <w:tabs>
              <w:tab w:val="left" w:pos="878"/>
            </w:tabs>
            <w:spacing w:after="0"/>
            <w:contextualSpacing/>
            <w:rPr>
              <w:smallCaps w:val="0"/>
              <w:color w:val="auto"/>
              <w:lang w:eastAsia="fr-FR"/>
            </w:rPr>
          </w:pPr>
          <w:hyperlink w:anchor="_Toc478377670" w:history="1">
            <w:r w:rsidRPr="00CA026B">
              <w:rPr>
                <w:rStyle w:val="Lienhypertexte"/>
              </w:rPr>
              <w:t>0.2</w:t>
            </w:r>
            <w:r>
              <w:rPr>
                <w:smallCaps w:val="0"/>
                <w:color w:val="auto"/>
                <w:lang w:eastAsia="fr-FR"/>
              </w:rPr>
              <w:tab/>
            </w:r>
            <w:r w:rsidRPr="00CA026B">
              <w:rPr>
                <w:rStyle w:val="Lienhypertexte"/>
              </w:rPr>
              <w:t>Cahier des charges</w:t>
            </w:r>
            <w:r>
              <w:rPr>
                <w:webHidden/>
              </w:rPr>
              <w:tab/>
            </w:r>
            <w:r>
              <w:rPr>
                <w:webHidden/>
              </w:rPr>
              <w:fldChar w:fldCharType="begin"/>
            </w:r>
            <w:r>
              <w:rPr>
                <w:webHidden/>
              </w:rPr>
              <w:instrText xml:space="preserve"> PAGEREF _Toc478377670 \h </w:instrText>
            </w:r>
            <w:r>
              <w:rPr>
                <w:webHidden/>
              </w:rPr>
            </w:r>
            <w:r>
              <w:rPr>
                <w:webHidden/>
              </w:rPr>
              <w:fldChar w:fldCharType="separate"/>
            </w:r>
            <w:r>
              <w:rPr>
                <w:webHidden/>
              </w:rPr>
              <w:t>2</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71" w:history="1">
            <w:r w:rsidRPr="00CA026B">
              <w:rPr>
                <w:rStyle w:val="Lienhypertexte"/>
              </w:rPr>
              <w:t>0.3 Travail à réaliser</w:t>
            </w:r>
            <w:r>
              <w:rPr>
                <w:webHidden/>
              </w:rPr>
              <w:tab/>
            </w:r>
            <w:r>
              <w:rPr>
                <w:webHidden/>
              </w:rPr>
              <w:fldChar w:fldCharType="begin"/>
            </w:r>
            <w:r>
              <w:rPr>
                <w:webHidden/>
              </w:rPr>
              <w:instrText xml:space="preserve"> PAGEREF _Toc478377671 \h </w:instrText>
            </w:r>
            <w:r>
              <w:rPr>
                <w:webHidden/>
              </w:rPr>
            </w:r>
            <w:r>
              <w:rPr>
                <w:webHidden/>
              </w:rPr>
              <w:fldChar w:fldCharType="separate"/>
            </w:r>
            <w:r>
              <w:rPr>
                <w:webHidden/>
              </w:rPr>
              <w:t>2</w:t>
            </w:r>
            <w:r>
              <w:rPr>
                <w:webHidden/>
              </w:rPr>
              <w:fldChar w:fldCharType="end"/>
            </w:r>
          </w:hyperlink>
        </w:p>
        <w:p w:rsidR="00BD23A9" w:rsidRDefault="00BD23A9" w:rsidP="001F0769">
          <w:pPr>
            <w:pStyle w:val="TM1"/>
            <w:tabs>
              <w:tab w:val="left" w:pos="446"/>
            </w:tabs>
            <w:spacing w:after="0"/>
            <w:contextualSpacing/>
            <w:rPr>
              <w:smallCaps w:val="0"/>
              <w:color w:val="auto"/>
              <w:lang w:eastAsia="fr-FR"/>
            </w:rPr>
          </w:pPr>
          <w:hyperlink w:anchor="_Toc478377672" w:history="1">
            <w:r w:rsidRPr="00CA026B">
              <w:rPr>
                <w:rStyle w:val="Lienhypertexte"/>
              </w:rPr>
              <w:t>1.</w:t>
            </w:r>
            <w:r>
              <w:rPr>
                <w:smallCaps w:val="0"/>
                <w:color w:val="auto"/>
                <w:lang w:eastAsia="fr-FR"/>
              </w:rPr>
              <w:tab/>
            </w:r>
            <w:r w:rsidRPr="00CA026B">
              <w:rPr>
                <w:rStyle w:val="Lienhypertexte"/>
              </w:rPr>
              <w:t>Accordeur de constante</w:t>
            </w:r>
            <w:r>
              <w:rPr>
                <w:webHidden/>
              </w:rPr>
              <w:tab/>
            </w:r>
            <w:r>
              <w:rPr>
                <w:webHidden/>
              </w:rPr>
              <w:fldChar w:fldCharType="begin"/>
            </w:r>
            <w:r>
              <w:rPr>
                <w:webHidden/>
              </w:rPr>
              <w:instrText xml:space="preserve"> PAGEREF _Toc478377672 \h </w:instrText>
            </w:r>
            <w:r>
              <w:rPr>
                <w:webHidden/>
              </w:rPr>
            </w:r>
            <w:r>
              <w:rPr>
                <w:webHidden/>
              </w:rPr>
              <w:fldChar w:fldCharType="separate"/>
            </w:r>
            <w:r>
              <w:rPr>
                <w:webHidden/>
              </w:rPr>
              <w:t>3</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73" w:history="1">
            <w:r w:rsidRPr="00CA026B">
              <w:rPr>
                <w:rStyle w:val="Lienhypertexte"/>
              </w:rPr>
              <w:t>1.1 Problématique</w:t>
            </w:r>
            <w:r>
              <w:rPr>
                <w:webHidden/>
              </w:rPr>
              <w:tab/>
            </w:r>
            <w:r>
              <w:rPr>
                <w:webHidden/>
              </w:rPr>
              <w:fldChar w:fldCharType="begin"/>
            </w:r>
            <w:r>
              <w:rPr>
                <w:webHidden/>
              </w:rPr>
              <w:instrText xml:space="preserve"> PAGEREF _Toc478377673 \h </w:instrText>
            </w:r>
            <w:r>
              <w:rPr>
                <w:webHidden/>
              </w:rPr>
            </w:r>
            <w:r>
              <w:rPr>
                <w:webHidden/>
              </w:rPr>
              <w:fldChar w:fldCharType="separate"/>
            </w:r>
            <w:r>
              <w:rPr>
                <w:webHidden/>
              </w:rPr>
              <w:t>3</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74" w:history="1">
            <w:r w:rsidRPr="00CA026B">
              <w:rPr>
                <w:rStyle w:val="Lienhypertexte"/>
              </w:rPr>
              <w:t>1.2 Solutions</w:t>
            </w:r>
            <w:r>
              <w:rPr>
                <w:webHidden/>
              </w:rPr>
              <w:tab/>
            </w:r>
            <w:r>
              <w:rPr>
                <w:webHidden/>
              </w:rPr>
              <w:fldChar w:fldCharType="begin"/>
            </w:r>
            <w:r>
              <w:rPr>
                <w:webHidden/>
              </w:rPr>
              <w:instrText xml:space="preserve"> PAGEREF _Toc478377674 \h </w:instrText>
            </w:r>
            <w:r>
              <w:rPr>
                <w:webHidden/>
              </w:rPr>
            </w:r>
            <w:r>
              <w:rPr>
                <w:webHidden/>
              </w:rPr>
              <w:fldChar w:fldCharType="separate"/>
            </w:r>
            <w:r>
              <w:rPr>
                <w:webHidden/>
              </w:rPr>
              <w:t>3</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75" w:history="1">
            <w:r w:rsidRPr="00CA026B">
              <w:rPr>
                <w:rStyle w:val="Lienhypertexte"/>
              </w:rPr>
              <w:t>1.3 Code</w:t>
            </w:r>
            <w:r>
              <w:rPr>
                <w:webHidden/>
              </w:rPr>
              <w:tab/>
            </w:r>
            <w:r>
              <w:rPr>
                <w:webHidden/>
              </w:rPr>
              <w:fldChar w:fldCharType="begin"/>
            </w:r>
            <w:r>
              <w:rPr>
                <w:webHidden/>
              </w:rPr>
              <w:instrText xml:space="preserve"> PAGEREF _Toc478377675 \h </w:instrText>
            </w:r>
            <w:r>
              <w:rPr>
                <w:webHidden/>
              </w:rPr>
            </w:r>
            <w:r>
              <w:rPr>
                <w:webHidden/>
              </w:rPr>
              <w:fldChar w:fldCharType="separate"/>
            </w:r>
            <w:r>
              <w:rPr>
                <w:webHidden/>
              </w:rPr>
              <w:t>5</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76" w:history="1">
            <w:r w:rsidRPr="00CA026B">
              <w:rPr>
                <w:rStyle w:val="Lienhypertexte"/>
              </w:rPr>
              <w:t>1.4 Tests</w:t>
            </w:r>
            <w:r>
              <w:rPr>
                <w:webHidden/>
              </w:rPr>
              <w:tab/>
            </w:r>
            <w:r>
              <w:rPr>
                <w:webHidden/>
              </w:rPr>
              <w:fldChar w:fldCharType="begin"/>
            </w:r>
            <w:r>
              <w:rPr>
                <w:webHidden/>
              </w:rPr>
              <w:instrText xml:space="preserve"> PAGEREF _Toc478377676 \h </w:instrText>
            </w:r>
            <w:r>
              <w:rPr>
                <w:webHidden/>
              </w:rPr>
            </w:r>
            <w:r>
              <w:rPr>
                <w:webHidden/>
              </w:rPr>
              <w:fldChar w:fldCharType="separate"/>
            </w:r>
            <w:r>
              <w:rPr>
                <w:webHidden/>
              </w:rPr>
              <w:t>6</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77" w:history="1">
            <w:r w:rsidRPr="00CA026B">
              <w:rPr>
                <w:rStyle w:val="Lienhypertexte"/>
              </w:rPr>
              <w:t>1.5 Conclusion</w:t>
            </w:r>
            <w:r>
              <w:rPr>
                <w:webHidden/>
              </w:rPr>
              <w:tab/>
            </w:r>
            <w:r>
              <w:rPr>
                <w:webHidden/>
              </w:rPr>
              <w:fldChar w:fldCharType="begin"/>
            </w:r>
            <w:r>
              <w:rPr>
                <w:webHidden/>
              </w:rPr>
              <w:instrText xml:space="preserve"> PAGEREF _Toc478377677 \h </w:instrText>
            </w:r>
            <w:r>
              <w:rPr>
                <w:webHidden/>
              </w:rPr>
            </w:r>
            <w:r>
              <w:rPr>
                <w:webHidden/>
              </w:rPr>
              <w:fldChar w:fldCharType="separate"/>
            </w:r>
            <w:r>
              <w:rPr>
                <w:webHidden/>
              </w:rPr>
              <w:t>6</w:t>
            </w:r>
            <w:r>
              <w:rPr>
                <w:webHidden/>
              </w:rPr>
              <w:fldChar w:fldCharType="end"/>
            </w:r>
          </w:hyperlink>
        </w:p>
        <w:p w:rsidR="00BD23A9" w:rsidRDefault="00BD23A9" w:rsidP="001F0769">
          <w:pPr>
            <w:pStyle w:val="TM1"/>
            <w:spacing w:after="0"/>
            <w:contextualSpacing/>
            <w:rPr>
              <w:smallCaps w:val="0"/>
              <w:color w:val="auto"/>
              <w:lang w:eastAsia="fr-FR"/>
            </w:rPr>
          </w:pPr>
          <w:hyperlink w:anchor="_Toc478377678" w:history="1">
            <w:r w:rsidRPr="00CA026B">
              <w:rPr>
                <w:rStyle w:val="Lienhypertexte"/>
              </w:rPr>
              <w:t>2. Accordeur de signal carré</w:t>
            </w:r>
            <w:r>
              <w:rPr>
                <w:webHidden/>
              </w:rPr>
              <w:tab/>
            </w:r>
            <w:r>
              <w:rPr>
                <w:webHidden/>
              </w:rPr>
              <w:fldChar w:fldCharType="begin"/>
            </w:r>
            <w:r>
              <w:rPr>
                <w:webHidden/>
              </w:rPr>
              <w:instrText xml:space="preserve"> PAGEREF _Toc478377678 \h </w:instrText>
            </w:r>
            <w:r>
              <w:rPr>
                <w:webHidden/>
              </w:rPr>
            </w:r>
            <w:r>
              <w:rPr>
                <w:webHidden/>
              </w:rPr>
              <w:fldChar w:fldCharType="separate"/>
            </w:r>
            <w:r>
              <w:rPr>
                <w:webHidden/>
              </w:rPr>
              <w:t>7</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79" w:history="1">
            <w:r w:rsidRPr="00CA026B">
              <w:rPr>
                <w:rStyle w:val="Lienhypertexte"/>
              </w:rPr>
              <w:t>2.1 Problématiques</w:t>
            </w:r>
            <w:r>
              <w:rPr>
                <w:webHidden/>
              </w:rPr>
              <w:tab/>
            </w:r>
            <w:r>
              <w:rPr>
                <w:webHidden/>
              </w:rPr>
              <w:fldChar w:fldCharType="begin"/>
            </w:r>
            <w:r>
              <w:rPr>
                <w:webHidden/>
              </w:rPr>
              <w:instrText xml:space="preserve"> PAGEREF _Toc478377679 \h </w:instrText>
            </w:r>
            <w:r>
              <w:rPr>
                <w:webHidden/>
              </w:rPr>
            </w:r>
            <w:r>
              <w:rPr>
                <w:webHidden/>
              </w:rPr>
              <w:fldChar w:fldCharType="separate"/>
            </w:r>
            <w:r>
              <w:rPr>
                <w:webHidden/>
              </w:rPr>
              <w:t>7</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80" w:history="1">
            <w:r w:rsidRPr="00CA026B">
              <w:rPr>
                <w:rStyle w:val="Lienhypertexte"/>
              </w:rPr>
              <w:t>2.2 Solutions</w:t>
            </w:r>
            <w:r>
              <w:rPr>
                <w:webHidden/>
              </w:rPr>
              <w:tab/>
            </w:r>
            <w:r>
              <w:rPr>
                <w:webHidden/>
              </w:rPr>
              <w:fldChar w:fldCharType="begin"/>
            </w:r>
            <w:r>
              <w:rPr>
                <w:webHidden/>
              </w:rPr>
              <w:instrText xml:space="preserve"> PAGEREF _Toc478377680 \h </w:instrText>
            </w:r>
            <w:r>
              <w:rPr>
                <w:webHidden/>
              </w:rPr>
            </w:r>
            <w:r>
              <w:rPr>
                <w:webHidden/>
              </w:rPr>
              <w:fldChar w:fldCharType="separate"/>
            </w:r>
            <w:r>
              <w:rPr>
                <w:webHidden/>
              </w:rPr>
              <w:t>7</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81" w:history="1">
            <w:r w:rsidRPr="00CA026B">
              <w:rPr>
                <w:rStyle w:val="Lienhypertexte"/>
              </w:rPr>
              <w:t>2.3 Code</w:t>
            </w:r>
            <w:r>
              <w:rPr>
                <w:webHidden/>
              </w:rPr>
              <w:tab/>
            </w:r>
            <w:r>
              <w:rPr>
                <w:webHidden/>
              </w:rPr>
              <w:fldChar w:fldCharType="begin"/>
            </w:r>
            <w:r>
              <w:rPr>
                <w:webHidden/>
              </w:rPr>
              <w:instrText xml:space="preserve"> PAGEREF _Toc478377681 \h </w:instrText>
            </w:r>
            <w:r>
              <w:rPr>
                <w:webHidden/>
              </w:rPr>
            </w:r>
            <w:r>
              <w:rPr>
                <w:webHidden/>
              </w:rPr>
              <w:fldChar w:fldCharType="separate"/>
            </w:r>
            <w:r>
              <w:rPr>
                <w:webHidden/>
              </w:rPr>
              <w:t>7</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82" w:history="1">
            <w:r w:rsidRPr="00CA026B">
              <w:rPr>
                <w:rStyle w:val="Lienhypertexte"/>
              </w:rPr>
              <w:t>2.4 Tests</w:t>
            </w:r>
            <w:r>
              <w:rPr>
                <w:webHidden/>
              </w:rPr>
              <w:tab/>
            </w:r>
            <w:r>
              <w:rPr>
                <w:webHidden/>
              </w:rPr>
              <w:fldChar w:fldCharType="begin"/>
            </w:r>
            <w:r>
              <w:rPr>
                <w:webHidden/>
              </w:rPr>
              <w:instrText xml:space="preserve"> PAGEREF _Toc478377682 \h </w:instrText>
            </w:r>
            <w:r>
              <w:rPr>
                <w:webHidden/>
              </w:rPr>
            </w:r>
            <w:r>
              <w:rPr>
                <w:webHidden/>
              </w:rPr>
              <w:fldChar w:fldCharType="separate"/>
            </w:r>
            <w:r>
              <w:rPr>
                <w:webHidden/>
              </w:rPr>
              <w:t>8</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83" w:history="1">
            <w:r w:rsidRPr="00CA026B">
              <w:rPr>
                <w:rStyle w:val="Lienhypertexte"/>
              </w:rPr>
              <w:t>2.5 Conclusion</w:t>
            </w:r>
            <w:r>
              <w:rPr>
                <w:webHidden/>
              </w:rPr>
              <w:tab/>
            </w:r>
            <w:r>
              <w:rPr>
                <w:webHidden/>
              </w:rPr>
              <w:fldChar w:fldCharType="begin"/>
            </w:r>
            <w:r>
              <w:rPr>
                <w:webHidden/>
              </w:rPr>
              <w:instrText xml:space="preserve"> PAGEREF _Toc478377683 \h </w:instrText>
            </w:r>
            <w:r>
              <w:rPr>
                <w:webHidden/>
              </w:rPr>
            </w:r>
            <w:r>
              <w:rPr>
                <w:webHidden/>
              </w:rPr>
              <w:fldChar w:fldCharType="separate"/>
            </w:r>
            <w:r>
              <w:rPr>
                <w:webHidden/>
              </w:rPr>
              <w:t>8</w:t>
            </w:r>
            <w:r>
              <w:rPr>
                <w:webHidden/>
              </w:rPr>
              <w:fldChar w:fldCharType="end"/>
            </w:r>
          </w:hyperlink>
        </w:p>
        <w:p w:rsidR="00BD23A9" w:rsidRDefault="00BD23A9" w:rsidP="001F0769">
          <w:pPr>
            <w:pStyle w:val="TM1"/>
            <w:spacing w:after="0"/>
            <w:contextualSpacing/>
            <w:rPr>
              <w:smallCaps w:val="0"/>
              <w:color w:val="auto"/>
              <w:lang w:eastAsia="fr-FR"/>
            </w:rPr>
          </w:pPr>
          <w:hyperlink w:anchor="_Toc478377684" w:history="1">
            <w:r w:rsidRPr="00CA026B">
              <w:rPr>
                <w:rStyle w:val="Lienhypertexte"/>
              </w:rPr>
              <w:t>3. Réalisation carte acquisition</w:t>
            </w:r>
            <w:r>
              <w:rPr>
                <w:webHidden/>
              </w:rPr>
              <w:tab/>
            </w:r>
            <w:r>
              <w:rPr>
                <w:webHidden/>
              </w:rPr>
              <w:fldChar w:fldCharType="begin"/>
            </w:r>
            <w:r>
              <w:rPr>
                <w:webHidden/>
              </w:rPr>
              <w:instrText xml:space="preserve"> PAGEREF _Toc478377684 \h </w:instrText>
            </w:r>
            <w:r>
              <w:rPr>
                <w:webHidden/>
              </w:rPr>
            </w:r>
            <w:r>
              <w:rPr>
                <w:webHidden/>
              </w:rPr>
              <w:fldChar w:fldCharType="separate"/>
            </w:r>
            <w:r>
              <w:rPr>
                <w:webHidden/>
              </w:rPr>
              <w:t>9</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85" w:history="1">
            <w:r w:rsidRPr="00CA026B">
              <w:rPr>
                <w:rStyle w:val="Lienhypertexte"/>
              </w:rPr>
              <w:t>3.1 Problématiques</w:t>
            </w:r>
            <w:r>
              <w:rPr>
                <w:webHidden/>
              </w:rPr>
              <w:tab/>
            </w:r>
            <w:r>
              <w:rPr>
                <w:webHidden/>
              </w:rPr>
              <w:fldChar w:fldCharType="begin"/>
            </w:r>
            <w:r>
              <w:rPr>
                <w:webHidden/>
              </w:rPr>
              <w:instrText xml:space="preserve"> PAGEREF _Toc478377685 \h </w:instrText>
            </w:r>
            <w:r>
              <w:rPr>
                <w:webHidden/>
              </w:rPr>
            </w:r>
            <w:r>
              <w:rPr>
                <w:webHidden/>
              </w:rPr>
              <w:fldChar w:fldCharType="separate"/>
            </w:r>
            <w:r>
              <w:rPr>
                <w:webHidden/>
              </w:rPr>
              <w:t>9</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86" w:history="1">
            <w:r w:rsidRPr="00CA026B">
              <w:rPr>
                <w:rStyle w:val="Lienhypertexte"/>
              </w:rPr>
              <w:t>3.2 Solutions</w:t>
            </w:r>
            <w:r>
              <w:rPr>
                <w:webHidden/>
              </w:rPr>
              <w:tab/>
            </w:r>
            <w:r>
              <w:rPr>
                <w:webHidden/>
              </w:rPr>
              <w:fldChar w:fldCharType="begin"/>
            </w:r>
            <w:r>
              <w:rPr>
                <w:webHidden/>
              </w:rPr>
              <w:instrText xml:space="preserve"> PAGEREF _Toc478377686 \h </w:instrText>
            </w:r>
            <w:r>
              <w:rPr>
                <w:webHidden/>
              </w:rPr>
            </w:r>
            <w:r>
              <w:rPr>
                <w:webHidden/>
              </w:rPr>
              <w:fldChar w:fldCharType="separate"/>
            </w:r>
            <w:r>
              <w:rPr>
                <w:webHidden/>
              </w:rPr>
              <w:t>9</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87" w:history="1">
            <w:r w:rsidRPr="00CA026B">
              <w:rPr>
                <w:rStyle w:val="Lienhypertexte"/>
              </w:rPr>
              <w:t>3.3 Carte</w:t>
            </w:r>
            <w:r>
              <w:rPr>
                <w:webHidden/>
              </w:rPr>
              <w:tab/>
            </w:r>
            <w:r>
              <w:rPr>
                <w:webHidden/>
              </w:rPr>
              <w:fldChar w:fldCharType="begin"/>
            </w:r>
            <w:r>
              <w:rPr>
                <w:webHidden/>
              </w:rPr>
              <w:instrText xml:space="preserve"> PAGEREF _Toc478377687 \h </w:instrText>
            </w:r>
            <w:r>
              <w:rPr>
                <w:webHidden/>
              </w:rPr>
            </w:r>
            <w:r>
              <w:rPr>
                <w:webHidden/>
              </w:rPr>
              <w:fldChar w:fldCharType="separate"/>
            </w:r>
            <w:r>
              <w:rPr>
                <w:webHidden/>
              </w:rPr>
              <w:t>11</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88" w:history="1">
            <w:r w:rsidRPr="00CA026B">
              <w:rPr>
                <w:rStyle w:val="Lienhypertexte"/>
              </w:rPr>
              <w:t>3.4 Tests</w:t>
            </w:r>
            <w:r>
              <w:rPr>
                <w:webHidden/>
              </w:rPr>
              <w:tab/>
            </w:r>
            <w:r>
              <w:rPr>
                <w:webHidden/>
              </w:rPr>
              <w:fldChar w:fldCharType="begin"/>
            </w:r>
            <w:r>
              <w:rPr>
                <w:webHidden/>
              </w:rPr>
              <w:instrText xml:space="preserve"> PAGEREF _Toc478377688 \h </w:instrText>
            </w:r>
            <w:r>
              <w:rPr>
                <w:webHidden/>
              </w:rPr>
            </w:r>
            <w:r>
              <w:rPr>
                <w:webHidden/>
              </w:rPr>
              <w:fldChar w:fldCharType="separate"/>
            </w:r>
            <w:r>
              <w:rPr>
                <w:webHidden/>
              </w:rPr>
              <w:t>12</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89" w:history="1">
            <w:r w:rsidRPr="00CA026B">
              <w:rPr>
                <w:rStyle w:val="Lienhypertexte"/>
              </w:rPr>
              <w:t>3.5 Conclusion</w:t>
            </w:r>
            <w:r>
              <w:rPr>
                <w:webHidden/>
              </w:rPr>
              <w:tab/>
            </w:r>
            <w:r>
              <w:rPr>
                <w:webHidden/>
              </w:rPr>
              <w:fldChar w:fldCharType="begin"/>
            </w:r>
            <w:r>
              <w:rPr>
                <w:webHidden/>
              </w:rPr>
              <w:instrText xml:space="preserve"> PAGEREF _Toc478377689 \h </w:instrText>
            </w:r>
            <w:r>
              <w:rPr>
                <w:webHidden/>
              </w:rPr>
            </w:r>
            <w:r>
              <w:rPr>
                <w:webHidden/>
              </w:rPr>
              <w:fldChar w:fldCharType="separate"/>
            </w:r>
            <w:r>
              <w:rPr>
                <w:webHidden/>
              </w:rPr>
              <w:t>13</w:t>
            </w:r>
            <w:r>
              <w:rPr>
                <w:webHidden/>
              </w:rPr>
              <w:fldChar w:fldCharType="end"/>
            </w:r>
          </w:hyperlink>
        </w:p>
        <w:p w:rsidR="00BD23A9" w:rsidRDefault="00BD23A9" w:rsidP="001F0769">
          <w:pPr>
            <w:pStyle w:val="TM1"/>
            <w:spacing w:after="0"/>
            <w:contextualSpacing/>
            <w:rPr>
              <w:smallCaps w:val="0"/>
              <w:color w:val="auto"/>
              <w:lang w:eastAsia="fr-FR"/>
            </w:rPr>
          </w:pPr>
          <w:hyperlink w:anchor="_Toc478377690" w:history="1">
            <w:r w:rsidRPr="00CA026B">
              <w:rPr>
                <w:rStyle w:val="Lienhypertexte"/>
              </w:rPr>
              <w:t>4. Accordeur de signal réel</w:t>
            </w:r>
            <w:r>
              <w:rPr>
                <w:webHidden/>
              </w:rPr>
              <w:tab/>
            </w:r>
            <w:r>
              <w:rPr>
                <w:webHidden/>
              </w:rPr>
              <w:fldChar w:fldCharType="begin"/>
            </w:r>
            <w:r>
              <w:rPr>
                <w:webHidden/>
              </w:rPr>
              <w:instrText xml:space="preserve"> PAGEREF _Toc478377690 \h </w:instrText>
            </w:r>
            <w:r>
              <w:rPr>
                <w:webHidden/>
              </w:rPr>
            </w:r>
            <w:r>
              <w:rPr>
                <w:webHidden/>
              </w:rPr>
              <w:fldChar w:fldCharType="separate"/>
            </w:r>
            <w:r>
              <w:rPr>
                <w:webHidden/>
              </w:rPr>
              <w:t>14</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91" w:history="1">
            <w:r w:rsidRPr="00CA026B">
              <w:rPr>
                <w:rStyle w:val="Lienhypertexte"/>
              </w:rPr>
              <w:t>4.1 Problématiques</w:t>
            </w:r>
            <w:r>
              <w:rPr>
                <w:webHidden/>
              </w:rPr>
              <w:tab/>
            </w:r>
            <w:r>
              <w:rPr>
                <w:webHidden/>
              </w:rPr>
              <w:fldChar w:fldCharType="begin"/>
            </w:r>
            <w:r>
              <w:rPr>
                <w:webHidden/>
              </w:rPr>
              <w:instrText xml:space="preserve"> PAGEREF _Toc478377691 \h </w:instrText>
            </w:r>
            <w:r>
              <w:rPr>
                <w:webHidden/>
              </w:rPr>
            </w:r>
            <w:r>
              <w:rPr>
                <w:webHidden/>
              </w:rPr>
              <w:fldChar w:fldCharType="separate"/>
            </w:r>
            <w:r>
              <w:rPr>
                <w:webHidden/>
              </w:rPr>
              <w:t>14</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92" w:history="1">
            <w:r w:rsidRPr="00CA026B">
              <w:rPr>
                <w:rStyle w:val="Lienhypertexte"/>
              </w:rPr>
              <w:t>4.2 Solutions + Code</w:t>
            </w:r>
            <w:r>
              <w:rPr>
                <w:webHidden/>
              </w:rPr>
              <w:tab/>
            </w:r>
            <w:r>
              <w:rPr>
                <w:webHidden/>
              </w:rPr>
              <w:fldChar w:fldCharType="begin"/>
            </w:r>
            <w:r>
              <w:rPr>
                <w:webHidden/>
              </w:rPr>
              <w:instrText xml:space="preserve"> PAGEREF _Toc478377692 \h </w:instrText>
            </w:r>
            <w:r>
              <w:rPr>
                <w:webHidden/>
              </w:rPr>
            </w:r>
            <w:r>
              <w:rPr>
                <w:webHidden/>
              </w:rPr>
              <w:fldChar w:fldCharType="separate"/>
            </w:r>
            <w:r>
              <w:rPr>
                <w:webHidden/>
              </w:rPr>
              <w:t>14</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93" w:history="1">
            <w:r w:rsidRPr="00CA026B">
              <w:rPr>
                <w:rStyle w:val="Lienhypertexte"/>
              </w:rPr>
              <w:t>4.3 Code</w:t>
            </w:r>
            <w:r>
              <w:rPr>
                <w:webHidden/>
              </w:rPr>
              <w:tab/>
            </w:r>
            <w:r>
              <w:rPr>
                <w:webHidden/>
              </w:rPr>
              <w:fldChar w:fldCharType="begin"/>
            </w:r>
            <w:r>
              <w:rPr>
                <w:webHidden/>
              </w:rPr>
              <w:instrText xml:space="preserve"> PAGEREF _Toc478377693 \h </w:instrText>
            </w:r>
            <w:r>
              <w:rPr>
                <w:webHidden/>
              </w:rPr>
            </w:r>
            <w:r>
              <w:rPr>
                <w:webHidden/>
              </w:rPr>
              <w:fldChar w:fldCharType="separate"/>
            </w:r>
            <w:r>
              <w:rPr>
                <w:webHidden/>
              </w:rPr>
              <w:t>16</w:t>
            </w:r>
            <w:r>
              <w:rPr>
                <w:webHidden/>
              </w:rPr>
              <w:fldChar w:fldCharType="end"/>
            </w:r>
          </w:hyperlink>
        </w:p>
        <w:p w:rsidR="00BD23A9" w:rsidRDefault="00BD23A9" w:rsidP="001F0769">
          <w:pPr>
            <w:pStyle w:val="TM2"/>
            <w:spacing w:after="0"/>
            <w:contextualSpacing/>
            <w:rPr>
              <w:smallCaps w:val="0"/>
              <w:color w:val="auto"/>
              <w:lang w:eastAsia="fr-FR"/>
            </w:rPr>
          </w:pPr>
          <w:hyperlink w:anchor="_Toc478377694" w:history="1">
            <w:r w:rsidRPr="00CA026B">
              <w:rPr>
                <w:rStyle w:val="Lienhypertexte"/>
              </w:rPr>
              <w:t>4.4 Conclusion</w:t>
            </w:r>
            <w:r>
              <w:rPr>
                <w:webHidden/>
              </w:rPr>
              <w:tab/>
            </w:r>
            <w:r>
              <w:rPr>
                <w:webHidden/>
              </w:rPr>
              <w:fldChar w:fldCharType="begin"/>
            </w:r>
            <w:r>
              <w:rPr>
                <w:webHidden/>
              </w:rPr>
              <w:instrText xml:space="preserve"> PAGEREF _Toc478377694 \h </w:instrText>
            </w:r>
            <w:r>
              <w:rPr>
                <w:webHidden/>
              </w:rPr>
            </w:r>
            <w:r>
              <w:rPr>
                <w:webHidden/>
              </w:rPr>
              <w:fldChar w:fldCharType="separate"/>
            </w:r>
            <w:r>
              <w:rPr>
                <w:webHidden/>
              </w:rPr>
              <w:t>16</w:t>
            </w:r>
            <w:r>
              <w:rPr>
                <w:webHidden/>
              </w:rPr>
              <w:fldChar w:fldCharType="end"/>
            </w:r>
          </w:hyperlink>
        </w:p>
        <w:p w:rsidR="00BD23A9" w:rsidRDefault="00BD23A9" w:rsidP="001F0769">
          <w:pPr>
            <w:pStyle w:val="TM1"/>
            <w:spacing w:after="0"/>
            <w:contextualSpacing/>
            <w:rPr>
              <w:smallCaps w:val="0"/>
              <w:color w:val="auto"/>
              <w:lang w:eastAsia="fr-FR"/>
            </w:rPr>
          </w:pPr>
          <w:hyperlink w:anchor="_Toc478377695" w:history="1">
            <w:r w:rsidRPr="00CA026B">
              <w:rPr>
                <w:rStyle w:val="Lienhypertexte"/>
              </w:rPr>
              <w:t>5. Conclusion</w:t>
            </w:r>
            <w:r>
              <w:rPr>
                <w:webHidden/>
              </w:rPr>
              <w:tab/>
            </w:r>
            <w:r>
              <w:rPr>
                <w:webHidden/>
              </w:rPr>
              <w:fldChar w:fldCharType="begin"/>
            </w:r>
            <w:r>
              <w:rPr>
                <w:webHidden/>
              </w:rPr>
              <w:instrText xml:space="preserve"> PAGEREF _Toc478377695 \h </w:instrText>
            </w:r>
            <w:r>
              <w:rPr>
                <w:webHidden/>
              </w:rPr>
            </w:r>
            <w:r>
              <w:rPr>
                <w:webHidden/>
              </w:rPr>
              <w:fldChar w:fldCharType="separate"/>
            </w:r>
            <w:r>
              <w:rPr>
                <w:webHidden/>
              </w:rPr>
              <w:t>17</w:t>
            </w:r>
            <w:r>
              <w:rPr>
                <w:webHidden/>
              </w:rPr>
              <w:fldChar w:fldCharType="end"/>
            </w:r>
          </w:hyperlink>
        </w:p>
        <w:p w:rsidR="001A11E0" w:rsidRDefault="00CA20EC" w:rsidP="001F0769">
          <w:pPr>
            <w:spacing w:after="0"/>
            <w:contextualSpacing/>
          </w:pPr>
          <w:r>
            <w:rPr>
              <w:smallCaps/>
              <w:noProof/>
              <w:color w:val="9B2D1F" w:themeColor="accent2"/>
            </w:rPr>
            <w:fldChar w:fldCharType="end"/>
          </w:r>
        </w:p>
      </w:sdtContent>
    </w:sdt>
    <w:p w:rsidR="00A06ED1" w:rsidRDefault="00A06ED1" w:rsidP="001F0769">
      <w:pPr>
        <w:spacing w:after="0"/>
        <w:contextualSpacing/>
        <w:rPr>
          <w:rFonts w:asciiTheme="majorHAnsi" w:eastAsiaTheme="majorEastAsia" w:hAnsiTheme="majorHAnsi" w:cstheme="majorBidi"/>
          <w:color w:val="auto"/>
          <w:sz w:val="28"/>
          <w:szCs w:val="28"/>
        </w:rPr>
      </w:pPr>
    </w:p>
    <w:p w:rsidR="00C43EAD" w:rsidRPr="00C43EAD" w:rsidRDefault="005B7FD4" w:rsidP="001F0769">
      <w:pPr>
        <w:pStyle w:val="Titre1"/>
        <w:spacing w:before="0" w:after="0"/>
        <w:contextualSpacing/>
        <w:jc w:val="both"/>
      </w:pPr>
      <w:bookmarkStart w:id="1" w:name="_Toc478377667"/>
      <w:r>
        <w:t>Table des Illustrations :</w:t>
      </w:r>
      <w:bookmarkEnd w:id="1"/>
    </w:p>
    <w:p w:rsidR="00BD23A9" w:rsidRDefault="005B7FD4" w:rsidP="001F0769">
      <w:pPr>
        <w:pStyle w:val="Tabledesillustrations"/>
        <w:tabs>
          <w:tab w:val="right" w:leader="dot" w:pos="10338"/>
        </w:tabs>
        <w:contextualSpacing/>
        <w:rPr>
          <w:noProof/>
          <w:color w:val="auto"/>
          <w:lang w:eastAsia="fr-FR"/>
        </w:rPr>
      </w:pPr>
      <w:r>
        <w:fldChar w:fldCharType="begin"/>
      </w:r>
      <w:r>
        <w:instrText xml:space="preserve"> TOC \h \z \c "Figure" </w:instrText>
      </w:r>
      <w:r>
        <w:fldChar w:fldCharType="separate"/>
      </w:r>
      <w:hyperlink r:id="rId12" w:anchor="_Toc478377696" w:history="1">
        <w:r w:rsidR="00BD23A9" w:rsidRPr="0075161E">
          <w:rPr>
            <w:rStyle w:val="Lienhypertexte"/>
            <w:noProof/>
          </w:rPr>
          <w:t>Figure 1: Tableau des 8 premiers octaves</w:t>
        </w:r>
        <w:r w:rsidR="00BD23A9">
          <w:rPr>
            <w:noProof/>
            <w:webHidden/>
          </w:rPr>
          <w:tab/>
        </w:r>
        <w:r w:rsidR="00BD23A9">
          <w:rPr>
            <w:noProof/>
            <w:webHidden/>
          </w:rPr>
          <w:fldChar w:fldCharType="begin"/>
        </w:r>
        <w:r w:rsidR="00BD23A9">
          <w:rPr>
            <w:noProof/>
            <w:webHidden/>
          </w:rPr>
          <w:instrText xml:space="preserve"> PAGEREF _Toc478377696 \h </w:instrText>
        </w:r>
        <w:r w:rsidR="00BD23A9">
          <w:rPr>
            <w:noProof/>
            <w:webHidden/>
          </w:rPr>
        </w:r>
        <w:r w:rsidR="00BD23A9">
          <w:rPr>
            <w:noProof/>
            <w:webHidden/>
          </w:rPr>
          <w:fldChar w:fldCharType="separate"/>
        </w:r>
        <w:r w:rsidR="00BD23A9">
          <w:rPr>
            <w:noProof/>
            <w:webHidden/>
          </w:rPr>
          <w:t>3</w:t>
        </w:r>
        <w:r w:rsidR="00BD23A9">
          <w:rPr>
            <w:noProof/>
            <w:webHidden/>
          </w:rPr>
          <w:fldChar w:fldCharType="end"/>
        </w:r>
      </w:hyperlink>
    </w:p>
    <w:p w:rsidR="00BD23A9" w:rsidRDefault="00BD23A9" w:rsidP="001F0769">
      <w:pPr>
        <w:pStyle w:val="Tabledesillustrations"/>
        <w:tabs>
          <w:tab w:val="right" w:leader="dot" w:pos="10338"/>
        </w:tabs>
        <w:contextualSpacing/>
        <w:rPr>
          <w:noProof/>
          <w:color w:val="auto"/>
          <w:lang w:eastAsia="fr-FR"/>
        </w:rPr>
      </w:pPr>
      <w:hyperlink r:id="rId13" w:anchor="_Toc478377697" w:history="1">
        <w:r w:rsidRPr="0075161E">
          <w:rPr>
            <w:rStyle w:val="Lienhypertexte"/>
            <w:noProof/>
          </w:rPr>
          <w:t>Figure 2: TESTS n°1</w:t>
        </w:r>
        <w:r>
          <w:rPr>
            <w:noProof/>
            <w:webHidden/>
          </w:rPr>
          <w:tab/>
        </w:r>
        <w:r>
          <w:rPr>
            <w:noProof/>
            <w:webHidden/>
          </w:rPr>
          <w:fldChar w:fldCharType="begin"/>
        </w:r>
        <w:r>
          <w:rPr>
            <w:noProof/>
            <w:webHidden/>
          </w:rPr>
          <w:instrText xml:space="preserve"> PAGEREF _Toc478377697 \h </w:instrText>
        </w:r>
        <w:r>
          <w:rPr>
            <w:noProof/>
            <w:webHidden/>
          </w:rPr>
        </w:r>
        <w:r>
          <w:rPr>
            <w:noProof/>
            <w:webHidden/>
          </w:rPr>
          <w:fldChar w:fldCharType="separate"/>
        </w:r>
        <w:r>
          <w:rPr>
            <w:noProof/>
            <w:webHidden/>
          </w:rPr>
          <w:t>6</w:t>
        </w:r>
        <w:r>
          <w:rPr>
            <w:noProof/>
            <w:webHidden/>
          </w:rPr>
          <w:fldChar w:fldCharType="end"/>
        </w:r>
      </w:hyperlink>
    </w:p>
    <w:p w:rsidR="00BD23A9" w:rsidRDefault="00BD23A9" w:rsidP="001F0769">
      <w:pPr>
        <w:pStyle w:val="Tabledesillustrations"/>
        <w:tabs>
          <w:tab w:val="right" w:leader="dot" w:pos="10338"/>
        </w:tabs>
        <w:contextualSpacing/>
        <w:rPr>
          <w:noProof/>
          <w:color w:val="auto"/>
          <w:lang w:eastAsia="fr-FR"/>
        </w:rPr>
      </w:pPr>
      <w:hyperlink r:id="rId14" w:anchor="_Toc478377698" w:history="1">
        <w:r w:rsidRPr="0075161E">
          <w:rPr>
            <w:rStyle w:val="Lienhypertexte"/>
            <w:noProof/>
          </w:rPr>
          <w:t>Figure 3 : Schéma micro + jack</w:t>
        </w:r>
        <w:r>
          <w:rPr>
            <w:noProof/>
            <w:webHidden/>
          </w:rPr>
          <w:tab/>
        </w:r>
        <w:r>
          <w:rPr>
            <w:noProof/>
            <w:webHidden/>
          </w:rPr>
          <w:fldChar w:fldCharType="begin"/>
        </w:r>
        <w:r>
          <w:rPr>
            <w:noProof/>
            <w:webHidden/>
          </w:rPr>
          <w:instrText xml:space="preserve"> PAGEREF _Toc478377698 \h </w:instrText>
        </w:r>
        <w:r>
          <w:rPr>
            <w:noProof/>
            <w:webHidden/>
          </w:rPr>
        </w:r>
        <w:r>
          <w:rPr>
            <w:noProof/>
            <w:webHidden/>
          </w:rPr>
          <w:fldChar w:fldCharType="separate"/>
        </w:r>
        <w:r>
          <w:rPr>
            <w:noProof/>
            <w:webHidden/>
          </w:rPr>
          <w:t>9</w:t>
        </w:r>
        <w:r>
          <w:rPr>
            <w:noProof/>
            <w:webHidden/>
          </w:rPr>
          <w:fldChar w:fldCharType="end"/>
        </w:r>
      </w:hyperlink>
    </w:p>
    <w:p w:rsidR="00BD23A9" w:rsidRDefault="00BD23A9" w:rsidP="001F0769">
      <w:pPr>
        <w:pStyle w:val="Tabledesillustrations"/>
        <w:tabs>
          <w:tab w:val="right" w:leader="dot" w:pos="10338"/>
        </w:tabs>
        <w:contextualSpacing/>
        <w:rPr>
          <w:noProof/>
          <w:color w:val="auto"/>
          <w:lang w:eastAsia="fr-FR"/>
        </w:rPr>
      </w:pPr>
      <w:hyperlink r:id="rId15" w:anchor="_Toc478377699" w:history="1">
        <w:r w:rsidRPr="0075161E">
          <w:rPr>
            <w:rStyle w:val="Lienhypertexte"/>
            <w:noProof/>
          </w:rPr>
          <w:t>Figure 4 : schéma filtrage</w:t>
        </w:r>
        <w:r>
          <w:rPr>
            <w:noProof/>
            <w:webHidden/>
          </w:rPr>
          <w:tab/>
        </w:r>
        <w:r>
          <w:rPr>
            <w:noProof/>
            <w:webHidden/>
          </w:rPr>
          <w:fldChar w:fldCharType="begin"/>
        </w:r>
        <w:r>
          <w:rPr>
            <w:noProof/>
            <w:webHidden/>
          </w:rPr>
          <w:instrText xml:space="preserve"> PAGEREF _Toc478377699 \h </w:instrText>
        </w:r>
        <w:r>
          <w:rPr>
            <w:noProof/>
            <w:webHidden/>
          </w:rPr>
        </w:r>
        <w:r>
          <w:rPr>
            <w:noProof/>
            <w:webHidden/>
          </w:rPr>
          <w:fldChar w:fldCharType="separate"/>
        </w:r>
        <w:r>
          <w:rPr>
            <w:noProof/>
            <w:webHidden/>
          </w:rPr>
          <w:t>9</w:t>
        </w:r>
        <w:r>
          <w:rPr>
            <w:noProof/>
            <w:webHidden/>
          </w:rPr>
          <w:fldChar w:fldCharType="end"/>
        </w:r>
      </w:hyperlink>
    </w:p>
    <w:p w:rsidR="00BD23A9" w:rsidRDefault="00BD23A9" w:rsidP="001F0769">
      <w:pPr>
        <w:pStyle w:val="Tabledesillustrations"/>
        <w:tabs>
          <w:tab w:val="right" w:leader="dot" w:pos="10338"/>
        </w:tabs>
        <w:contextualSpacing/>
        <w:rPr>
          <w:noProof/>
          <w:color w:val="auto"/>
          <w:lang w:eastAsia="fr-FR"/>
        </w:rPr>
      </w:pPr>
      <w:hyperlink r:id="rId16" w:anchor="_Toc478377700" w:history="1">
        <w:r w:rsidRPr="0075161E">
          <w:rPr>
            <w:rStyle w:val="Lienhypertexte"/>
            <w:noProof/>
          </w:rPr>
          <w:t>Figure 5: Schéma alimentation</w:t>
        </w:r>
        <w:r>
          <w:rPr>
            <w:noProof/>
            <w:webHidden/>
          </w:rPr>
          <w:tab/>
        </w:r>
        <w:r>
          <w:rPr>
            <w:noProof/>
            <w:webHidden/>
          </w:rPr>
          <w:fldChar w:fldCharType="begin"/>
        </w:r>
        <w:r>
          <w:rPr>
            <w:noProof/>
            <w:webHidden/>
          </w:rPr>
          <w:instrText xml:space="preserve"> PAGEREF _Toc478377700 \h </w:instrText>
        </w:r>
        <w:r>
          <w:rPr>
            <w:noProof/>
            <w:webHidden/>
          </w:rPr>
        </w:r>
        <w:r>
          <w:rPr>
            <w:noProof/>
            <w:webHidden/>
          </w:rPr>
          <w:fldChar w:fldCharType="separate"/>
        </w:r>
        <w:r>
          <w:rPr>
            <w:noProof/>
            <w:webHidden/>
          </w:rPr>
          <w:t>10</w:t>
        </w:r>
        <w:r>
          <w:rPr>
            <w:noProof/>
            <w:webHidden/>
          </w:rPr>
          <w:fldChar w:fldCharType="end"/>
        </w:r>
      </w:hyperlink>
    </w:p>
    <w:p w:rsidR="00BD23A9" w:rsidRDefault="00BD23A9" w:rsidP="001F0769">
      <w:pPr>
        <w:pStyle w:val="Tabledesillustrations"/>
        <w:tabs>
          <w:tab w:val="right" w:leader="dot" w:pos="10338"/>
        </w:tabs>
        <w:contextualSpacing/>
        <w:rPr>
          <w:noProof/>
          <w:color w:val="auto"/>
          <w:lang w:eastAsia="fr-FR"/>
        </w:rPr>
      </w:pPr>
      <w:hyperlink r:id="rId17" w:anchor="_Toc478377701" w:history="1">
        <w:r w:rsidRPr="0075161E">
          <w:rPr>
            <w:rStyle w:val="Lienhypertexte"/>
            <w:noProof/>
          </w:rPr>
          <w:t>Figure 6 : Schema RAM externe</w:t>
        </w:r>
        <w:r>
          <w:rPr>
            <w:noProof/>
            <w:webHidden/>
          </w:rPr>
          <w:tab/>
        </w:r>
        <w:r>
          <w:rPr>
            <w:noProof/>
            <w:webHidden/>
          </w:rPr>
          <w:fldChar w:fldCharType="begin"/>
        </w:r>
        <w:r>
          <w:rPr>
            <w:noProof/>
            <w:webHidden/>
          </w:rPr>
          <w:instrText xml:space="preserve"> PAGEREF _Toc478377701 \h </w:instrText>
        </w:r>
        <w:r>
          <w:rPr>
            <w:noProof/>
            <w:webHidden/>
          </w:rPr>
        </w:r>
        <w:r>
          <w:rPr>
            <w:noProof/>
            <w:webHidden/>
          </w:rPr>
          <w:fldChar w:fldCharType="separate"/>
        </w:r>
        <w:r>
          <w:rPr>
            <w:noProof/>
            <w:webHidden/>
          </w:rPr>
          <w:t>10</w:t>
        </w:r>
        <w:r>
          <w:rPr>
            <w:noProof/>
            <w:webHidden/>
          </w:rPr>
          <w:fldChar w:fldCharType="end"/>
        </w:r>
      </w:hyperlink>
    </w:p>
    <w:p w:rsidR="00BD23A9" w:rsidRDefault="00BD23A9" w:rsidP="001F0769">
      <w:pPr>
        <w:pStyle w:val="Tabledesillustrations"/>
        <w:tabs>
          <w:tab w:val="right" w:leader="dot" w:pos="10338"/>
        </w:tabs>
        <w:contextualSpacing/>
        <w:rPr>
          <w:noProof/>
          <w:color w:val="auto"/>
          <w:lang w:eastAsia="fr-FR"/>
        </w:rPr>
      </w:pPr>
      <w:hyperlink r:id="rId18" w:anchor="_Toc478377702" w:history="1">
        <w:r w:rsidRPr="0075161E">
          <w:rPr>
            <w:rStyle w:val="Lienhypertexte"/>
            <w:noProof/>
          </w:rPr>
          <w:t>Figure 7 : Schema global</w:t>
        </w:r>
        <w:r>
          <w:rPr>
            <w:noProof/>
            <w:webHidden/>
          </w:rPr>
          <w:tab/>
        </w:r>
        <w:r>
          <w:rPr>
            <w:noProof/>
            <w:webHidden/>
          </w:rPr>
          <w:fldChar w:fldCharType="begin"/>
        </w:r>
        <w:r>
          <w:rPr>
            <w:noProof/>
            <w:webHidden/>
          </w:rPr>
          <w:instrText xml:space="preserve"> PAGEREF _Toc478377702 \h </w:instrText>
        </w:r>
        <w:r>
          <w:rPr>
            <w:noProof/>
            <w:webHidden/>
          </w:rPr>
        </w:r>
        <w:r>
          <w:rPr>
            <w:noProof/>
            <w:webHidden/>
          </w:rPr>
          <w:fldChar w:fldCharType="separate"/>
        </w:r>
        <w:r>
          <w:rPr>
            <w:noProof/>
            <w:webHidden/>
          </w:rPr>
          <w:t>11</w:t>
        </w:r>
        <w:r>
          <w:rPr>
            <w:noProof/>
            <w:webHidden/>
          </w:rPr>
          <w:fldChar w:fldCharType="end"/>
        </w:r>
      </w:hyperlink>
    </w:p>
    <w:p w:rsidR="00BD23A9" w:rsidRDefault="00BD23A9" w:rsidP="001F0769">
      <w:pPr>
        <w:pStyle w:val="Tabledesillustrations"/>
        <w:tabs>
          <w:tab w:val="right" w:leader="dot" w:pos="10338"/>
        </w:tabs>
        <w:contextualSpacing/>
        <w:rPr>
          <w:noProof/>
          <w:color w:val="auto"/>
          <w:lang w:eastAsia="fr-FR"/>
        </w:rPr>
      </w:pPr>
      <w:hyperlink r:id="rId19" w:anchor="_Toc478377703" w:history="1">
        <w:r w:rsidRPr="0075161E">
          <w:rPr>
            <w:rStyle w:val="Lienhypertexte"/>
            <w:noProof/>
          </w:rPr>
          <w:t>Figure 8 : platine prototypage</w:t>
        </w:r>
        <w:r>
          <w:rPr>
            <w:noProof/>
            <w:webHidden/>
          </w:rPr>
          <w:tab/>
        </w:r>
        <w:r>
          <w:rPr>
            <w:noProof/>
            <w:webHidden/>
          </w:rPr>
          <w:fldChar w:fldCharType="begin"/>
        </w:r>
        <w:r>
          <w:rPr>
            <w:noProof/>
            <w:webHidden/>
          </w:rPr>
          <w:instrText xml:space="preserve"> PAGEREF _Toc478377703 \h </w:instrText>
        </w:r>
        <w:r>
          <w:rPr>
            <w:noProof/>
            <w:webHidden/>
          </w:rPr>
        </w:r>
        <w:r>
          <w:rPr>
            <w:noProof/>
            <w:webHidden/>
          </w:rPr>
          <w:fldChar w:fldCharType="separate"/>
        </w:r>
        <w:r>
          <w:rPr>
            <w:noProof/>
            <w:webHidden/>
          </w:rPr>
          <w:t>11</w:t>
        </w:r>
        <w:r>
          <w:rPr>
            <w:noProof/>
            <w:webHidden/>
          </w:rPr>
          <w:fldChar w:fldCharType="end"/>
        </w:r>
      </w:hyperlink>
    </w:p>
    <w:p w:rsidR="00BD23A9" w:rsidRDefault="00BD23A9" w:rsidP="001F0769">
      <w:pPr>
        <w:pStyle w:val="Tabledesillustrations"/>
        <w:tabs>
          <w:tab w:val="right" w:leader="dot" w:pos="10338"/>
        </w:tabs>
        <w:contextualSpacing/>
        <w:rPr>
          <w:noProof/>
          <w:color w:val="auto"/>
          <w:lang w:eastAsia="fr-FR"/>
        </w:rPr>
      </w:pPr>
      <w:hyperlink r:id="rId20" w:anchor="_Toc478377704" w:history="1">
        <w:r w:rsidRPr="0075161E">
          <w:rPr>
            <w:rStyle w:val="Lienhypertexte"/>
            <w:noProof/>
          </w:rPr>
          <w:t>Figure 9 : vue 3D</w:t>
        </w:r>
        <w:r>
          <w:rPr>
            <w:noProof/>
            <w:webHidden/>
          </w:rPr>
          <w:tab/>
        </w:r>
        <w:r>
          <w:rPr>
            <w:noProof/>
            <w:webHidden/>
          </w:rPr>
          <w:fldChar w:fldCharType="begin"/>
        </w:r>
        <w:r>
          <w:rPr>
            <w:noProof/>
            <w:webHidden/>
          </w:rPr>
          <w:instrText xml:space="preserve"> PAGEREF _Toc478377704 \h </w:instrText>
        </w:r>
        <w:r>
          <w:rPr>
            <w:noProof/>
            <w:webHidden/>
          </w:rPr>
        </w:r>
        <w:r>
          <w:rPr>
            <w:noProof/>
            <w:webHidden/>
          </w:rPr>
          <w:fldChar w:fldCharType="separate"/>
        </w:r>
        <w:r>
          <w:rPr>
            <w:noProof/>
            <w:webHidden/>
          </w:rPr>
          <w:t>12</w:t>
        </w:r>
        <w:r>
          <w:rPr>
            <w:noProof/>
            <w:webHidden/>
          </w:rPr>
          <w:fldChar w:fldCharType="end"/>
        </w:r>
      </w:hyperlink>
    </w:p>
    <w:p w:rsidR="00BD23A9" w:rsidRDefault="00BD23A9" w:rsidP="001F0769">
      <w:pPr>
        <w:pStyle w:val="Tabledesillustrations"/>
        <w:tabs>
          <w:tab w:val="right" w:leader="dot" w:pos="10338"/>
        </w:tabs>
        <w:contextualSpacing/>
        <w:rPr>
          <w:noProof/>
          <w:color w:val="auto"/>
          <w:lang w:eastAsia="fr-FR"/>
        </w:rPr>
      </w:pPr>
      <w:hyperlink r:id="rId21" w:anchor="_Toc478377705" w:history="1">
        <w:r w:rsidRPr="0075161E">
          <w:rPr>
            <w:rStyle w:val="Lienhypertexte"/>
            <w:noProof/>
          </w:rPr>
          <w:t>Figure 10 : PCB final</w:t>
        </w:r>
        <w:r>
          <w:rPr>
            <w:noProof/>
            <w:webHidden/>
          </w:rPr>
          <w:tab/>
        </w:r>
        <w:r>
          <w:rPr>
            <w:noProof/>
            <w:webHidden/>
          </w:rPr>
          <w:fldChar w:fldCharType="begin"/>
        </w:r>
        <w:r>
          <w:rPr>
            <w:noProof/>
            <w:webHidden/>
          </w:rPr>
          <w:instrText xml:space="preserve"> PAGEREF _Toc478377705 \h </w:instrText>
        </w:r>
        <w:r>
          <w:rPr>
            <w:noProof/>
            <w:webHidden/>
          </w:rPr>
        </w:r>
        <w:r>
          <w:rPr>
            <w:noProof/>
            <w:webHidden/>
          </w:rPr>
          <w:fldChar w:fldCharType="separate"/>
        </w:r>
        <w:r>
          <w:rPr>
            <w:noProof/>
            <w:webHidden/>
          </w:rPr>
          <w:t>12</w:t>
        </w:r>
        <w:r>
          <w:rPr>
            <w:noProof/>
            <w:webHidden/>
          </w:rPr>
          <w:fldChar w:fldCharType="end"/>
        </w:r>
      </w:hyperlink>
    </w:p>
    <w:p w:rsidR="00BD23A9" w:rsidRDefault="00BD23A9" w:rsidP="001F0769">
      <w:pPr>
        <w:pStyle w:val="Tabledesillustrations"/>
        <w:tabs>
          <w:tab w:val="right" w:leader="dot" w:pos="10338"/>
        </w:tabs>
        <w:contextualSpacing/>
        <w:rPr>
          <w:noProof/>
          <w:color w:val="auto"/>
          <w:lang w:eastAsia="fr-FR"/>
        </w:rPr>
      </w:pPr>
      <w:hyperlink r:id="rId22" w:anchor="_Toc478377706" w:history="1">
        <w:r w:rsidRPr="0075161E">
          <w:rPr>
            <w:rStyle w:val="Lienhypertexte"/>
            <w:noProof/>
          </w:rPr>
          <w:t>Figure 11 : Batterie de tests Butterworth</w:t>
        </w:r>
        <w:r>
          <w:rPr>
            <w:noProof/>
            <w:webHidden/>
          </w:rPr>
          <w:tab/>
        </w:r>
        <w:r>
          <w:rPr>
            <w:noProof/>
            <w:webHidden/>
          </w:rPr>
          <w:fldChar w:fldCharType="begin"/>
        </w:r>
        <w:r>
          <w:rPr>
            <w:noProof/>
            <w:webHidden/>
          </w:rPr>
          <w:instrText xml:space="preserve"> PAGEREF _Toc478377706 \h </w:instrText>
        </w:r>
        <w:r>
          <w:rPr>
            <w:noProof/>
            <w:webHidden/>
          </w:rPr>
        </w:r>
        <w:r>
          <w:rPr>
            <w:noProof/>
            <w:webHidden/>
          </w:rPr>
          <w:fldChar w:fldCharType="separate"/>
        </w:r>
        <w:r>
          <w:rPr>
            <w:noProof/>
            <w:webHidden/>
          </w:rPr>
          <w:t>13</w:t>
        </w:r>
        <w:r>
          <w:rPr>
            <w:noProof/>
            <w:webHidden/>
          </w:rPr>
          <w:fldChar w:fldCharType="end"/>
        </w:r>
      </w:hyperlink>
    </w:p>
    <w:p w:rsidR="00375927" w:rsidRDefault="005B7FD4" w:rsidP="001F0769">
      <w:pPr>
        <w:pStyle w:val="Titre1"/>
        <w:spacing w:before="0" w:after="0"/>
        <w:ind w:firstLine="0"/>
        <w:contextualSpacing/>
        <w:jc w:val="both"/>
      </w:pPr>
      <w:r>
        <w:fldChar w:fldCharType="end"/>
      </w:r>
    </w:p>
    <w:p w:rsidR="00375927" w:rsidRDefault="00375927" w:rsidP="001F0769">
      <w:pPr>
        <w:pStyle w:val="Titre1"/>
        <w:numPr>
          <w:ilvl w:val="0"/>
          <w:numId w:val="13"/>
        </w:numPr>
        <w:spacing w:before="0" w:after="0"/>
        <w:contextualSpacing/>
        <w:jc w:val="both"/>
      </w:pPr>
      <w:r>
        <w:br w:type="page"/>
      </w:r>
      <w:bookmarkStart w:id="2" w:name="_Toc478377668"/>
      <w:r w:rsidR="003B6CB8">
        <w:lastRenderedPageBreak/>
        <w:t>Introduction</w:t>
      </w:r>
      <w:bookmarkEnd w:id="2"/>
    </w:p>
    <w:p w:rsidR="00C60293" w:rsidRPr="00C60293" w:rsidRDefault="00C60293" w:rsidP="001F0769">
      <w:pPr>
        <w:spacing w:after="0"/>
        <w:contextualSpacing/>
      </w:pPr>
    </w:p>
    <w:p w:rsidR="00C60293" w:rsidRDefault="00C60293" w:rsidP="001F0769">
      <w:pPr>
        <w:spacing w:after="0"/>
        <w:ind w:firstLine="709"/>
        <w:contextualSpacing/>
      </w:pPr>
      <w:r>
        <w:t xml:space="preserve">Les 6 cordes d’une guitare sont généralement accordées comme suit : Mi La Ré Sol Si Mi. Le respect des écarts de notes entre les cordes (en demi-tons : 5 / 5 / 5 / 4 / 5) est impératif pour jouer seul. Le respect des notes absolues est impératif pour jouer à plusieurs. </w:t>
      </w:r>
    </w:p>
    <w:p w:rsidR="00F831BC" w:rsidRPr="00FC2F6B" w:rsidRDefault="00F831BC" w:rsidP="001F0769">
      <w:pPr>
        <w:spacing w:after="0"/>
        <w:ind w:firstLine="709"/>
        <w:contextualSpacing/>
      </w:pPr>
    </w:p>
    <w:p w:rsidR="00C60293" w:rsidRDefault="003B6CB8" w:rsidP="001F0769">
      <w:pPr>
        <w:pStyle w:val="Titre2"/>
        <w:numPr>
          <w:ilvl w:val="1"/>
          <w:numId w:val="12"/>
        </w:numPr>
        <w:spacing w:before="0" w:after="0"/>
        <w:contextualSpacing/>
        <w:jc w:val="both"/>
      </w:pPr>
      <w:bookmarkStart w:id="3" w:name="_Toc478377669"/>
      <w:r>
        <w:t>Objectif</w:t>
      </w:r>
      <w:bookmarkEnd w:id="3"/>
    </w:p>
    <w:p w:rsidR="00C0676E" w:rsidRPr="00C0676E" w:rsidRDefault="00C0676E" w:rsidP="001F0769">
      <w:pPr>
        <w:spacing w:after="0"/>
        <w:contextualSpacing/>
      </w:pPr>
    </w:p>
    <w:p w:rsidR="00C0676E" w:rsidRDefault="00C60293" w:rsidP="001F0769">
      <w:pPr>
        <w:spacing w:after="0"/>
        <w:ind w:firstLine="709"/>
        <w:contextualSpacing/>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1F0769">
      <w:pPr>
        <w:spacing w:after="0"/>
        <w:contextualSpacing/>
      </w:pPr>
      <w:r>
        <w:t xml:space="preserve"> </w:t>
      </w:r>
    </w:p>
    <w:p w:rsidR="00C60293" w:rsidRDefault="003B6CB8" w:rsidP="001F0769">
      <w:pPr>
        <w:pStyle w:val="Titre2"/>
        <w:numPr>
          <w:ilvl w:val="1"/>
          <w:numId w:val="12"/>
        </w:numPr>
        <w:spacing w:before="0" w:after="0"/>
        <w:contextualSpacing/>
        <w:jc w:val="both"/>
      </w:pPr>
      <w:bookmarkStart w:id="4" w:name="_Toc478377670"/>
      <w:r>
        <w:t>Cahier des charges</w:t>
      </w:r>
      <w:bookmarkEnd w:id="4"/>
      <w:r>
        <w:t xml:space="preserve"> </w:t>
      </w:r>
    </w:p>
    <w:p w:rsidR="002F7B12" w:rsidRPr="002F7B12" w:rsidRDefault="002F7B12" w:rsidP="001F0769">
      <w:pPr>
        <w:spacing w:after="0"/>
        <w:contextualSpacing/>
      </w:pPr>
    </w:p>
    <w:p w:rsidR="00C60293" w:rsidRDefault="00C60293" w:rsidP="001F0769">
      <w:pPr>
        <w:spacing w:after="0"/>
        <w:contextualSpacing/>
      </w:pPr>
      <w:r>
        <w:t xml:space="preserve">• Affichage de la note jouée et de sa fréquence (afficheur / PC) </w:t>
      </w:r>
    </w:p>
    <w:p w:rsidR="00C60293" w:rsidRDefault="00C60293" w:rsidP="001F0769">
      <w:pPr>
        <w:spacing w:after="0"/>
        <w:contextualSpacing/>
      </w:pPr>
      <w:r>
        <w:t>• Indications de la consigne de réglage de la corde (</w:t>
      </w:r>
      <w:proofErr w:type="spellStart"/>
      <w:r>
        <w:t>LEDs</w:t>
      </w:r>
      <w:proofErr w:type="spellEnd"/>
      <w:r>
        <w:t xml:space="preserve"> : corde trop grave / accordée / trop aigüe)</w:t>
      </w:r>
    </w:p>
    <w:p w:rsidR="002F7B12" w:rsidRPr="00C60293" w:rsidRDefault="002F7B12" w:rsidP="001F0769">
      <w:pPr>
        <w:spacing w:after="0"/>
        <w:contextualSpacing/>
      </w:pPr>
    </w:p>
    <w:p w:rsidR="003B6CB8" w:rsidRDefault="00642C49" w:rsidP="001F0769">
      <w:pPr>
        <w:pStyle w:val="Titre2"/>
        <w:spacing w:before="0" w:after="0"/>
        <w:contextualSpacing/>
        <w:jc w:val="both"/>
      </w:pPr>
      <w:bookmarkStart w:id="5" w:name="_Toc478377671"/>
      <w:r>
        <w:t>0.3</w:t>
      </w:r>
      <w:r w:rsidR="00FC2F6B">
        <w:t xml:space="preserve"> </w:t>
      </w:r>
      <w:r w:rsidR="003B6CB8">
        <w:t>Travail à réaliser</w:t>
      </w:r>
      <w:bookmarkEnd w:id="5"/>
    </w:p>
    <w:p w:rsidR="00FC2F6B" w:rsidRDefault="00FC2F6B" w:rsidP="001F0769">
      <w:pPr>
        <w:spacing w:after="0"/>
        <w:contextualSpacing/>
      </w:pPr>
    </w:p>
    <w:p w:rsidR="00C60293" w:rsidRDefault="00C60293" w:rsidP="001F0769">
      <w:pPr>
        <w:spacing w:after="0"/>
        <w:contextualSpacing/>
      </w:pPr>
      <w:r>
        <w:t xml:space="preserve">• Etude de la gamme de fréquence à considérer </w:t>
      </w:r>
    </w:p>
    <w:p w:rsidR="00C60293" w:rsidRDefault="00C60293" w:rsidP="001F0769">
      <w:pPr>
        <w:spacing w:after="0"/>
        <w:contextualSpacing/>
      </w:pPr>
      <w:r>
        <w:t xml:space="preserve">• Bloc diagramme fonctionnel </w:t>
      </w:r>
    </w:p>
    <w:p w:rsidR="00C60293" w:rsidRDefault="00C60293" w:rsidP="001F0769">
      <w:pPr>
        <w:spacing w:after="0"/>
        <w:contextualSpacing/>
      </w:pPr>
      <w:r>
        <w:t>• C</w:t>
      </w:r>
      <w:r w:rsidR="00561ACE">
        <w:t>hoix du microcontrôleur (pas d’</w:t>
      </w:r>
      <w:proofErr w:type="spellStart"/>
      <w:r w:rsidR="00561ACE">
        <w:t>A</w:t>
      </w:r>
      <w:r>
        <w:t>rduino</w:t>
      </w:r>
      <w:proofErr w:type="spellEnd"/>
      <w:r>
        <w:t xml:space="preserve"> à priori) </w:t>
      </w:r>
    </w:p>
    <w:p w:rsidR="00C60293" w:rsidRDefault="00C60293" w:rsidP="001F0769">
      <w:pPr>
        <w:spacing w:after="0"/>
        <w:contextualSpacing/>
      </w:pPr>
      <w:r>
        <w:t xml:space="preserve">• Réalisation sur platine de prototypage (Guitare simulée par un générateur BF) </w:t>
      </w:r>
    </w:p>
    <w:p w:rsidR="00C60293" w:rsidRDefault="00C60293" w:rsidP="001F0769">
      <w:pPr>
        <w:spacing w:after="0"/>
        <w:contextualSpacing/>
      </w:pPr>
      <w:r>
        <w:t xml:space="preserve">• Analyse du signal généré par les micros de la guitare </w:t>
      </w:r>
    </w:p>
    <w:p w:rsidR="00C60293" w:rsidRDefault="00C60293" w:rsidP="001F0769">
      <w:pPr>
        <w:spacing w:after="0"/>
        <w:contextualSpacing/>
      </w:pPr>
      <w:r>
        <w:t xml:space="preserve">• Réalisation finale de l’accordeur sur platine de prototypage </w:t>
      </w:r>
    </w:p>
    <w:p w:rsidR="00C60293" w:rsidRDefault="00C60293" w:rsidP="001F0769">
      <w:pPr>
        <w:spacing w:after="0"/>
        <w:contextualSpacing/>
      </w:pPr>
      <w:r>
        <w:t xml:space="preserve">• Eventuellement, réalisation du circuit imprimé </w:t>
      </w:r>
    </w:p>
    <w:p w:rsidR="00C60293" w:rsidRDefault="00C60293" w:rsidP="001F0769">
      <w:pPr>
        <w:spacing w:after="0"/>
        <w:contextualSpacing/>
      </w:pPr>
      <w:r>
        <w:t xml:space="preserve">• Rédaction de la documentation associée au développement du projet </w:t>
      </w:r>
    </w:p>
    <w:p w:rsidR="00C60293" w:rsidRPr="00FC2F6B" w:rsidRDefault="00C60293" w:rsidP="001F0769">
      <w:pPr>
        <w:spacing w:after="0"/>
        <w:contextualSpacing/>
      </w:pPr>
      <w:r>
        <w:t>• Présentation du projet</w:t>
      </w:r>
    </w:p>
    <w:p w:rsidR="00FC2F6B" w:rsidRPr="00FC2F6B" w:rsidRDefault="00FC2F6B" w:rsidP="001F0769">
      <w:pPr>
        <w:spacing w:after="0"/>
        <w:contextualSpacing/>
      </w:pPr>
    </w:p>
    <w:p w:rsidR="00FC2F6B" w:rsidRDefault="00FC2F6B" w:rsidP="001F0769">
      <w:pPr>
        <w:spacing w:after="0"/>
        <w:contextualSpacing/>
        <w:rPr>
          <w:rFonts w:asciiTheme="majorHAnsi" w:eastAsiaTheme="majorEastAsia" w:hAnsiTheme="majorHAnsi" w:cstheme="majorBidi"/>
          <w:b/>
          <w:color w:val="D34817" w:themeColor="accent1"/>
          <w:spacing w:val="20"/>
          <w:sz w:val="24"/>
          <w:u w:val="single"/>
        </w:rPr>
      </w:pPr>
    </w:p>
    <w:p w:rsidR="00C60293" w:rsidRDefault="00C60293" w:rsidP="001F0769">
      <w:pPr>
        <w:spacing w:after="0"/>
        <w:contextualSpacing/>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1F0769">
      <w:pPr>
        <w:pStyle w:val="Titre1"/>
        <w:numPr>
          <w:ilvl w:val="0"/>
          <w:numId w:val="13"/>
        </w:numPr>
        <w:spacing w:before="0" w:after="0"/>
        <w:contextualSpacing/>
        <w:jc w:val="both"/>
      </w:pPr>
      <w:bookmarkStart w:id="6" w:name="_Toc478377672"/>
      <w:r w:rsidRPr="00C60293">
        <w:lastRenderedPageBreak/>
        <w:t>Accordeur de constante</w:t>
      </w:r>
      <w:bookmarkEnd w:id="6"/>
    </w:p>
    <w:p w:rsidR="00F831BC" w:rsidRPr="00F831BC" w:rsidRDefault="00F831BC" w:rsidP="001F0769">
      <w:pPr>
        <w:spacing w:after="0"/>
        <w:contextualSpacing/>
      </w:pPr>
    </w:p>
    <w:p w:rsidR="00B2131C" w:rsidRDefault="00C0676E" w:rsidP="001F0769">
      <w:pPr>
        <w:pStyle w:val="Titre2"/>
        <w:spacing w:before="0" w:after="0"/>
        <w:contextualSpacing/>
        <w:jc w:val="both"/>
      </w:pPr>
      <w:bookmarkStart w:id="7" w:name="_Toc478377673"/>
      <w:r>
        <w:t>1.1 Problématique</w:t>
      </w:r>
      <w:bookmarkEnd w:id="7"/>
    </w:p>
    <w:p w:rsidR="00B2131C" w:rsidRPr="00B2131C" w:rsidRDefault="00B2131C" w:rsidP="001F0769">
      <w:pPr>
        <w:spacing w:after="0"/>
        <w:contextualSpacing/>
      </w:pPr>
    </w:p>
    <w:p w:rsidR="00C0676E" w:rsidRDefault="00A54230" w:rsidP="001F0769">
      <w:pPr>
        <w:spacing w:after="0"/>
        <w:contextualSpacing/>
      </w:pPr>
      <w:r>
        <w:t xml:space="preserve">La première problématique est de réaliser un accordeur </w:t>
      </w:r>
      <w:r w:rsidR="00B2131C">
        <w:t xml:space="preserve">de signal non physique sur microcontrôleur, capable : </w:t>
      </w:r>
    </w:p>
    <w:p w:rsidR="00B2131C" w:rsidRDefault="00B2131C" w:rsidP="001F0769">
      <w:pPr>
        <w:spacing w:after="0"/>
        <w:contextualSpacing/>
      </w:pPr>
      <w:r>
        <w:t>- De traiter une fréquence constante donnée lors de la compilation</w:t>
      </w:r>
    </w:p>
    <w:p w:rsidR="00B2131C" w:rsidRDefault="00B2131C" w:rsidP="001F0769">
      <w:pPr>
        <w:spacing w:after="0"/>
        <w:contextualSpacing/>
      </w:pPr>
      <w:r>
        <w:t>- D’associer toutes les fréquences possibles à la note la plus proche et son octave associée</w:t>
      </w:r>
    </w:p>
    <w:p w:rsidR="00B2131C" w:rsidRDefault="00B2131C" w:rsidP="001F0769">
      <w:pPr>
        <w:spacing w:after="0"/>
        <w:contextualSpacing/>
      </w:pPr>
      <w:r>
        <w:t>- D’indiquer à l’utilisateur la note la plus proche de la fréquence donnée et son octave</w:t>
      </w:r>
    </w:p>
    <w:p w:rsidR="00561ACE" w:rsidRDefault="00B2131C" w:rsidP="001F0769">
      <w:pPr>
        <w:spacing w:after="0"/>
        <w:contextualSpacing/>
      </w:pPr>
      <w:r>
        <w:t xml:space="preserve">- D’indiquer à l’utilisateur à l’aide de 3 </w:t>
      </w:r>
      <w:proofErr w:type="spellStart"/>
      <w:r>
        <w:t>leds</w:t>
      </w:r>
      <w:proofErr w:type="spellEnd"/>
      <w:r>
        <w:t xml:space="preserve"> si celui-ci doit augmenter ou réduire la fréquence pour tomber pile sur la note.</w:t>
      </w:r>
    </w:p>
    <w:p w:rsidR="002F7B12" w:rsidRPr="00C0676E" w:rsidRDefault="002F7B12" w:rsidP="001F0769">
      <w:pPr>
        <w:spacing w:after="0"/>
        <w:contextualSpacing/>
      </w:pPr>
    </w:p>
    <w:p w:rsidR="002F7B12" w:rsidRDefault="00C0676E" w:rsidP="001F0769">
      <w:pPr>
        <w:pStyle w:val="Titre2"/>
        <w:spacing w:before="0" w:after="0"/>
        <w:contextualSpacing/>
        <w:jc w:val="both"/>
      </w:pPr>
      <w:bookmarkStart w:id="8" w:name="_Toc478377674"/>
      <w:r>
        <w:t>1.2 Solutions</w:t>
      </w:r>
      <w:bookmarkEnd w:id="8"/>
    </w:p>
    <w:p w:rsidR="002F7B12" w:rsidRPr="002F7B12" w:rsidRDefault="002F7B12" w:rsidP="001F0769">
      <w:pPr>
        <w:spacing w:after="0"/>
        <w:contextualSpacing/>
      </w:pPr>
    </w:p>
    <w:p w:rsidR="00FD5B64" w:rsidRDefault="00B2131C" w:rsidP="001F0769">
      <w:pPr>
        <w:pStyle w:val="Titre3"/>
        <w:spacing w:before="0" w:after="0"/>
        <w:contextualSpacing/>
      </w:pPr>
      <w:r>
        <w:t xml:space="preserve">1.2.1 Calculs de notes … </w:t>
      </w:r>
    </w:p>
    <w:p w:rsidR="00D64386" w:rsidRPr="00D64386" w:rsidRDefault="00D64386" w:rsidP="001F0769">
      <w:pPr>
        <w:spacing w:after="0"/>
        <w:contextualSpacing/>
      </w:pPr>
    </w:p>
    <w:p w:rsidR="00FD5B64" w:rsidRPr="00FD5B64" w:rsidRDefault="00FD5B64" w:rsidP="001F0769">
      <w:pPr>
        <w:spacing w:after="0"/>
        <w:contextualSpacing/>
      </w:pPr>
      <w:r>
        <w:t xml:space="preserve">Posons le décor : </w:t>
      </w:r>
    </w:p>
    <w:p w:rsidR="00057622" w:rsidRDefault="00057622" w:rsidP="001F0769">
      <w:pPr>
        <w:spacing w:after="0"/>
        <w:ind w:firstLine="709"/>
        <w:contextualSpacing/>
      </w:pPr>
    </w:p>
    <w:p w:rsidR="00406941" w:rsidRPr="00406941" w:rsidRDefault="00406941" w:rsidP="001F0769">
      <w:pPr>
        <w:spacing w:after="0"/>
        <w:ind w:firstLine="709"/>
        <w:contextualSpacing/>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20Hz à 20 000Hz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hauteur (</w:t>
      </w:r>
      <w:r w:rsidR="00043F9A">
        <w:t>do, ré, mi …).</w:t>
      </w:r>
    </w:p>
    <w:p w:rsidR="00057622" w:rsidRDefault="00057622" w:rsidP="001F0769">
      <w:pPr>
        <w:spacing w:after="0"/>
        <w:ind w:firstLine="709"/>
        <w:contextualSpacing/>
      </w:pPr>
    </w:p>
    <w:p w:rsidR="00406941" w:rsidRPr="00406941" w:rsidRDefault="00406941" w:rsidP="001F0769">
      <w:pPr>
        <w:spacing w:after="0"/>
        <w:ind w:firstLine="709"/>
        <w:contextualSpacing/>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440Hz. </w:t>
      </w:r>
      <w:r w:rsidRPr="00406941">
        <w:t>Cette fréquence de référence est donnée par un diapason.</w:t>
      </w:r>
      <w:r w:rsidR="00043F9A">
        <w:t xml:space="preserve"> Nous utiliserons régulièrement cette notation dans ce rapport.</w:t>
      </w:r>
    </w:p>
    <w:p w:rsidR="00057622" w:rsidRDefault="00057622" w:rsidP="001F0769">
      <w:pPr>
        <w:spacing w:after="0"/>
        <w:contextualSpacing/>
      </w:pPr>
    </w:p>
    <w:p w:rsidR="00406941" w:rsidRDefault="00FD5B64" w:rsidP="001F0769">
      <w:pPr>
        <w:spacing w:after="0"/>
        <w:ind w:firstLine="709"/>
        <w:contextualSpacing/>
      </w:pPr>
      <w:r>
        <w:t>Dans la gamme tempérée (comprenez les 8 premiers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1F0769">
      <w:pPr>
        <w:spacing w:after="0"/>
        <w:contextualSpacing/>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 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 Hz</m:t>
        </m:r>
      </m:oMath>
      <w:r w:rsidRPr="007E1129">
        <w:rPr>
          <w:rStyle w:val="Emphaseple"/>
        </w:rPr>
        <w:t xml:space="preserve">) soit un SI3. </w:t>
      </w:r>
    </w:p>
    <w:p w:rsidR="00043F9A" w:rsidRPr="007E1129" w:rsidRDefault="007E1129" w:rsidP="001F0769">
      <w:pPr>
        <w:spacing w:after="0"/>
        <w:contextualSpacing/>
        <w:rPr>
          <w:i/>
          <w:iCs/>
          <w:color w:val="737373" w:themeColor="text1" w:themeTint="8C"/>
          <w:spacing w:val="2"/>
        </w:rPr>
      </w:pPr>
      <w:r>
        <w:rPr>
          <w:noProof/>
          <w:lang w:eastAsia="fr-FR"/>
        </w:rPr>
        <mc:AlternateContent>
          <mc:Choice Requires="wpg">
            <w:drawing>
              <wp:anchor distT="0" distB="0" distL="114300" distR="114300" simplePos="0" relativeHeight="251687424"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23">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A679CB" w:rsidRPr="008D4D93" w:rsidRDefault="00A679CB" w:rsidP="00B2131C">
                              <w:pPr>
                                <w:pStyle w:val="Lgende"/>
                                <w:rPr>
                                  <w:noProof/>
                                  <w:color w:val="000000" w:themeColor="text1"/>
                                </w:rPr>
                              </w:pPr>
                              <w:bookmarkStart w:id="9" w:name="_Ref475957448"/>
                              <w:bookmarkStart w:id="10" w:name="_Toc478377696"/>
                              <w:r>
                                <w:t xml:space="preserve">Figure </w:t>
                              </w:r>
                              <w:r>
                                <w:fldChar w:fldCharType="begin"/>
                              </w:r>
                              <w:r>
                                <w:instrText xml:space="preserve"> SEQ Figure \* ARABIC </w:instrText>
                              </w:r>
                              <w:r>
                                <w:fldChar w:fldCharType="separate"/>
                              </w:r>
                              <w:r>
                                <w:rPr>
                                  <w:noProof/>
                                </w:rPr>
                                <w:t>1</w:t>
                              </w:r>
                              <w:r>
                                <w:fldChar w:fldCharType="end"/>
                              </w:r>
                              <w:bookmarkEnd w:id="9"/>
                              <w:r>
                                <w:t>: Tableau des 8 premiers octaves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87424;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24" o:title="" croptop="10471f" cropbottom="24667f" cropleft="8740f" cropright="12527f"/>
                  <v:path arrowok="t"/>
                </v:sha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679CB" w:rsidRPr="008D4D93" w:rsidRDefault="00A679CB" w:rsidP="00B2131C">
                        <w:pPr>
                          <w:pStyle w:val="Lgende"/>
                          <w:rPr>
                            <w:noProof/>
                            <w:color w:val="000000" w:themeColor="text1"/>
                          </w:rPr>
                        </w:pPr>
                        <w:bookmarkStart w:id="11" w:name="_Ref475957448"/>
                        <w:bookmarkStart w:id="12" w:name="_Toc478377696"/>
                        <w:r>
                          <w:t xml:space="preserve">Figure </w:t>
                        </w:r>
                        <w:r>
                          <w:fldChar w:fldCharType="begin"/>
                        </w:r>
                        <w:r>
                          <w:instrText xml:space="preserve"> SEQ Figure \* ARABIC </w:instrText>
                        </w:r>
                        <w:r>
                          <w:fldChar w:fldCharType="separate"/>
                        </w:r>
                        <w:r>
                          <w:rPr>
                            <w:noProof/>
                          </w:rPr>
                          <w:t>1</w:t>
                        </w:r>
                        <w:r>
                          <w:fldChar w:fldCharType="end"/>
                        </w:r>
                        <w:bookmarkEnd w:id="11"/>
                        <w:r>
                          <w:t>: Tableau des 8 premiers octaves</w:t>
                        </w:r>
                        <w:bookmarkEnd w:id="12"/>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1F0769">
      <w:pPr>
        <w:spacing w:after="0"/>
        <w:contextualSpacing/>
      </w:pPr>
    </w:p>
    <w:p w:rsidR="00561ACE" w:rsidRDefault="00561ACE" w:rsidP="001F0769">
      <w:pPr>
        <w:spacing w:after="0"/>
        <w:contextualSpacing/>
      </w:pPr>
    </w:p>
    <w:p w:rsidR="00043F9A" w:rsidRDefault="00043F9A" w:rsidP="001F0769">
      <w:pPr>
        <w:spacing w:after="0"/>
        <w:ind w:firstLine="709"/>
        <w:contextualSpacing/>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Exemple avec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=440 Hz</m:t>
        </m:r>
      </m:oMath>
      <w:r>
        <w:t xml:space="preserve"> et </w:t>
      </w:r>
      <m:oMath>
        <m:r>
          <w:rPr>
            <w:rFonts w:ascii="Cambria Math" w:hAnsi="Cambria Math"/>
          </w:rPr>
          <m:t>n=-12</m:t>
        </m:r>
      </m:oMath>
      <w:r>
        <w:t xml:space="preserve"> on obtient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-12</m:t>
                </m:r>
              </m:num>
              <m:den>
                <m:r>
                  <w:rPr>
                    <w:rFonts w:ascii="Cambria Math" w:hAnsi="Cambria Math"/>
                  </w:rPr>
                  <m:t>12</m:t>
                </m:r>
              </m:den>
            </m:f>
          </m:sup>
        </m:sSup>
        <m:r>
          <w:rPr>
            <w:rFonts w:ascii="Cambria Math" w:hAnsi="Cambria Math"/>
          </w:rPr>
          <m:t>=220 Hz</m:t>
        </m:r>
      </m:oMath>
      <w:r w:rsidR="00FD5B64">
        <w:t xml:space="preserve"> On obtient bien la note 12 cases avant soit un LA2.</w:t>
      </w:r>
    </w:p>
    <w:p w:rsidR="008C1222" w:rsidRDefault="008C1222" w:rsidP="001F0769">
      <w:pPr>
        <w:spacing w:after="0"/>
        <w:contextualSpacing/>
      </w:pPr>
      <w:r>
        <w:lastRenderedPageBreak/>
        <w:t xml:space="preserve">Ce calcul nous permet donc de </w:t>
      </w:r>
      <w:r w:rsidR="007E1129">
        <w:t>trouver</w:t>
      </w:r>
      <w:r>
        <w:t xml:space="preserve"> toutes les notes à partir du seul LA3 440Hz, ce qui évite la multiplicité des constantes dans notre code. </w:t>
      </w:r>
    </w:p>
    <w:p w:rsidR="008C1222" w:rsidRDefault="008C1222" w:rsidP="001F0769">
      <w:pPr>
        <w:spacing w:after="0"/>
        <w:contextualSpacing/>
      </w:pPr>
      <w:r>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1F0769">
      <w:pPr>
        <w:spacing w:after="0"/>
        <w:contextualSpacing/>
      </w:pPr>
      <w:r>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57622" w:rsidRDefault="00057622" w:rsidP="001F0769">
      <w:pPr>
        <w:spacing w:after="0"/>
        <w:contextualSpacing/>
        <w:rPr>
          <w:rStyle w:val="Emphaseple"/>
        </w:rPr>
      </w:pPr>
    </w:p>
    <w:p w:rsidR="00080045" w:rsidRPr="007E1129" w:rsidRDefault="00080045" w:rsidP="001F0769">
      <w:pPr>
        <w:spacing w:after="0"/>
        <w:contextualSpacing/>
        <w:rPr>
          <w:rStyle w:val="Emphaseple"/>
        </w:rPr>
      </w:pPr>
      <w:r w:rsidRPr="007E1129">
        <w:rPr>
          <w:rStyle w:val="Emphaseple"/>
        </w:rPr>
        <w:t xml:space="preserve">Exemple : </w:t>
      </w:r>
      <w:r w:rsidR="00561ACE">
        <w:rPr>
          <w:rStyle w:val="Emphaseple"/>
        </w:rPr>
        <w:t>On c</w:t>
      </w:r>
      <w:r w:rsidRPr="007E1129">
        <w:rPr>
          <w:rStyle w:val="Emphaseple"/>
        </w:rPr>
        <w:t xml:space="preserve">herche à accorder une fréquence de 99Hz soit presque un SOL1 qui normalement vaut 98Hz, on applique donc la formule : </w:t>
      </w:r>
    </w:p>
    <w:p w:rsidR="00080045" w:rsidRDefault="00080045" w:rsidP="001F0769">
      <w:pPr>
        <w:spacing w:after="0"/>
        <w:contextualSpacing/>
        <w:rPr>
          <w:rStyle w:val="Emphaseple"/>
        </w:rPr>
      </w:pPr>
      <m:oMath>
        <m:r>
          <m:rPr>
            <m:sty m:val="p"/>
          </m:rPr>
          <w:rPr>
            <w:rStyle w:val="Emphaseple"/>
            <w:rFonts w:ascii="Cambria Math" w:hAnsi="Cambria Math"/>
          </w:rPr>
          <m:t xml:space="preserve">n=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num>
                      <m:den>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r>
                          <m:rPr>
                            <m:sty m:val="p"/>
                          </m:rPr>
                          <w:rPr>
                            <w:rStyle w:val="Emphaseple"/>
                            <w:rFonts w:ascii="Cambria Math" w:hAnsi="Cambria Math"/>
                          </w:rPr>
                          <m:t>99</m:t>
                        </m:r>
                      </m:num>
                      <m:den>
                        <m:r>
                          <m:rPr>
                            <m:sty m:val="p"/>
                          </m:rPr>
                          <w:rPr>
                            <w:rStyle w:val="Emphaseple"/>
                            <w:rFonts w:ascii="Cambria Math" w:hAnsi="Cambria Math"/>
                          </w:rPr>
                          <m:t>440</m:t>
                        </m:r>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98Hz. </w:t>
      </w:r>
    </w:p>
    <w:p w:rsidR="00057622" w:rsidRDefault="00057622" w:rsidP="001F0769">
      <w:pPr>
        <w:spacing w:after="0"/>
        <w:contextualSpacing/>
      </w:pPr>
    </w:p>
    <w:p w:rsidR="00A96C9C" w:rsidRDefault="00A96C9C" w:rsidP="001F0769">
      <w:pPr>
        <w:spacing w:after="0"/>
        <w:contextualSpacing/>
      </w:pPr>
      <w:r w:rsidRPr="00080045">
        <w:t xml:space="preserve">Ce calcul nous permet donc </w:t>
      </w:r>
      <w:r>
        <w:t>de déduire quelle est la note la plus proche de la fréquence envoyée avec un rang relatif au LA3 fondamental.</w:t>
      </w:r>
    </w:p>
    <w:p w:rsidR="002F7B12" w:rsidRPr="007E1129" w:rsidRDefault="002F7B12" w:rsidP="001F0769">
      <w:pPr>
        <w:spacing w:after="0"/>
        <w:contextualSpacing/>
        <w:rPr>
          <w:rStyle w:val="Emphaseple"/>
        </w:rPr>
      </w:pPr>
    </w:p>
    <w:p w:rsidR="00B2131C" w:rsidRDefault="00A96C9C" w:rsidP="001F0769">
      <w:pPr>
        <w:pStyle w:val="Titre3"/>
        <w:spacing w:before="0" w:after="0"/>
        <w:ind w:left="709" w:firstLine="709"/>
        <w:contextualSpacing/>
      </w:pPr>
      <w:r>
        <w:t>1.2.2 C</w:t>
      </w:r>
      <w:r w:rsidR="00B2131C">
        <w:t xml:space="preserve">hoix du </w:t>
      </w:r>
      <w:r>
        <w:t>microcontrôleur</w:t>
      </w:r>
    </w:p>
    <w:p w:rsidR="00D64386" w:rsidRPr="00D64386" w:rsidRDefault="00D64386" w:rsidP="001F0769">
      <w:pPr>
        <w:spacing w:after="0"/>
        <w:contextualSpacing/>
      </w:pPr>
    </w:p>
    <w:p w:rsidR="00A96C9C" w:rsidRDefault="00D64386" w:rsidP="001F0769">
      <w:pPr>
        <w:spacing w:after="0"/>
        <w:ind w:firstLine="709"/>
        <w:contextualSpacing/>
      </w:pPr>
      <w:r>
        <w:t xml:space="preserve">Nous </w:t>
      </w:r>
      <w:r w:rsidRPr="00D64386">
        <w:t>choisissons d’utiliser un SAMD21J18A</w:t>
      </w:r>
      <w:r>
        <w:t xml:space="preserve"> monté sur un carte </w:t>
      </w:r>
      <w:hyperlink r:id="rId25"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D64386" w:rsidRDefault="00D64386" w:rsidP="001F0769">
      <w:pPr>
        <w:spacing w:after="0"/>
        <w:contextualSpacing/>
      </w:pPr>
      <w:r>
        <w:t xml:space="preserve">- La puissance de calcul ; en effet celui-ci tourne à 48MHz contre les 16MHz d’une </w:t>
      </w:r>
      <w:hyperlink r:id="rId26" w:history="1">
        <w:proofErr w:type="spellStart"/>
        <w:r w:rsidRPr="00D64386">
          <w:rPr>
            <w:rStyle w:val="Lienhypertexte"/>
          </w:rPr>
          <w:t>Arduino</w:t>
        </w:r>
        <w:proofErr w:type="spellEnd"/>
      </w:hyperlink>
      <w:r>
        <w:t xml:space="preserve"> classique ce qui risque d’être nécessaire pour les calculs de FFT ou DFT que nous étudierons ultérieurement.  </w:t>
      </w:r>
    </w:p>
    <w:p w:rsidR="00D64386" w:rsidRDefault="00D64386" w:rsidP="001F0769">
      <w:pPr>
        <w:spacing w:after="0"/>
        <w:contextualSpacing/>
      </w:pPr>
      <w:r>
        <w:t xml:space="preserve">- La présence d’un </w:t>
      </w:r>
      <w:hyperlink r:id="rId27" w:history="1">
        <w:r w:rsidRPr="00D64386">
          <w:rPr>
            <w:rStyle w:val="Lienhypertexte"/>
          </w:rPr>
          <w:t>module OLED</w:t>
        </w:r>
      </w:hyperlink>
      <w:r>
        <w:t xml:space="preserve"> à l’IUT permettant un affichage sur écran avec 4 lignes, et également la présence de 3 </w:t>
      </w:r>
      <w:proofErr w:type="spellStart"/>
      <w:r>
        <w:t>Leds</w:t>
      </w:r>
      <w:proofErr w:type="spellEnd"/>
      <w:r>
        <w:t>, que nous utiliserons pour l’affichage trop bas/bien/trop haut, des afficheurs classiques.</w:t>
      </w:r>
    </w:p>
    <w:p w:rsidR="00BE2DDC" w:rsidRDefault="00D64386" w:rsidP="001F0769">
      <w:pPr>
        <w:spacing w:after="0"/>
        <w:contextualSpacing/>
      </w:pPr>
      <w:r>
        <w:t>- Notre connaissance de l’appareil, car nous utilisons celui-ci depuis plusieurs projets déjà ce qui permet une réutilisation des bibliothèques de bases.</w:t>
      </w:r>
    </w:p>
    <w:p w:rsidR="002F7B12" w:rsidRDefault="002F7B12" w:rsidP="001F0769">
      <w:pPr>
        <w:spacing w:after="0"/>
        <w:contextualSpacing/>
      </w:pPr>
    </w:p>
    <w:p w:rsidR="00BE2DDC" w:rsidRPr="00BE2DDC" w:rsidRDefault="009C61B9" w:rsidP="001F0769">
      <w:pPr>
        <w:pStyle w:val="Titre3"/>
        <w:spacing w:before="0" w:after="0"/>
        <w:ind w:left="709" w:firstLine="709"/>
        <w:contextualSpacing/>
      </w:pPr>
      <w:r>
        <w:t xml:space="preserve">1.2.3 Portabilité du projet </w:t>
      </w:r>
    </w:p>
    <w:p w:rsidR="009C61B9" w:rsidRPr="009C61B9" w:rsidRDefault="009C61B9" w:rsidP="001F0769">
      <w:pPr>
        <w:spacing w:after="0"/>
        <w:contextualSpacing/>
      </w:pPr>
    </w:p>
    <w:p w:rsidR="009C61B9" w:rsidRDefault="009C61B9" w:rsidP="001F0769">
      <w:pPr>
        <w:spacing w:after="0"/>
        <w:ind w:firstLine="709"/>
        <w:contextualSpacing/>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28" w:history="1">
        <w:r w:rsidRPr="00561ACE">
          <w:rPr>
            <w:rStyle w:val="Lienhypertexte"/>
          </w:rPr>
          <w:t>GitHub</w:t>
        </w:r>
      </w:hyperlink>
      <w:r w:rsidR="00561ACE" w:rsidRPr="00561ACE">
        <w:t xml:space="preserve">. </w:t>
      </w:r>
      <w:hyperlink r:id="rId29"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057622" w:rsidRDefault="00057622" w:rsidP="001F0769">
      <w:pPr>
        <w:spacing w:after="0"/>
        <w:ind w:firstLine="709"/>
        <w:contextualSpacing/>
      </w:pPr>
    </w:p>
    <w:p w:rsidR="00561ACE" w:rsidRPr="00561ACE" w:rsidRDefault="00561ACE" w:rsidP="001F0769">
      <w:pPr>
        <w:spacing w:after="0"/>
        <w:ind w:firstLine="709"/>
        <w:contextualSpacing/>
      </w:pPr>
      <w:r>
        <w:t xml:space="preserve">Tout le projet sera donc par la suite référencé directement par des liens comme celui-ci : </w:t>
      </w:r>
      <w:hyperlink r:id="rId30" w:history="1">
        <w:r w:rsidRPr="00561ACE">
          <w:rPr>
            <w:rStyle w:val="Lienhypertexte"/>
          </w:rPr>
          <w:t>PROJET</w:t>
        </w:r>
      </w:hyperlink>
      <w:r>
        <w:t xml:space="preserve"> menant directement sur GitHub à l’endroit où est hébergé notre code. La plupart des références mènerons directement à la lige de code concernée. </w:t>
      </w:r>
    </w:p>
    <w:p w:rsidR="00561ACE" w:rsidRDefault="00561ACE" w:rsidP="001F0769">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1F0769">
      <w:pPr>
        <w:pStyle w:val="Titre2"/>
        <w:spacing w:before="0" w:after="0"/>
        <w:contextualSpacing/>
        <w:jc w:val="both"/>
      </w:pPr>
      <w:bookmarkStart w:id="13" w:name="_Toc478377675"/>
      <w:r>
        <w:lastRenderedPageBreak/>
        <w:t>1.3 Code</w:t>
      </w:r>
      <w:bookmarkEnd w:id="13"/>
    </w:p>
    <w:p w:rsidR="00BE2DDC" w:rsidRPr="00BE2DDC" w:rsidRDefault="00BE2DDC" w:rsidP="001F0769">
      <w:pPr>
        <w:spacing w:after="0"/>
        <w:contextualSpacing/>
      </w:pPr>
    </w:p>
    <w:p w:rsidR="00D64386" w:rsidRDefault="00D64386" w:rsidP="001F0769">
      <w:pPr>
        <w:spacing w:after="0"/>
        <w:ind w:firstLine="709"/>
        <w:contextualSpacing/>
      </w:pPr>
      <w:r>
        <w:t xml:space="preserve"> </w:t>
      </w:r>
      <w:r w:rsidR="009C61B9">
        <w:t xml:space="preserve">Nous commençons par déclarer </w:t>
      </w:r>
      <w:hyperlink r:id="rId31" w:anchor="L23" w:history="1">
        <w:r w:rsidR="009C61B9" w:rsidRPr="009C61B9">
          <w:rPr>
            <w:rStyle w:val="Lienhypertexte"/>
          </w:rPr>
          <w:t>ICI</w:t>
        </w:r>
      </w:hyperlink>
      <w:r w:rsidR="009C61B9">
        <w:t xml:space="preserve"> toutes les notes avec la méthode de calcul décrite ci-dessus basé sur le LA3 à 440Hz. La définition est très calculatoire mais permet de ne disposer que d’une SEULE constante dans tout le système de note.</w:t>
      </w:r>
    </w:p>
    <w:p w:rsidR="009C61B9" w:rsidRDefault="009C61B9" w:rsidP="001F0769">
      <w:pPr>
        <w:spacing w:after="0"/>
        <w:contextualSpacing/>
      </w:pPr>
      <w:r>
        <w:t xml:space="preserve">Nous ajoutons également des définitions conditionnelles </w:t>
      </w:r>
      <w:hyperlink r:id="rId32" w:anchor="L43" w:history="1">
        <w:r w:rsidRPr="009C61B9">
          <w:rPr>
            <w:rStyle w:val="Lienhypertexte"/>
          </w:rPr>
          <w:t>ICI</w:t>
        </w:r>
      </w:hyperlink>
      <w:r>
        <w:t xml:space="preserve"> qui renvoient la fréquence associée à une note et à son degré, donc si on écrit SOL(5) quelque part dans le projet celui-ci nous renvoie la fréquence calculée soit précisément : 1567.98Hz</w:t>
      </w:r>
    </w:p>
    <w:p w:rsidR="009C61B9" w:rsidRDefault="009C61B9" w:rsidP="001F0769">
      <w:pPr>
        <w:spacing w:after="0"/>
        <w:contextualSpacing/>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33"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proofErr w:type="spellStart"/>
      <w:r w:rsidR="00E12EE9" w:rsidRPr="00E12EE9">
        <w:t>displayTitle</w:t>
      </w:r>
      <w:proofErr w:type="spellEnd"/>
      <w:r w:rsidR="00E12EE9" w:rsidRPr="00E12EE9">
        <w:t xml:space="preserve">, </w:t>
      </w:r>
      <w:proofErr w:type="spellStart"/>
      <w:r w:rsidR="00E12EE9" w:rsidRPr="00E12EE9">
        <w:t>displayNote</w:t>
      </w:r>
      <w:proofErr w:type="spellEnd"/>
      <w:r w:rsidR="00E12EE9" w:rsidRPr="00E12EE9">
        <w:t xml:space="preserve">, </w:t>
      </w:r>
      <w:proofErr w:type="spellStart"/>
      <w:r w:rsidR="00E12EE9" w:rsidRPr="00E12EE9">
        <w:t>displayFrequence</w:t>
      </w:r>
      <w:proofErr w:type="spellEnd"/>
      <w:r w:rsidR="00E12EE9" w:rsidRPr="00E12EE9">
        <w:t xml:space="preserve"> et </w:t>
      </w:r>
      <w:proofErr w:type="spellStart"/>
      <w:r w:rsidR="00E12EE9" w:rsidRPr="00E12EE9">
        <w:t>displayDegre</w:t>
      </w:r>
      <w:proofErr w:type="spellEnd"/>
      <w:r w:rsidR="00E12EE9">
        <w:t>, chaque paramètre est affiché sur sa propre ligne.</w:t>
      </w:r>
      <w:r w:rsidR="00E12EE9" w:rsidRPr="00E12EE9">
        <w:t xml:space="preserve"> Il dispose également d’une fonction </w:t>
      </w:r>
      <w:proofErr w:type="spellStart"/>
      <w:r w:rsidR="00E12EE9" w:rsidRPr="00E12EE9">
        <w:t>diplayLedIndicator</w:t>
      </w:r>
      <w:proofErr w:type="spellEnd"/>
      <w:r w:rsidR="00E12EE9" w:rsidRPr="00E12EE9">
        <w:t xml:space="preserve">, qui allume les </w:t>
      </w:r>
      <w:proofErr w:type="spellStart"/>
      <w:r w:rsidR="00E12EE9" w:rsidRPr="00E12EE9">
        <w:t>leds</w:t>
      </w:r>
      <w:proofErr w:type="spellEnd"/>
      <w:r w:rsidR="00E12EE9" w:rsidRPr="00E12EE9">
        <w:t xml:space="preserve"> du module OLED en fonction de la correspondance de la note ciblée avec la fréquence envoyée</w:t>
      </w:r>
    </w:p>
    <w:p w:rsidR="00BE2DDC" w:rsidRDefault="00195CFE" w:rsidP="001F0769">
      <w:pPr>
        <w:spacing w:after="0"/>
        <w:ind w:firstLine="709"/>
        <w:contextualSpacing/>
      </w:pPr>
      <w:r>
        <w:t xml:space="preserve">Nous réalisons par la </w:t>
      </w:r>
      <w:r w:rsidRPr="00195CFE">
        <w:t xml:space="preserve">suite la fonction </w:t>
      </w:r>
      <w:hyperlink r:id="rId34"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expliqué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1F0769">
      <w:pPr>
        <w:spacing w:after="0"/>
        <w:contextualSpacing/>
      </w:pPr>
      <w:r>
        <w:t xml:space="preserve">S’en suit la réalisation de la fonction </w:t>
      </w:r>
      <w:hyperlink r:id="rId35" w:anchor="L61" w:history="1">
        <w:proofErr w:type="spellStart"/>
        <w:r w:rsidRPr="00195CFE">
          <w:rPr>
            <w:rStyle w:val="Lienhypertexte"/>
          </w:rPr>
          <w:t>degreSolver</w:t>
        </w:r>
        <w:proofErr w:type="spellEnd"/>
      </w:hyperlink>
      <w:r>
        <w:t xml:space="preserve"> qui, à partir du même calcul renvois le degré/octave associé à la fréquence choisie.</w:t>
      </w:r>
    </w:p>
    <w:p w:rsidR="00195CFE" w:rsidRDefault="00195CFE" w:rsidP="001F0769">
      <w:pPr>
        <w:spacing w:after="0"/>
        <w:contextualSpacing/>
      </w:pPr>
      <w:r>
        <w:t xml:space="preserve">Ces deux fonction </w:t>
      </w:r>
      <w:proofErr w:type="spellStart"/>
      <w:r>
        <w:t>Solver</w:t>
      </w:r>
      <w:proofErr w:type="spellEnd"/>
      <w:r>
        <w:t xml:space="preserve"> nous permettent de « résoudre » la fréquence et de calculer la note et le </w:t>
      </w:r>
      <w:proofErr w:type="spellStart"/>
      <w:r>
        <w:t>dergé</w:t>
      </w:r>
      <w:proofErr w:type="spellEnd"/>
      <w:r>
        <w:t>/octave</w:t>
      </w:r>
    </w:p>
    <w:p w:rsidR="002F7B12" w:rsidRDefault="002F7B12" w:rsidP="001F0769">
      <w:pPr>
        <w:spacing w:after="0"/>
        <w:contextualSpacing/>
      </w:pPr>
    </w:p>
    <w:p w:rsidR="00195CFE" w:rsidRDefault="00195CFE" w:rsidP="001F0769">
      <w:pPr>
        <w:spacing w:after="0"/>
        <w:ind w:firstLine="709"/>
        <w:contextualSpacing/>
        <w:rPr>
          <w:rStyle w:val="Emphaseple"/>
        </w:rPr>
      </w:pPr>
      <w:r w:rsidRPr="00195CFE">
        <w:rPr>
          <w:rStyle w:val="Emphaseple"/>
        </w:rPr>
        <w:t xml:space="preserve">Exemple : avec la fréquence arbitraire 49Hz, on obtient un SOL en utilisant </w:t>
      </w:r>
      <w:proofErr w:type="spellStart"/>
      <w:r w:rsidRPr="00195CFE">
        <w:rPr>
          <w:rStyle w:val="Emphaseple"/>
        </w:rPr>
        <w:t>noteSolver</w:t>
      </w:r>
      <w:proofErr w:type="spellEnd"/>
      <w:r w:rsidRPr="00195CFE">
        <w:rPr>
          <w:rStyle w:val="Emphaseple"/>
        </w:rPr>
        <w:t xml:space="preserve">, et un 0 en utilisant </w:t>
      </w:r>
      <w:proofErr w:type="spellStart"/>
      <w:r w:rsidRPr="00195CFE">
        <w:rPr>
          <w:rStyle w:val="Emphaseple"/>
        </w:rPr>
        <w:t>degreSolver</w:t>
      </w:r>
      <w:proofErr w:type="spellEnd"/>
      <w:r w:rsidRPr="00195CFE">
        <w:rPr>
          <w:rStyle w:val="Emphaseple"/>
        </w:rPr>
        <w:t xml:space="preserve">, ce qui nous permet par la suite d’afficher SOL0. NB : On aurait obtenu la même chose avec 48Hz car notre </w:t>
      </w:r>
      <w:proofErr w:type="spellStart"/>
      <w:r w:rsidRPr="00195CFE">
        <w:rPr>
          <w:rStyle w:val="Emphaseple"/>
        </w:rPr>
        <w:t>Solver</w:t>
      </w:r>
      <w:proofErr w:type="spellEnd"/>
      <w:r w:rsidRPr="00195CFE">
        <w:rPr>
          <w:rStyle w:val="Emphaseple"/>
        </w:rPr>
        <w:t xml:space="preserve"> « comprend » quel 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Pr="008D5394">
        <w:rPr>
          <w:rStyle w:val="Emphaseple"/>
          <w:u w:val="single"/>
        </w:rPr>
        <w:t>Figure</w:t>
      </w:r>
      <w:r w:rsidRPr="00195CFE">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1F0769">
      <w:pPr>
        <w:spacing w:after="0"/>
        <w:ind w:firstLine="709"/>
        <w:contextualSpacing/>
        <w:rPr>
          <w:rStyle w:val="Emphaseple"/>
        </w:rPr>
      </w:pPr>
    </w:p>
    <w:p w:rsidR="00856396" w:rsidRDefault="008D5394" w:rsidP="001F0769">
      <w:pPr>
        <w:spacing w:after="0"/>
        <w:ind w:firstLine="709"/>
        <w:contextualSpacing/>
      </w:pPr>
      <w:r w:rsidRPr="008D5394">
        <w:t xml:space="preserve">Pour finir nous réalisons la fonction </w:t>
      </w:r>
      <w:hyperlink r:id="rId36"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8D5394">
        <w:t>)</w:t>
      </w:r>
      <w:r>
        <w:t xml:space="preserve">, si la fréquence est trop haute, trop basse, ou correcte. Nous introduisons aussi une erreur relative en %. En effet, pour l’instant nous imposons la fréquence au système en tant que constante (ici 49Hz), mais par la suite, celle-ci sera mesurée et forcément imprécise, or notre système ne définira jamais la note comme accordée si celui-ci vise 49Hz pile. (On pourrait se retrouver avec des situations ou l’instrument joue 49,0001Hz et l’accordeur considère celle-ci fausse). On peut donc par exemple considérer que de 48,9 à 49,1 la note est correctement accorée, et aucune oreille humaine ne saurait faire la différence. </w:t>
      </w:r>
    </w:p>
    <w:p w:rsidR="002F7B12" w:rsidRPr="008D5394" w:rsidRDefault="002F7B12" w:rsidP="001F0769">
      <w:pPr>
        <w:spacing w:after="0"/>
        <w:ind w:firstLine="709"/>
        <w:contextualSpacing/>
      </w:pPr>
    </w:p>
    <w:p w:rsidR="00BE2DDC" w:rsidRDefault="00BE2DDC" w:rsidP="001F0769">
      <w:pPr>
        <w:spacing w:after="0"/>
        <w:ind w:firstLine="709"/>
        <w:contextualSpacing/>
      </w:pPr>
      <w:r>
        <w:t xml:space="preserve">Pour cette version d’accordeur de « constante » la fréquence est définie dans le main avant la compilation, le projet ne dispose pas de système d’acquisition de fréquence pour le moment. </w:t>
      </w:r>
    </w:p>
    <w:p w:rsidR="002F7B12" w:rsidRDefault="002F7B12" w:rsidP="001F0769">
      <w:pPr>
        <w:spacing w:after="0"/>
        <w:ind w:firstLine="709"/>
        <w:contextualSpacing/>
      </w:pPr>
    </w:p>
    <w:p w:rsidR="00E12EE9" w:rsidRDefault="008D5394" w:rsidP="001F0769">
      <w:pPr>
        <w:spacing w:after="0"/>
        <w:contextualSpacing/>
      </w:pPr>
      <w:r>
        <w:t>Le main qui utilise les fonctions décrites précédemment avec ici 49Hz de fréquence :</w:t>
      </w:r>
    </w:p>
    <w:p w:rsidR="00057622" w:rsidRDefault="00057622" w:rsidP="001F0769">
      <w:pPr>
        <w:spacing w:after="0"/>
        <w:contextualSpacing/>
      </w:pP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1F0769">
      <w:pPr>
        <w:autoSpaceDE w:val="0"/>
        <w:autoSpaceDN w:val="0"/>
        <w:adjustRightInd w:val="0"/>
        <w:spacing w:after="0"/>
        <w:contextualSpacing/>
        <w:rPr>
          <w:rFonts w:eastAsiaTheme="minorHAnsi" w:cs="Courier New"/>
          <w:color w:val="000000"/>
          <w:sz w:val="16"/>
          <w:szCs w:val="16"/>
          <w:highlight w:val="white"/>
        </w:rPr>
      </w:pPr>
    </w:p>
    <w:p w:rsidR="00E12EE9" w:rsidRDefault="008D5394" w:rsidP="001F0769">
      <w:pPr>
        <w:autoSpaceDE w:val="0"/>
        <w:autoSpaceDN w:val="0"/>
        <w:adjustRightInd w:val="0"/>
        <w:spacing w:after="0"/>
        <w:contextualSpacing/>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1F0769">
      <w:pPr>
        <w:autoSpaceDE w:val="0"/>
        <w:autoSpaceDN w:val="0"/>
        <w:adjustRightInd w:val="0"/>
        <w:spacing w:after="0"/>
        <w:contextualSpacing/>
        <w:rPr>
          <w:rFonts w:eastAsiaTheme="minorHAnsi" w:cs="Courier New"/>
          <w:color w:val="804000"/>
          <w:sz w:val="16"/>
          <w:szCs w:val="16"/>
          <w:highlight w:val="white"/>
        </w:rPr>
      </w:pP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diplayLedIndicator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proofErr w:type="spellStart"/>
      <w:r w:rsidRPr="00E12EE9">
        <w:rPr>
          <w:rFonts w:eastAsiaTheme="minorHAnsi" w:cs="Courier New"/>
          <w:color w:val="008000"/>
          <w:sz w:val="16"/>
          <w:szCs w:val="16"/>
          <w:highlight w:val="white"/>
        </w:rPr>
        <w:t>leds</w:t>
      </w:r>
      <w:proofErr w:type="spellEnd"/>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1F0769">
      <w:pPr>
        <w:spacing w:after="0"/>
        <w:contextualSpacing/>
      </w:pPr>
    </w:p>
    <w:p w:rsidR="00856396" w:rsidRPr="00561ACE" w:rsidRDefault="00AE5D80" w:rsidP="001F0769">
      <w:pPr>
        <w:pStyle w:val="Titre2"/>
        <w:spacing w:before="0" w:after="0"/>
        <w:contextualSpacing/>
        <w:jc w:val="both"/>
      </w:pPr>
      <w:r>
        <w:br w:type="page"/>
      </w:r>
      <w:bookmarkStart w:id="14" w:name="_Toc478377676"/>
      <w:r w:rsidR="00856396">
        <w:lastRenderedPageBreak/>
        <w:t>1.4 Tests</w:t>
      </w:r>
      <w:bookmarkEnd w:id="14"/>
    </w:p>
    <w:p w:rsidR="007C38FE" w:rsidRPr="007C38FE" w:rsidRDefault="007C38FE" w:rsidP="001F0769">
      <w:pPr>
        <w:spacing w:after="0"/>
        <w:contextualSpacing/>
      </w:pPr>
    </w:p>
    <w:p w:rsidR="002F7B12" w:rsidRDefault="00F831BC" w:rsidP="001F0769">
      <w:pPr>
        <w:spacing w:after="0"/>
        <w:contextualSpacing/>
      </w:pPr>
      <w:r>
        <w:rPr>
          <w:noProof/>
          <w:lang w:eastAsia="fr-FR"/>
        </w:rPr>
        <mc:AlternateContent>
          <mc:Choice Requires="wpg">
            <w:drawing>
              <wp:anchor distT="0" distB="0" distL="114300" distR="114300" simplePos="0" relativeHeight="251694592"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37"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38"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39"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A679CB" w:rsidRPr="00864029" w:rsidRDefault="00A679CB" w:rsidP="00F831BC">
                              <w:pPr>
                                <w:pStyle w:val="Lgende"/>
                                <w:rPr>
                                  <w:noProof/>
                                  <w:color w:val="000000" w:themeColor="text1"/>
                                </w:rPr>
                              </w:pPr>
                              <w:bookmarkStart w:id="15" w:name="_Toc478377697"/>
                              <w:r>
                                <w:t xml:space="preserve">Figure </w:t>
                              </w:r>
                              <w:r>
                                <w:fldChar w:fldCharType="begin"/>
                              </w:r>
                              <w:r>
                                <w:instrText xml:space="preserve"> SEQ Figure \* ARABIC </w:instrText>
                              </w:r>
                              <w:r>
                                <w:fldChar w:fldCharType="separate"/>
                              </w:r>
                              <w:r>
                                <w:rPr>
                                  <w:noProof/>
                                </w:rPr>
                                <w:t>2</w:t>
                              </w:r>
                              <w:r>
                                <w:fldChar w:fldCharType="end"/>
                              </w:r>
                              <w:r>
                                <w:t>: TESTS n°1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694592"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40"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41"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42"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A679CB" w:rsidRPr="00864029" w:rsidRDefault="00A679CB" w:rsidP="00F831BC">
                        <w:pPr>
                          <w:pStyle w:val="Lgende"/>
                          <w:rPr>
                            <w:noProof/>
                            <w:color w:val="000000" w:themeColor="text1"/>
                          </w:rPr>
                        </w:pPr>
                        <w:bookmarkStart w:id="16" w:name="_Toc478377697"/>
                        <w:r>
                          <w:t xml:space="preserve">Figure </w:t>
                        </w:r>
                        <w:r>
                          <w:fldChar w:fldCharType="begin"/>
                        </w:r>
                        <w:r>
                          <w:instrText xml:space="preserve"> SEQ Figure \* ARABIC </w:instrText>
                        </w:r>
                        <w:r>
                          <w:fldChar w:fldCharType="separate"/>
                        </w:r>
                        <w:r>
                          <w:rPr>
                            <w:noProof/>
                          </w:rPr>
                          <w:t>2</w:t>
                        </w:r>
                        <w:r>
                          <w:fldChar w:fldCharType="end"/>
                        </w:r>
                        <w:r>
                          <w:t>: TESTS n°1</w:t>
                        </w:r>
                        <w:bookmarkEnd w:id="16"/>
                      </w:p>
                    </w:txbxContent>
                  </v:textbox>
                </v:shape>
                <w10:wrap type="square"/>
              </v:group>
            </w:pict>
          </mc:Fallback>
        </mc:AlternateContent>
      </w:r>
    </w:p>
    <w:p w:rsidR="00AE5D80" w:rsidRDefault="00AE5D80" w:rsidP="001F0769">
      <w:pPr>
        <w:spacing w:after="0"/>
        <w:contextualSpacing/>
      </w:pPr>
      <w:r w:rsidRPr="00AE5D80">
        <w:t>Premier test : Avec la fréquence 49Hz</w:t>
      </w:r>
    </w:p>
    <w:p w:rsidR="000C4356" w:rsidRDefault="00AE5D80" w:rsidP="001F076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0C4356" w:rsidRPr="008D5394">
        <w:rPr>
          <w:u w:val="single"/>
        </w:rPr>
        <w:t xml:space="preserve">Figure </w:t>
      </w:r>
      <w:r w:rsidR="000C4356" w:rsidRPr="008D5394">
        <w:rPr>
          <w:noProof/>
          <w:u w:val="single"/>
        </w:rPr>
        <w:t>1</w:t>
      </w:r>
      <w:r w:rsidR="000C4356" w:rsidRPr="008D5394">
        <w:rPr>
          <w:u w:val="single"/>
        </w:rPr>
        <w:fldChar w:fldCharType="end"/>
      </w:r>
      <w:r w:rsidR="000C4356" w:rsidRPr="00561ACE">
        <w:t>).</w:t>
      </w:r>
    </w:p>
    <w:p w:rsidR="00AE5D80" w:rsidRPr="00AE5D80" w:rsidRDefault="000C4356" w:rsidP="001F0769">
      <w:pPr>
        <w:spacing w:after="0"/>
        <w:contextualSpacing/>
      </w:pPr>
      <w:r>
        <w:t xml:space="preserve">La note est donc correctement accordée c’est la </w:t>
      </w:r>
      <w:r w:rsidR="00561ACE">
        <w:t>LED</w:t>
      </w:r>
      <w:r w:rsidR="00FE6169">
        <w:t>2</w:t>
      </w:r>
      <w:r>
        <w:t xml:space="preserve"> du milieu qui s’allume</w:t>
      </w:r>
    </w:p>
    <w:p w:rsidR="00AE5D80" w:rsidRPr="00AE5D80" w:rsidRDefault="00AE5D80" w:rsidP="001F0769">
      <w:pPr>
        <w:spacing w:after="0"/>
        <w:contextualSpacing/>
      </w:pPr>
    </w:p>
    <w:p w:rsidR="00AE5D80" w:rsidRPr="00AE5D80" w:rsidRDefault="00AE5D80" w:rsidP="001F0769">
      <w:pPr>
        <w:spacing w:after="0"/>
        <w:contextualSpacing/>
      </w:pPr>
    </w:p>
    <w:p w:rsidR="00AE5D80" w:rsidRPr="00AE5D80" w:rsidRDefault="00AE5D80"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AE5D80" w:rsidRPr="00AE5D80" w:rsidRDefault="00AE5D80" w:rsidP="001F0769">
      <w:pPr>
        <w:spacing w:after="0"/>
        <w:contextualSpacing/>
      </w:pPr>
      <w:r>
        <w:t>Second test : Avec la fréquence à 445Hz</w:t>
      </w:r>
    </w:p>
    <w:p w:rsidR="000C4356" w:rsidRDefault="000C4356" w:rsidP="001F076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0C4356" w:rsidRDefault="000C4356" w:rsidP="001F0769">
      <w:pPr>
        <w:spacing w:after="0"/>
        <w:contextualSpacing/>
      </w:pPr>
      <w:r>
        <w:t xml:space="preserve">Seulement la fréquence ici est 5Hz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443Hz.</w:t>
      </w:r>
    </w:p>
    <w:p w:rsidR="00AE5D80" w:rsidRPr="00AE5D80" w:rsidRDefault="00AE5D80" w:rsidP="001F0769">
      <w:pPr>
        <w:spacing w:after="0"/>
        <w:contextualSpacing/>
      </w:pPr>
    </w:p>
    <w:p w:rsidR="00FE6169" w:rsidRDefault="00FE6169"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AE5D80" w:rsidRPr="00AE5D80" w:rsidRDefault="000C4356" w:rsidP="001F0769">
      <w:pPr>
        <w:spacing w:after="0"/>
        <w:contextualSpacing/>
      </w:pPr>
      <w:r>
        <w:t>T</w:t>
      </w:r>
      <w:r w:rsidR="00AE5D80">
        <w:t>roisième test : Avec la fréquence à 4870Hz</w:t>
      </w:r>
    </w:p>
    <w:p w:rsidR="000C4356" w:rsidRDefault="000C4356" w:rsidP="001F076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AE5D80" w:rsidRPr="00AE5D80" w:rsidRDefault="000C4356" w:rsidP="001F0769">
      <w:pPr>
        <w:spacing w:after="0"/>
        <w:contextualSpacing/>
      </w:pPr>
      <w:r>
        <w:t xml:space="preserve">Seulement la fréquence est 8,3Hz trop basse, c’est donc la </w:t>
      </w:r>
      <w:r w:rsidR="00561ACE">
        <w:t>LED</w:t>
      </w:r>
      <w:r w:rsidR="00FE6169">
        <w:t>1</w:t>
      </w:r>
      <w:r w:rsidR="00561ACE">
        <w:t xml:space="preserve"> </w:t>
      </w:r>
      <w:r>
        <w:t>de gauche qui s’allume pour indiquer de remonter la fréquence.</w:t>
      </w: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Pr="00AE5D80" w:rsidRDefault="002F7B12" w:rsidP="001F0769">
      <w:pPr>
        <w:spacing w:after="0"/>
        <w:contextualSpacing/>
      </w:pPr>
    </w:p>
    <w:p w:rsidR="002F7B12" w:rsidRDefault="002F7B12" w:rsidP="001F0769">
      <w:pPr>
        <w:pStyle w:val="Titre2"/>
        <w:spacing w:before="0" w:after="0"/>
        <w:contextualSpacing/>
        <w:jc w:val="both"/>
      </w:pPr>
    </w:p>
    <w:p w:rsidR="00057622" w:rsidRDefault="00057622" w:rsidP="001F0769">
      <w:pPr>
        <w:pStyle w:val="Titre2"/>
        <w:spacing w:before="0" w:after="0"/>
        <w:contextualSpacing/>
        <w:jc w:val="both"/>
      </w:pPr>
    </w:p>
    <w:p w:rsidR="00C0676E" w:rsidRDefault="00856396" w:rsidP="001F0769">
      <w:pPr>
        <w:pStyle w:val="Titre2"/>
        <w:spacing w:before="0" w:after="0"/>
        <w:contextualSpacing/>
        <w:jc w:val="both"/>
      </w:pPr>
      <w:bookmarkStart w:id="17" w:name="_Toc478377677"/>
      <w:r>
        <w:t>1.5</w:t>
      </w:r>
      <w:r w:rsidR="00C0676E">
        <w:t xml:space="preserve"> </w:t>
      </w:r>
      <w:r w:rsidR="00C0676E" w:rsidRPr="00561ACE">
        <w:t>Conclusion</w:t>
      </w:r>
      <w:bookmarkEnd w:id="17"/>
    </w:p>
    <w:p w:rsidR="00C0676E" w:rsidRPr="00FE6169" w:rsidRDefault="00C0676E" w:rsidP="001F0769">
      <w:pPr>
        <w:spacing w:after="0"/>
        <w:contextualSpacing/>
      </w:pPr>
    </w:p>
    <w:p w:rsidR="00C0676E" w:rsidRPr="00FE6169" w:rsidRDefault="00FE6169" w:rsidP="001F0769">
      <w:pPr>
        <w:spacing w:after="0"/>
        <w:ind w:firstLine="709"/>
        <w:contextualSpacing/>
      </w:pPr>
      <w:r w:rsidRPr="00FE6169">
        <w:t>Nous avons donc réalisé un accordeur de base dans sa partie fonctionnelle</w:t>
      </w:r>
      <w:r>
        <w:t xml:space="preserve"> et IHM. De plus nous avons réalisé tous les calculs mathématiques permettant une interprétation « musicale » (octaves, notes etc…) des grandeurs et une traduction suivant les normes de la musique (Ex : LA3, SI2 …) . 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1F0769">
      <w:pPr>
        <w:spacing w:after="0"/>
        <w:contextualSpacing/>
      </w:pPr>
      <w:r w:rsidRPr="00FE6169">
        <w:br w:type="page"/>
      </w:r>
    </w:p>
    <w:p w:rsidR="00C0676E" w:rsidRPr="009E1B1C" w:rsidRDefault="00AE5D80" w:rsidP="001F0769">
      <w:pPr>
        <w:pStyle w:val="Titre1"/>
        <w:spacing w:before="0" w:after="0"/>
        <w:contextualSpacing/>
        <w:jc w:val="both"/>
        <w:rPr>
          <w:u w:val="none"/>
        </w:rPr>
      </w:pPr>
      <w:bookmarkStart w:id="18" w:name="_Toc478377678"/>
      <w:r w:rsidRPr="009E1B1C">
        <w:rPr>
          <w:u w:val="none"/>
        </w:rPr>
        <w:lastRenderedPageBreak/>
        <w:t xml:space="preserve">2. </w:t>
      </w:r>
      <w:r w:rsidR="00C60293" w:rsidRPr="009E1B1C">
        <w:rPr>
          <w:u w:val="none"/>
        </w:rPr>
        <w:t>Accordeur de signal carré</w:t>
      </w:r>
      <w:bookmarkEnd w:id="18"/>
      <w:r w:rsidR="00C60293" w:rsidRPr="009E1B1C">
        <w:rPr>
          <w:u w:val="none"/>
        </w:rPr>
        <w:t xml:space="preserve"> </w:t>
      </w:r>
    </w:p>
    <w:p w:rsidR="00FE6169" w:rsidRPr="009E1B1C" w:rsidRDefault="00FE6169" w:rsidP="001F0769">
      <w:pPr>
        <w:spacing w:after="0"/>
        <w:contextualSpacing/>
      </w:pPr>
    </w:p>
    <w:p w:rsidR="00FE6169" w:rsidRDefault="00FE6169" w:rsidP="001F0769">
      <w:pPr>
        <w:spacing w:after="0"/>
        <w:ind w:firstLine="709"/>
        <w:contextualSpacing/>
      </w:pPr>
      <w:r w:rsidRPr="009E1B1C">
        <w:t>Pour procéder par étapes dans l’acquisition et le traitement du signal nous allons d’abord faire l’acquisition d’un signal carré</w:t>
      </w:r>
      <w:r w:rsidR="0053202D" w:rsidRPr="009E1B1C">
        <w:t xml:space="preserve"> et tenter de l’accorder correctement.</w:t>
      </w:r>
    </w:p>
    <w:p w:rsidR="002F7B12" w:rsidRPr="009E1B1C" w:rsidRDefault="002F7B12" w:rsidP="001F0769">
      <w:pPr>
        <w:spacing w:after="0"/>
        <w:ind w:firstLine="709"/>
        <w:contextualSpacing/>
      </w:pPr>
    </w:p>
    <w:p w:rsidR="00C0676E" w:rsidRPr="009E1B1C" w:rsidRDefault="00C0676E" w:rsidP="001F0769">
      <w:pPr>
        <w:pStyle w:val="Titre2"/>
        <w:spacing w:before="0" w:after="0"/>
        <w:contextualSpacing/>
        <w:jc w:val="both"/>
        <w:rPr>
          <w:u w:val="none"/>
        </w:rPr>
      </w:pPr>
      <w:bookmarkStart w:id="19" w:name="_Toc478377679"/>
      <w:r w:rsidRPr="009E1B1C">
        <w:rPr>
          <w:u w:val="none"/>
        </w:rPr>
        <w:t>2.1 Problématique</w:t>
      </w:r>
      <w:r w:rsidR="0053202D" w:rsidRPr="009E1B1C">
        <w:rPr>
          <w:u w:val="none"/>
        </w:rPr>
        <w:t>s</w:t>
      </w:r>
      <w:bookmarkEnd w:id="19"/>
    </w:p>
    <w:p w:rsidR="0053202D" w:rsidRPr="009E1B1C" w:rsidRDefault="0053202D" w:rsidP="001F0769">
      <w:pPr>
        <w:spacing w:after="0"/>
        <w:contextualSpacing/>
      </w:pPr>
    </w:p>
    <w:p w:rsidR="0053202D" w:rsidRPr="009E1B1C" w:rsidRDefault="0053202D" w:rsidP="001F0769">
      <w:pPr>
        <w:pStyle w:val="Paragraphedeliste"/>
        <w:numPr>
          <w:ilvl w:val="0"/>
          <w:numId w:val="14"/>
        </w:numPr>
        <w:spacing w:after="0"/>
      </w:pPr>
      <w:r w:rsidRPr="009E1B1C">
        <w:t>Acquisition du signal carré.</w:t>
      </w:r>
    </w:p>
    <w:p w:rsidR="0053202D" w:rsidRPr="009E1B1C" w:rsidRDefault="0053202D" w:rsidP="001F0769">
      <w:pPr>
        <w:pStyle w:val="Paragraphedeliste"/>
        <w:numPr>
          <w:ilvl w:val="0"/>
          <w:numId w:val="14"/>
        </w:numPr>
        <w:spacing w:after="0"/>
      </w:pPr>
      <w:r w:rsidRPr="009E1B1C">
        <w:t>Traitement du signal carré pour extraire la fréquence</w:t>
      </w:r>
    </w:p>
    <w:p w:rsidR="0053202D" w:rsidRPr="009E1B1C" w:rsidRDefault="0053202D" w:rsidP="001F0769">
      <w:pPr>
        <w:pStyle w:val="Paragraphedeliste"/>
        <w:numPr>
          <w:ilvl w:val="0"/>
          <w:numId w:val="14"/>
        </w:numPr>
        <w:spacing w:after="0"/>
      </w:pPr>
      <w:r w:rsidRPr="009E1B1C">
        <w:t>Accorder le signal carré.</w:t>
      </w:r>
    </w:p>
    <w:p w:rsidR="0053202D" w:rsidRPr="009E1B1C" w:rsidRDefault="0053202D" w:rsidP="001F0769">
      <w:pPr>
        <w:spacing w:after="0"/>
        <w:contextualSpacing/>
      </w:pPr>
    </w:p>
    <w:p w:rsidR="00C0676E" w:rsidRDefault="00C0676E" w:rsidP="001F0769">
      <w:pPr>
        <w:pStyle w:val="Titre2"/>
        <w:spacing w:before="0" w:after="0"/>
        <w:contextualSpacing/>
        <w:jc w:val="both"/>
        <w:rPr>
          <w:u w:val="none"/>
        </w:rPr>
      </w:pPr>
      <w:bookmarkStart w:id="20" w:name="_Toc478377680"/>
      <w:r w:rsidRPr="009E1B1C">
        <w:rPr>
          <w:u w:val="none"/>
        </w:rPr>
        <w:t>2.2 Solutions</w:t>
      </w:r>
      <w:bookmarkEnd w:id="20"/>
    </w:p>
    <w:p w:rsidR="002F7B12" w:rsidRPr="002F7B12" w:rsidRDefault="002F7B12" w:rsidP="001F0769">
      <w:pPr>
        <w:spacing w:after="0"/>
        <w:contextualSpacing/>
      </w:pPr>
    </w:p>
    <w:p w:rsidR="00C0676E" w:rsidRPr="009E1B1C" w:rsidRDefault="0053202D" w:rsidP="001F0769">
      <w:pPr>
        <w:pStyle w:val="Titre3"/>
        <w:spacing w:before="0" w:after="0"/>
        <w:contextualSpacing/>
      </w:pPr>
      <w:r w:rsidRPr="009E1B1C">
        <w:t xml:space="preserve">2.2.1 Acquisition </w:t>
      </w:r>
    </w:p>
    <w:p w:rsidR="009E1B1C" w:rsidRDefault="009E1B1C" w:rsidP="001F0769">
      <w:pPr>
        <w:spacing w:after="0"/>
        <w:contextualSpacing/>
      </w:pPr>
    </w:p>
    <w:p w:rsidR="009C0829" w:rsidRDefault="009E1B1C" w:rsidP="001F0769">
      <w:pPr>
        <w:spacing w:after="0"/>
        <w:ind w:firstLine="709"/>
        <w:contextualSpacing/>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w:t>
      </w:r>
      <w:proofErr w:type="spellStart"/>
      <w:r>
        <w:t>Controler</w:t>
      </w:r>
      <w:proofErr w:type="spellEnd"/>
      <w:r>
        <w:t>) et ainsi chaque front montant (ou descendant</w:t>
      </w:r>
      <w:r w:rsidR="009C0829">
        <w:t> ; au choix</w:t>
      </w:r>
      <w:r>
        <w:t>) génèrera</w:t>
      </w:r>
      <w:r w:rsidR="009C0829">
        <w:t xml:space="preserve"> une interruption système. </w:t>
      </w:r>
    </w:p>
    <w:p w:rsidR="002F7B12" w:rsidRDefault="002F7B12" w:rsidP="001F0769">
      <w:pPr>
        <w:spacing w:after="0"/>
        <w:ind w:firstLine="709"/>
        <w:contextualSpacing/>
      </w:pPr>
    </w:p>
    <w:p w:rsidR="0042705C" w:rsidRDefault="0042705C" w:rsidP="001F0769">
      <w:pPr>
        <w:spacing w:after="0"/>
        <w:ind w:firstLine="709"/>
        <w:contextualSpacing/>
      </w:pPr>
      <w:r>
        <w:t>Nous précisons ici que le signal carré sera évidemment absolu, et sera donc compris entre 0v et +3.3v pour le bien de notre microcontrôleur samd21, qui n’accepte pas les tensions négatives dans cette configuration. (Nous résoudrons cette anomalie par la suite pour les signaux positifs ET négatifs)</w:t>
      </w:r>
    </w:p>
    <w:p w:rsidR="002F7B12" w:rsidRDefault="002F7B12" w:rsidP="001F0769">
      <w:pPr>
        <w:spacing w:after="0"/>
        <w:ind w:firstLine="709"/>
        <w:contextualSpacing/>
      </w:pPr>
    </w:p>
    <w:p w:rsidR="0053202D" w:rsidRDefault="0053202D" w:rsidP="001F0769">
      <w:pPr>
        <w:pStyle w:val="Titre3"/>
        <w:spacing w:before="0" w:after="0"/>
        <w:contextualSpacing/>
      </w:pPr>
      <w:r w:rsidRPr="009E1B1C">
        <w:t>2.2.2 Fréquencemètre</w:t>
      </w:r>
    </w:p>
    <w:p w:rsidR="009C0829" w:rsidRPr="009C0829" w:rsidRDefault="009C0829" w:rsidP="001F0769">
      <w:pPr>
        <w:spacing w:after="0"/>
        <w:contextualSpacing/>
      </w:pPr>
    </w:p>
    <w:p w:rsidR="009C0829" w:rsidRDefault="009C0829" w:rsidP="001F0769">
      <w:pPr>
        <w:spacing w:after="0"/>
        <w:ind w:firstLine="709"/>
        <w:contextualSpacing/>
      </w:pPr>
      <w:r>
        <w:t xml:space="preserve">Pour Mesurer la fréquence, on lance un </w:t>
      </w:r>
      <w:proofErr w:type="spellStart"/>
      <w:r>
        <w:t>timer</w:t>
      </w:r>
      <w:proofErr w:type="spellEnd"/>
      <w:r>
        <w:t xml:space="preserve">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w:t>
      </w:r>
      <w:proofErr w:type="spellStart"/>
      <w:r>
        <w:t>timer</w:t>
      </w:r>
      <w:proofErr w:type="spellEnd"/>
      <w:r>
        <w:t xml:space="preserve"> au front suivant. Ainsi on connait le temps passé (en </w:t>
      </w:r>
      <w:proofErr w:type="spellStart"/>
      <w:r>
        <w:t>ticks</w:t>
      </w:r>
      <w:proofErr w:type="spellEnd"/>
      <w:r>
        <w:t>) entre deux fronts montants.</w:t>
      </w:r>
    </w:p>
    <w:p w:rsidR="009C0829" w:rsidRDefault="009C0829" w:rsidP="001F0769">
      <w:pPr>
        <w:spacing w:after="0"/>
        <w:contextualSpacing/>
      </w:pPr>
      <w:r>
        <w:t xml:space="preserve">Pour connaitre le « vrai temps » passé entre deux interruptions il suffit de savoir quel est le « vrai temps » en secondes passé entre deux </w:t>
      </w:r>
      <w:proofErr w:type="spellStart"/>
      <w:r>
        <w:t>ticks</w:t>
      </w:r>
      <w:proofErr w:type="spellEnd"/>
      <w:r>
        <w:t xml:space="preserve"> (soit la période du </w:t>
      </w:r>
      <w:proofErr w:type="spellStart"/>
      <w:r>
        <w:t>timer</w:t>
      </w:r>
      <w:proofErr w:type="spellEnd"/>
      <w:r>
        <w:t xml:space="preserve">)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1F0769">
      <w:pPr>
        <w:spacing w:after="0"/>
        <w:contextualSpacing/>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1F0769">
      <w:pPr>
        <w:spacing w:after="0"/>
        <w:contextualSpacing/>
      </w:pPr>
      <w:r>
        <w:t>Et on recommence l’opération à chaque front.</w:t>
      </w:r>
    </w:p>
    <w:p w:rsidR="0053202D" w:rsidRPr="00C0676E" w:rsidRDefault="0053202D" w:rsidP="001F0769">
      <w:pPr>
        <w:spacing w:after="0"/>
        <w:contextualSpacing/>
      </w:pPr>
    </w:p>
    <w:p w:rsidR="00C0676E" w:rsidRDefault="00C0676E" w:rsidP="001F0769">
      <w:pPr>
        <w:pStyle w:val="Titre2"/>
        <w:spacing w:before="0" w:after="0"/>
        <w:contextualSpacing/>
        <w:jc w:val="both"/>
      </w:pPr>
      <w:bookmarkStart w:id="21" w:name="_Toc478377681"/>
      <w:r>
        <w:t>2.3 Code</w:t>
      </w:r>
      <w:bookmarkEnd w:id="21"/>
    </w:p>
    <w:p w:rsidR="00C0676E" w:rsidRDefault="00C0676E" w:rsidP="001F0769">
      <w:pPr>
        <w:spacing w:after="0"/>
        <w:contextualSpacing/>
      </w:pPr>
    </w:p>
    <w:p w:rsidR="009C0829" w:rsidRDefault="009C0829" w:rsidP="001F0769">
      <w:pPr>
        <w:spacing w:after="0"/>
        <w:contextualSpacing/>
      </w:pPr>
      <w:r w:rsidRPr="0042705C">
        <w:t xml:space="preserve">Nous commençons par réaliser la fonction </w:t>
      </w:r>
      <w:hyperlink r:id="rId43" w:anchor="L22" w:history="1">
        <w:proofErr w:type="spellStart"/>
        <w:r w:rsidRPr="0042705C">
          <w:rPr>
            <w:rStyle w:val="Lienhypertexte"/>
          </w:rPr>
          <w:t>initFreq</w:t>
        </w:r>
        <w:proofErr w:type="spellEnd"/>
      </w:hyperlink>
      <w:r w:rsidRPr="0042705C">
        <w:t xml:space="preserve"> qui initialise dans l’ordre :  </w:t>
      </w:r>
    </w:p>
    <w:p w:rsidR="002F7B12" w:rsidRPr="0042705C" w:rsidRDefault="002F7B12" w:rsidP="001F0769">
      <w:pPr>
        <w:spacing w:after="0"/>
        <w:ind w:firstLine="709"/>
        <w:contextualSpacing/>
      </w:pPr>
    </w:p>
    <w:p w:rsidR="002F7B12" w:rsidRDefault="009C0829" w:rsidP="001F0769">
      <w:pPr>
        <w:pStyle w:val="Paragraphedeliste"/>
        <w:numPr>
          <w:ilvl w:val="0"/>
          <w:numId w:val="15"/>
        </w:numPr>
        <w:spacing w:after="0"/>
      </w:pPr>
      <w:r w:rsidRPr="0042705C">
        <w:t>La pin PB15 en entrée car celle-ci dispose d’un EIC, nous allons donc l’utiliser pour récupérer notre signal physique</w:t>
      </w:r>
      <w:r w:rsidR="0042705C" w:rsidRPr="0042705C">
        <w:t xml:space="preserve">. </w:t>
      </w:r>
    </w:p>
    <w:p w:rsidR="002F7B12" w:rsidRDefault="0042705C" w:rsidP="001F0769">
      <w:pPr>
        <w:pStyle w:val="Paragraphedeliste"/>
        <w:numPr>
          <w:ilvl w:val="0"/>
          <w:numId w:val="15"/>
        </w:numPr>
        <w:spacing w:after="0"/>
      </w:pPr>
      <w:r w:rsidRPr="0042705C">
        <w:t>Nous configurons donc cette pin en EIC, en mode « RISING » (détection de fronts montants) et nous définissons celle-ci comme étant une source d’interruption.</w:t>
      </w:r>
      <w:r>
        <w:t xml:space="preserve"> </w:t>
      </w:r>
      <w:r w:rsidRPr="0042705C">
        <w:t xml:space="preserve">Donc, par la suite, à chaque front montant de notre signal carré, c’est la fonction </w:t>
      </w:r>
      <w:hyperlink r:id="rId44"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1F0769">
      <w:pPr>
        <w:pStyle w:val="Paragraphedeliste"/>
        <w:numPr>
          <w:ilvl w:val="0"/>
          <w:numId w:val="15"/>
        </w:numPr>
        <w:spacing w:after="0"/>
      </w:pPr>
      <w:r>
        <w:t xml:space="preserve">Nous définissons également ici un </w:t>
      </w:r>
      <w:proofErr w:type="spellStart"/>
      <w:r>
        <w:t>Timer</w:t>
      </w:r>
      <w:proofErr w:type="spellEnd"/>
      <w:r>
        <w:t xml:space="preserve"> (TC3</w:t>
      </w:r>
      <w:r w:rsidR="002F7B12">
        <w:t>) en</w:t>
      </w:r>
      <w:r>
        <w:t xml:space="preserve"> incrémentation sur une horloge de 1MHz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MHz=125000Hz</m:t>
        </m:r>
      </m:oMath>
      <w:r>
        <w:t xml:space="preserve">  donc une période (temps en secondes entre deux </w:t>
      </w:r>
      <w:proofErr w:type="spellStart"/>
      <w:r>
        <w:t>ticks</w:t>
      </w:r>
      <w:proofErr w:type="spellEnd"/>
      <w:r>
        <w:t xml:space="preserve">)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1F0769">
      <w:pPr>
        <w:spacing w:after="0"/>
        <w:contextualSpacing/>
      </w:pPr>
    </w:p>
    <w:p w:rsidR="0042705C" w:rsidRDefault="0042705C" w:rsidP="001F0769">
      <w:pPr>
        <w:spacing w:after="0"/>
        <w:contextualSpacing/>
      </w:pPr>
      <w:r>
        <w:t xml:space="preserve">Dans </w:t>
      </w:r>
      <w:r w:rsidRPr="0042705C">
        <w:t xml:space="preserve">la fonction </w:t>
      </w:r>
      <w:hyperlink r:id="rId45"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1F0769">
      <w:pPr>
        <w:spacing w:after="0"/>
        <w:ind w:firstLine="709"/>
        <w:contextualSpacing/>
      </w:pPr>
      <w:r>
        <w:t>FRONT</w:t>
      </w:r>
      <w:r w:rsidR="00CC4187">
        <w:t xml:space="preserve"> </w:t>
      </w:r>
      <w:r w:rsidR="002F7B12">
        <w:t>1 =</w:t>
      </w:r>
      <w:r>
        <w:t xml:space="preserve">&gt; lance le </w:t>
      </w:r>
      <w:proofErr w:type="spellStart"/>
      <w:r>
        <w:t>timer</w:t>
      </w:r>
      <w:proofErr w:type="spellEnd"/>
      <w:r>
        <w:t xml:space="preserve"> </w:t>
      </w:r>
    </w:p>
    <w:p w:rsidR="00CC4187" w:rsidRPr="00CC4187" w:rsidRDefault="00CC4187" w:rsidP="001F0769">
      <w:pPr>
        <w:spacing w:after="0"/>
        <w:ind w:firstLine="709"/>
        <w:contextualSpacing/>
      </w:pPr>
      <w:r w:rsidRPr="00CC4187">
        <w:t xml:space="preserve">FRONT 2 =&gt; arrête le </w:t>
      </w:r>
      <w:proofErr w:type="spellStart"/>
      <w:r w:rsidRPr="00CC4187">
        <w:t>timer</w:t>
      </w:r>
      <w:proofErr w:type="spellEnd"/>
      <w:r w:rsidRPr="00CC4187">
        <w:t xml:space="preserve"> </w:t>
      </w:r>
    </w:p>
    <w:p w:rsidR="00CC4187" w:rsidRPr="00CC4187" w:rsidRDefault="00CC4187" w:rsidP="001F0769">
      <w:pPr>
        <w:spacing w:after="0"/>
        <w:ind w:firstLine="709"/>
        <w:contextualSpacing/>
      </w:pPr>
      <w:r w:rsidRPr="00CC4187">
        <w:t xml:space="preserve">FRONT 3 =&gt; lance le </w:t>
      </w:r>
      <w:proofErr w:type="spellStart"/>
      <w:r w:rsidRPr="00CC4187">
        <w:t>timer</w:t>
      </w:r>
      <w:proofErr w:type="spellEnd"/>
      <w:r w:rsidRPr="00CC4187">
        <w:t xml:space="preserve">   </w:t>
      </w:r>
      <w:proofErr w:type="spellStart"/>
      <w:r w:rsidRPr="00CC4187">
        <w:t>etc</w:t>
      </w:r>
      <w:proofErr w:type="spellEnd"/>
      <w:r w:rsidRPr="00CC4187">
        <w:t xml:space="preserve"> … </w:t>
      </w:r>
    </w:p>
    <w:p w:rsidR="0042705C" w:rsidRPr="00CC4187" w:rsidRDefault="00CC4187" w:rsidP="001F0769">
      <w:pPr>
        <w:spacing w:after="0"/>
        <w:contextualSpacing/>
      </w:pPr>
      <w:r w:rsidRPr="00CC4187">
        <w:t xml:space="preserve">Soit un code qui deviens : </w:t>
      </w:r>
    </w:p>
    <w:p w:rsidR="00CC4187" w:rsidRPr="00CC4187" w:rsidRDefault="00CC4187" w:rsidP="001F0769">
      <w:pPr>
        <w:spacing w:after="0"/>
        <w:ind w:firstLine="709"/>
        <w:contextualSpacing/>
      </w:pPr>
      <w:r w:rsidRPr="00CC4187">
        <w:t xml:space="preserve">FRONT X =&gt; si le </w:t>
      </w:r>
      <w:proofErr w:type="spellStart"/>
      <w:r w:rsidRPr="00CC4187">
        <w:t>timer</w:t>
      </w:r>
      <w:proofErr w:type="spellEnd"/>
      <w:r w:rsidRPr="00CC4187">
        <w:t xml:space="preserve"> tourne on l’arrête, </w:t>
      </w:r>
      <w:r w:rsidR="002F7B12" w:rsidRPr="00CC4187">
        <w:t>s’il</w:t>
      </w:r>
      <w:r w:rsidRPr="00CC4187">
        <w:t xml:space="preserve"> ne tourne pas on le lance. </w:t>
      </w:r>
    </w:p>
    <w:p w:rsidR="002F7B12" w:rsidRDefault="002F7B12" w:rsidP="001F0769">
      <w:pPr>
        <w:spacing w:after="0"/>
        <w:contextualSpacing/>
      </w:pPr>
    </w:p>
    <w:p w:rsidR="00CC4187" w:rsidRPr="00CC4187" w:rsidRDefault="00CC4187" w:rsidP="001F0769">
      <w:pPr>
        <w:spacing w:after="0"/>
        <w:contextualSpacing/>
      </w:pPr>
      <w:r w:rsidRPr="00CC4187">
        <w:t xml:space="preserve">Et pour finir calcul la fréquence </w:t>
      </w:r>
      <w:hyperlink r:id="rId46" w:anchor="L60" w:history="1">
        <w:r w:rsidRPr="00CC4187">
          <w:rPr>
            <w:rStyle w:val="Lienhypertexte"/>
          </w:rPr>
          <w:t>ICI</w:t>
        </w:r>
      </w:hyperlink>
      <w:r w:rsidRPr="00CC4187">
        <w:t xml:space="preserve">, soit </w:t>
      </w:r>
      <w:proofErr w:type="spellStart"/>
      <w:r w:rsidRPr="00CC4187">
        <w:t>a</w:t>
      </w:r>
      <w:proofErr w:type="spellEnd"/>
      <w:r w:rsidRPr="00CC4187">
        <w:t xml:space="preserve"> chaque </w:t>
      </w:r>
      <w:r w:rsidR="002F7B12" w:rsidRPr="00CC4187">
        <w:t>arrêt</w:t>
      </w:r>
      <w:r w:rsidRPr="00CC4187">
        <w:t xml:space="preserve"> du </w:t>
      </w:r>
      <w:proofErr w:type="spellStart"/>
      <w:r w:rsidRPr="00CC4187">
        <w:t>timer</w:t>
      </w:r>
      <w:proofErr w:type="spellEnd"/>
      <w:r w:rsidRPr="00CC4187">
        <w:t xml:space="preserve">,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CC4187" w:rsidRDefault="00CC4187" w:rsidP="001F0769">
      <w:pPr>
        <w:spacing w:after="0"/>
        <w:contextualSpacing/>
      </w:pPr>
      <w:r w:rsidRPr="00CC4187">
        <w:t xml:space="preserve">Ou ici la période du </w:t>
      </w:r>
      <w:proofErr w:type="spellStart"/>
      <w:r w:rsidRPr="00CC4187">
        <w:t>timer</w:t>
      </w:r>
      <w:proofErr w:type="spellEnd"/>
      <w:r w:rsidRPr="00CC4187">
        <w:t xml:space="preserve"> TC3 vaut 8us.  </w:t>
      </w:r>
    </w:p>
    <w:p w:rsidR="002F7B12" w:rsidRPr="00CC4187" w:rsidRDefault="002F7B12" w:rsidP="001F0769">
      <w:pPr>
        <w:spacing w:after="0"/>
        <w:contextualSpacing/>
      </w:pPr>
    </w:p>
    <w:p w:rsidR="00CC4187" w:rsidRDefault="00CC4187" w:rsidP="001F0769">
      <w:pPr>
        <w:spacing w:after="0"/>
        <w:contextualSpacing/>
        <w:rPr>
          <w:rStyle w:val="Emphaseple"/>
        </w:rPr>
      </w:pPr>
      <w:r w:rsidRPr="00CC4187">
        <w:rPr>
          <w:rStyle w:val="Emphaseple"/>
        </w:rPr>
        <w:lastRenderedPageBreak/>
        <w:t xml:space="preserve">Exemple : On détecte un front, le </w:t>
      </w:r>
      <w:proofErr w:type="spellStart"/>
      <w:r w:rsidRPr="00CC4187">
        <w:rPr>
          <w:rStyle w:val="Emphaseple"/>
        </w:rPr>
        <w:t>timer</w:t>
      </w:r>
      <w:proofErr w:type="spellEnd"/>
      <w:r w:rsidRPr="00CC4187">
        <w:rPr>
          <w:rStyle w:val="Emphaseple"/>
        </w:rPr>
        <w:t xml:space="preserve">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100*0.0000008</m:t>
            </m:r>
          </m:den>
        </m:f>
      </m:oMath>
      <w:r w:rsidRPr="00CC4187">
        <w:rPr>
          <w:rStyle w:val="Emphaseple"/>
        </w:rPr>
        <w:t xml:space="preserve"> = 12500Hz soit une fréquence du signal carré de 12.5KHz</w:t>
      </w:r>
    </w:p>
    <w:p w:rsidR="002F7B12" w:rsidRDefault="002F7B12" w:rsidP="001F0769">
      <w:pPr>
        <w:spacing w:after="0"/>
        <w:contextualSpacing/>
        <w:rPr>
          <w:rStyle w:val="Emphaseple"/>
        </w:rPr>
      </w:pPr>
    </w:p>
    <w:p w:rsidR="00CC4187" w:rsidRDefault="00CC4187" w:rsidP="001F0769">
      <w:pPr>
        <w:spacing w:after="0"/>
        <w:ind w:firstLine="709"/>
        <w:contextualSpacing/>
      </w:pPr>
      <w:r w:rsidRPr="00CC4187">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47" w:anchor="L73" w:history="1">
        <w:proofErr w:type="spellStart"/>
        <w:r w:rsidRPr="00CC4187">
          <w:rPr>
            <w:rStyle w:val="Lienhypertexte"/>
          </w:rPr>
          <w:t>getFreq</w:t>
        </w:r>
        <w:proofErr w:type="spellEnd"/>
      </w:hyperlink>
      <w:r w:rsidRPr="00CC4187">
        <w:t xml:space="preserve"> qui lorsqu’elle est appelée vient lire la dernière fréquence calculée. </w:t>
      </w:r>
    </w:p>
    <w:p w:rsidR="002F7B12" w:rsidRDefault="002F7B12" w:rsidP="001F0769">
      <w:pPr>
        <w:spacing w:after="0"/>
        <w:ind w:firstLine="709"/>
        <w:contextualSpacing/>
      </w:pPr>
    </w:p>
    <w:p w:rsidR="00CC4187" w:rsidRDefault="00CC4187" w:rsidP="001F0769">
      <w:pPr>
        <w:spacing w:after="0"/>
        <w:contextualSpacing/>
      </w:pPr>
      <w:r>
        <w:t xml:space="preserve">On vient donc se servir de cette </w:t>
      </w:r>
      <w:r w:rsidR="007E72A9">
        <w:t>fonction</w:t>
      </w:r>
      <w:r>
        <w:t xml:space="preserve"> dans le main pour récupérer la fréquence.</w:t>
      </w:r>
    </w:p>
    <w:p w:rsidR="002F7B12" w:rsidRDefault="002F7B12" w:rsidP="001F0769">
      <w:pPr>
        <w:spacing w:after="0"/>
        <w:contextualSpacing/>
      </w:pPr>
      <w:r>
        <w:t xml:space="preserve">Celui-ci devient donc (un seul changement) ; </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Created</w:t>
      </w:r>
      <w:proofErr w:type="spellEnd"/>
      <w:r w:rsidRPr="002F7B12">
        <w:rPr>
          <w:rFonts w:eastAsiaTheme="minorHAnsi" w:cs="Courier New"/>
          <w:color w:val="008000"/>
          <w:sz w:val="16"/>
          <w:szCs w:val="20"/>
          <w:highlight w:val="white"/>
        </w:rPr>
        <w:t xml:space="preserve"> Date : 23/01/17</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Version : 1.0</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8000"/>
          <w:sz w:val="16"/>
          <w:szCs w:val="20"/>
          <w:highlight w:val="white"/>
        </w:rPr>
        <w:t>*/</w:t>
      </w:r>
      <w:r>
        <w:rPr>
          <w:rFonts w:eastAsiaTheme="minorHAnsi" w:cs="Courier New"/>
          <w:color w:val="000000"/>
          <w:sz w:val="16"/>
          <w:szCs w:val="20"/>
          <w:highlight w:val="white"/>
        </w:rPr>
        <w:t xml:space="preserve">  </w:t>
      </w:r>
    </w:p>
    <w:p w:rsidR="002F7B12" w:rsidRPr="002F7B12" w:rsidRDefault="002F7B12" w:rsidP="001F0769">
      <w:pPr>
        <w:autoSpaceDE w:val="0"/>
        <w:autoSpaceDN w:val="0"/>
        <w:adjustRightInd w:val="0"/>
        <w:spacing w:after="0"/>
        <w:contextualSpacing/>
        <w:rPr>
          <w:rFonts w:eastAsiaTheme="minorHAnsi" w:cs="Courier New"/>
          <w:color w:val="804000"/>
          <w:sz w:val="16"/>
          <w:szCs w:val="20"/>
          <w:highlight w:val="white"/>
        </w:rPr>
      </w:pPr>
      <w:r w:rsidRPr="002F7B12">
        <w:rPr>
          <w:rFonts w:eastAsiaTheme="minorHAnsi" w:cs="Courier New"/>
          <w:color w:val="804000"/>
          <w:sz w:val="16"/>
          <w:szCs w:val="20"/>
          <w:highlight w:val="white"/>
        </w:rPr>
        <w:t>#</w:t>
      </w:r>
      <w:proofErr w:type="spellStart"/>
      <w:r w:rsidRPr="002F7B12">
        <w:rPr>
          <w:rFonts w:eastAsiaTheme="minorHAnsi" w:cs="Courier New"/>
          <w:color w:val="804000"/>
          <w:sz w:val="16"/>
          <w:szCs w:val="20"/>
          <w:highlight w:val="white"/>
        </w:rPr>
        <w:t>include</w:t>
      </w:r>
      <w:proofErr w:type="spellEnd"/>
      <w:r w:rsidRPr="002F7B12">
        <w:rPr>
          <w:rFonts w:eastAsiaTheme="minorHAnsi" w:cs="Courier New"/>
          <w:color w:val="804000"/>
          <w:sz w:val="16"/>
          <w:szCs w:val="20"/>
          <w:highlight w:val="white"/>
        </w:rPr>
        <w:t xml:space="preserve"> "</w:t>
      </w:r>
      <w:proofErr w:type="spellStart"/>
      <w:r w:rsidRPr="002F7B12">
        <w:rPr>
          <w:rFonts w:eastAsiaTheme="minorHAnsi" w:cs="Courier New"/>
          <w:color w:val="804000"/>
          <w:sz w:val="16"/>
          <w:szCs w:val="20"/>
          <w:highlight w:val="white"/>
        </w:rPr>
        <w:t>define.h</w:t>
      </w:r>
      <w:proofErr w:type="spellEnd"/>
      <w:r w:rsidRPr="002F7B12">
        <w:rPr>
          <w:rFonts w:eastAsiaTheme="minorHAnsi" w:cs="Courier New"/>
          <w:color w:val="80400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proofErr w:type="spellStart"/>
      <w:r w:rsidRPr="002F7B12">
        <w:rPr>
          <w:rFonts w:eastAsiaTheme="minorHAnsi" w:cs="Courier New"/>
          <w:color w:val="8000FF"/>
          <w:sz w:val="16"/>
          <w:szCs w:val="20"/>
          <w:highlight w:val="white"/>
        </w:rPr>
        <w:t>int</w:t>
      </w:r>
      <w:proofErr w:type="spell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1F0769">
      <w:pPr>
        <w:autoSpaceDE w:val="0"/>
        <w:autoSpaceDN w:val="0"/>
        <w:adjustRightInd w:val="0"/>
        <w:spacing w:after="0"/>
        <w:contextualSpacing/>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diplayLedIndicator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proofErr w:type="spellStart"/>
      <w:r w:rsidRPr="002F7B12">
        <w:rPr>
          <w:rFonts w:eastAsiaTheme="minorHAnsi" w:cs="Courier New"/>
          <w:color w:val="008000"/>
          <w:sz w:val="16"/>
          <w:szCs w:val="20"/>
          <w:highlight w:val="white"/>
        </w:rPr>
        <w:t>leds</w:t>
      </w:r>
      <w:proofErr w:type="spellEnd"/>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1F0769">
      <w:pPr>
        <w:spacing w:after="0"/>
        <w:contextualSpacing/>
      </w:pPr>
    </w:p>
    <w:p w:rsidR="00CC4187" w:rsidRDefault="00CC4187" w:rsidP="001F0769">
      <w:pPr>
        <w:spacing w:after="0"/>
        <w:ind w:firstLine="709"/>
        <w:contextualSpacing/>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w:t>
      </w:r>
      <w:proofErr w:type="spellStart"/>
      <w:r>
        <w:t>etc</w:t>
      </w:r>
      <w:proofErr w:type="spellEnd"/>
      <w:r>
        <w:t xml:space="preserve"> …</w:t>
      </w:r>
    </w:p>
    <w:p w:rsidR="007E72A9" w:rsidRPr="00CC4187" w:rsidRDefault="007E72A9" w:rsidP="001F0769">
      <w:pPr>
        <w:spacing w:after="0"/>
        <w:contextualSpacing/>
      </w:pPr>
    </w:p>
    <w:p w:rsidR="0042705C" w:rsidRDefault="007E72A9" w:rsidP="001F0769">
      <w:pPr>
        <w:pStyle w:val="Titre2"/>
        <w:spacing w:before="0" w:after="0"/>
        <w:contextualSpacing/>
        <w:jc w:val="both"/>
      </w:pPr>
      <w:bookmarkStart w:id="22" w:name="_Toc478377682"/>
      <w:r>
        <w:t>2.4 Tests</w:t>
      </w:r>
      <w:bookmarkEnd w:id="22"/>
    </w:p>
    <w:p w:rsidR="007E72A9" w:rsidRDefault="007E72A9" w:rsidP="001F0769">
      <w:pPr>
        <w:spacing w:after="0"/>
        <w:contextualSpacing/>
      </w:pPr>
    </w:p>
    <w:p w:rsidR="007E72A9" w:rsidRPr="006A4135" w:rsidRDefault="00CF4993" w:rsidP="001F0769">
      <w:pPr>
        <w:spacing w:after="0"/>
        <w:contextualSpacing/>
        <w:rPr>
          <w:color w:val="auto"/>
        </w:rPr>
      </w:pPr>
      <w:r w:rsidRPr="006A4135">
        <w:rPr>
          <w:color w:val="auto"/>
          <w:highlight w:val="red"/>
        </w:rPr>
        <w:t>SCREEN OSCILLO A FAIRE VITE FAIT</w:t>
      </w:r>
      <w:r w:rsidRPr="006A4135">
        <w:rPr>
          <w:color w:val="auto"/>
        </w:rPr>
        <w:t xml:space="preserve"> </w:t>
      </w:r>
    </w:p>
    <w:p w:rsidR="00CF4993" w:rsidRPr="007E72A9" w:rsidRDefault="00CF4993" w:rsidP="001F0769">
      <w:pPr>
        <w:spacing w:after="0"/>
        <w:contextualSpacing/>
      </w:pPr>
    </w:p>
    <w:p w:rsidR="00C0676E" w:rsidRDefault="00642C49" w:rsidP="001F0769">
      <w:pPr>
        <w:pStyle w:val="Titre2"/>
        <w:spacing w:before="0" w:after="0"/>
        <w:contextualSpacing/>
        <w:jc w:val="both"/>
      </w:pPr>
      <w:bookmarkStart w:id="23" w:name="_Toc478377683"/>
      <w:r>
        <w:t>2.5</w:t>
      </w:r>
      <w:r w:rsidR="00C0676E">
        <w:t xml:space="preserve"> Conclusion</w:t>
      </w:r>
      <w:bookmarkEnd w:id="23"/>
    </w:p>
    <w:p w:rsidR="00C0676E" w:rsidRPr="00CF4993" w:rsidRDefault="00C0676E" w:rsidP="001F0769">
      <w:pPr>
        <w:spacing w:after="0"/>
        <w:contextualSpacing/>
      </w:pPr>
    </w:p>
    <w:p w:rsidR="00C60293" w:rsidRPr="006A4135" w:rsidRDefault="00CF4993" w:rsidP="001F0769">
      <w:pPr>
        <w:spacing w:after="0"/>
        <w:contextualSpacing/>
        <w:rPr>
          <w:color w:val="auto"/>
        </w:rPr>
      </w:pPr>
      <w:r w:rsidRPr="006A4135">
        <w:rPr>
          <w:color w:val="auto"/>
          <w:highlight w:val="red"/>
        </w:rPr>
        <w:t>A ECRIRE</w:t>
      </w:r>
    </w:p>
    <w:p w:rsidR="00C60293" w:rsidRPr="00CF4993" w:rsidRDefault="00C60293" w:rsidP="001F0769">
      <w:pPr>
        <w:spacing w:after="0"/>
        <w:contextualSpacing/>
      </w:pPr>
      <w:r w:rsidRPr="00CF4993">
        <w:br w:type="page"/>
      </w:r>
    </w:p>
    <w:p w:rsidR="00131069" w:rsidRDefault="00131069" w:rsidP="001F0769">
      <w:pPr>
        <w:pStyle w:val="Titre1"/>
        <w:spacing w:before="0" w:after="0"/>
        <w:contextualSpacing/>
        <w:jc w:val="both"/>
      </w:pPr>
      <w:bookmarkStart w:id="24" w:name="_Toc478377684"/>
      <w:r>
        <w:lastRenderedPageBreak/>
        <w:t>3. Réalisation carte acquisition</w:t>
      </w:r>
      <w:bookmarkEnd w:id="24"/>
    </w:p>
    <w:p w:rsidR="00DE4197" w:rsidRDefault="00DE4197" w:rsidP="001F0769">
      <w:pPr>
        <w:spacing w:after="0"/>
        <w:contextualSpacing/>
      </w:pPr>
    </w:p>
    <w:p w:rsidR="00DE4197" w:rsidRDefault="00DE4197" w:rsidP="001F0769">
      <w:pPr>
        <w:spacing w:after="0"/>
        <w:ind w:firstLine="709"/>
        <w:contextualSpacing/>
      </w:pPr>
      <w:r>
        <w:t xml:space="preserve">Pour la suite de notre projet, nous allons réaliser une carte d’extension pour la carte </w:t>
      </w:r>
      <w:hyperlink r:id="rId48"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2D0429" w:rsidRPr="00DE4197" w:rsidRDefault="002D0429" w:rsidP="001F0769">
      <w:pPr>
        <w:spacing w:after="0"/>
        <w:ind w:firstLine="709"/>
        <w:contextualSpacing/>
      </w:pPr>
    </w:p>
    <w:p w:rsidR="00131069" w:rsidRDefault="00131069" w:rsidP="001F0769">
      <w:pPr>
        <w:pStyle w:val="Titre2"/>
        <w:spacing w:before="0" w:after="0"/>
        <w:contextualSpacing/>
        <w:jc w:val="both"/>
      </w:pPr>
      <w:bookmarkStart w:id="25" w:name="_Toc478377685"/>
      <w:r>
        <w:t>3.1 Problématique</w:t>
      </w:r>
      <w:r w:rsidR="002D0429">
        <w:t>s</w:t>
      </w:r>
      <w:bookmarkEnd w:id="25"/>
    </w:p>
    <w:p w:rsidR="00731452" w:rsidRPr="00731452" w:rsidRDefault="00731452" w:rsidP="001F0769">
      <w:pPr>
        <w:spacing w:after="0"/>
        <w:contextualSpacing/>
      </w:pPr>
    </w:p>
    <w:p w:rsidR="00131069" w:rsidRDefault="00731452" w:rsidP="001F0769">
      <w:pPr>
        <w:spacing w:after="0"/>
        <w:contextualSpacing/>
      </w:pPr>
      <w:r>
        <w:t>- Acquisition du signal sonore par microphone (pour guitares sèches et autres instruments)</w:t>
      </w:r>
    </w:p>
    <w:p w:rsidR="00731452" w:rsidRDefault="00731452" w:rsidP="001F0769">
      <w:pPr>
        <w:spacing w:after="0"/>
        <w:contextualSpacing/>
      </w:pPr>
      <w:r>
        <w:t>- Acquisition du signal sonore par jack</w:t>
      </w:r>
      <w:r w:rsidR="006C0FEB">
        <w:t xml:space="preserve"> (pour guitares électriques)</w:t>
      </w:r>
    </w:p>
    <w:p w:rsidR="00731452" w:rsidRDefault="00731452" w:rsidP="001F0769">
      <w:pPr>
        <w:spacing w:after="0"/>
        <w:contextualSpacing/>
      </w:pPr>
      <w:r>
        <w:t xml:space="preserve">- Filtrage analogique du signal sonore </w:t>
      </w:r>
    </w:p>
    <w:p w:rsidR="00731452" w:rsidRDefault="00731452" w:rsidP="001F0769">
      <w:pPr>
        <w:spacing w:after="0"/>
        <w:contextualSpacing/>
      </w:pPr>
      <w:r>
        <w:t>- Alimentation portable de tout le système et création des tensions nécessaires ( -4.5, +4.5, +3.3v)</w:t>
      </w:r>
    </w:p>
    <w:p w:rsidR="00731452" w:rsidRDefault="00731452" w:rsidP="001F0769">
      <w:pPr>
        <w:spacing w:after="0"/>
        <w:contextualSpacing/>
      </w:pPr>
      <w:r>
        <w:t>- Ajout de RAM externe pour contenir de plus gros tableaux de FFT/DFT.</w:t>
      </w:r>
    </w:p>
    <w:p w:rsidR="00731452" w:rsidRPr="00C0676E" w:rsidRDefault="00731452" w:rsidP="001F0769">
      <w:pPr>
        <w:spacing w:after="0"/>
        <w:contextualSpacing/>
      </w:pPr>
    </w:p>
    <w:p w:rsidR="00131069" w:rsidRDefault="00131069" w:rsidP="001F0769">
      <w:pPr>
        <w:pStyle w:val="Titre2"/>
        <w:spacing w:before="0" w:after="0"/>
        <w:contextualSpacing/>
        <w:jc w:val="both"/>
      </w:pPr>
      <w:bookmarkStart w:id="26" w:name="_Toc478377686"/>
      <w:r>
        <w:t>3.2 Solutions</w:t>
      </w:r>
      <w:bookmarkEnd w:id="26"/>
    </w:p>
    <w:p w:rsidR="002D0429" w:rsidRPr="002D0429" w:rsidRDefault="002D0429" w:rsidP="001F0769">
      <w:pPr>
        <w:spacing w:after="0"/>
        <w:contextualSpacing/>
      </w:pPr>
    </w:p>
    <w:p w:rsidR="006C0FEB" w:rsidRDefault="004D240D" w:rsidP="001F0769">
      <w:pPr>
        <w:pStyle w:val="Titre3"/>
        <w:spacing w:before="0" w:after="0"/>
        <w:contextualSpacing/>
      </w:pPr>
      <w:r>
        <w:rPr>
          <w:noProof/>
          <w:lang w:eastAsia="fr-FR"/>
        </w:rPr>
        <mc:AlternateContent>
          <mc:Choice Requires="wpg">
            <w:drawing>
              <wp:anchor distT="0" distB="0" distL="114300" distR="114300" simplePos="0" relativeHeight="251699712"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A679CB" w:rsidRPr="00C01C61" w:rsidRDefault="00A679CB" w:rsidP="004D240D">
                              <w:pPr>
                                <w:pStyle w:val="Lgende"/>
                                <w:rPr>
                                  <w:bCs/>
                                  <w:noProof/>
                                  <w:color w:val="D34817" w:themeColor="accent1"/>
                                  <w:spacing w:val="20"/>
                                  <w:sz w:val="22"/>
                                </w:rPr>
                              </w:pPr>
                              <w:bookmarkStart w:id="27" w:name="_Toc478377698"/>
                              <w:r>
                                <w:t xml:space="preserve">Figure </w:t>
                              </w:r>
                              <w:r>
                                <w:fldChar w:fldCharType="begin"/>
                              </w:r>
                              <w:r>
                                <w:instrText xml:space="preserve"> SEQ Figure \* ARABIC </w:instrText>
                              </w:r>
                              <w:r>
                                <w:fldChar w:fldCharType="separate"/>
                              </w:r>
                              <w:r>
                                <w:rPr>
                                  <w:noProof/>
                                </w:rPr>
                                <w:t>3</w:t>
                              </w:r>
                              <w:r>
                                <w:fldChar w:fldCharType="end"/>
                              </w:r>
                              <w:r>
                                <w:t xml:space="preserve"> : Schéma micro + jack</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49">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37" style="position:absolute;left:0;text-align:left;margin-left:429.5pt;margin-top:1.3pt;width:87.7pt;height:175.85pt;z-index:251699712;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">
                <v:shape id="Zone de texte 20" o:spid="_x0000_s1038"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A679CB" w:rsidRPr="00C01C61" w:rsidRDefault="00A679CB" w:rsidP="004D240D">
                        <w:pPr>
                          <w:pStyle w:val="Lgende"/>
                          <w:rPr>
                            <w:bCs/>
                            <w:noProof/>
                            <w:color w:val="D34817" w:themeColor="accent1"/>
                            <w:spacing w:val="20"/>
                            <w:sz w:val="22"/>
                          </w:rPr>
                        </w:pPr>
                        <w:bookmarkStart w:id="28" w:name="_Toc478377698"/>
                        <w:r>
                          <w:t xml:space="preserve">Figure </w:t>
                        </w:r>
                        <w:r>
                          <w:fldChar w:fldCharType="begin"/>
                        </w:r>
                        <w:r>
                          <w:instrText xml:space="preserve"> SEQ Figure \* ARABIC </w:instrText>
                        </w:r>
                        <w:r>
                          <w:fldChar w:fldCharType="separate"/>
                        </w:r>
                        <w:r>
                          <w:rPr>
                            <w:noProof/>
                          </w:rPr>
                          <w:t>3</w:t>
                        </w:r>
                        <w:r>
                          <w:fldChar w:fldCharType="end"/>
                        </w:r>
                        <w:r>
                          <w:t xml:space="preserve"> : Schéma micro + jack</w:t>
                        </w:r>
                        <w:bookmarkEnd w:id="28"/>
                      </w:p>
                    </w:txbxContent>
                  </v:textbox>
                </v:shape>
                <v:shape id="Image 21" o:spid="_x0000_s1039"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50"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1F0769">
      <w:pPr>
        <w:spacing w:after="0"/>
        <w:ind w:firstLine="709"/>
        <w:contextualSpacing/>
      </w:pPr>
    </w:p>
    <w:p w:rsidR="006C0FEB" w:rsidRDefault="0028014A" w:rsidP="001F0769">
      <w:pPr>
        <w:spacing w:after="0"/>
        <w:ind w:firstLine="709"/>
        <w:contextualSpacing/>
      </w:pPr>
      <w:r>
        <w:t xml:space="preserve">Pour l’acquisition du signal sonore nous choisissons deux voies, une simple pour accorder une guitare électrique, soit une jack femelle 2.5 (représenté ci-contre par une jack mâle). Pour étendre </w:t>
      </w:r>
      <w:r w:rsidR="004D240D">
        <w:t xml:space="preserve">la gamme d’instruments que notre accordeur est capable de gérer nous choisissons d’intégrer un microphone à notre carte. Nous avons donc récupéré un </w:t>
      </w:r>
      <w:hyperlink r:id="rId51" w:history="1">
        <w:r w:rsidR="004D240D" w:rsidRPr="004D240D">
          <w:rPr>
            <w:rStyle w:val="Lienhypertexte"/>
          </w:rPr>
          <w:t>Electret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w:t>
      </w:r>
      <w:r w:rsidR="00B67013">
        <w:t>47µ</w:t>
      </w:r>
      <w:r w:rsidR="004D240D">
        <w:t>F à 1</w:t>
      </w:r>
      <w:r w:rsidR="00B67013">
        <w:t>µ</w:t>
      </w:r>
      <w:r w:rsidR="004D240D">
        <w:t xml:space="preserve">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2D0429" w:rsidRDefault="002D0429" w:rsidP="001F0769">
      <w:pPr>
        <w:spacing w:after="0"/>
        <w:ind w:firstLine="709"/>
        <w:contextualSpacing/>
      </w:pPr>
    </w:p>
    <w:p w:rsidR="006C0FEB" w:rsidRDefault="006C0FEB" w:rsidP="001F0769">
      <w:pPr>
        <w:pStyle w:val="Titre3"/>
        <w:spacing w:before="0" w:after="0"/>
        <w:contextualSpacing/>
      </w:pPr>
      <w:r>
        <w:t xml:space="preserve">3.2.2 </w:t>
      </w:r>
      <w:r w:rsidR="00E975BF">
        <w:t xml:space="preserve">Bloc </w:t>
      </w:r>
      <w:r>
        <w:t>Filtrage</w:t>
      </w:r>
    </w:p>
    <w:p w:rsidR="00E975BF" w:rsidRPr="00E975BF" w:rsidRDefault="00E975BF" w:rsidP="001F0769">
      <w:pPr>
        <w:spacing w:after="0"/>
        <w:contextualSpacing/>
      </w:pPr>
    </w:p>
    <w:p w:rsidR="006C0FEB" w:rsidRDefault="00E975BF" w:rsidP="001F0769">
      <w:pPr>
        <w:spacing w:after="0"/>
        <w:ind w:firstLine="709"/>
        <w:contextualSpacing/>
      </w:pPr>
      <w:r>
        <w:rPr>
          <w:noProof/>
          <w:lang w:eastAsia="fr-FR"/>
        </w:rPr>
        <mc:AlternateContent>
          <mc:Choice Requires="wpg">
            <w:drawing>
              <wp:anchor distT="0" distB="0" distL="114300" distR="114300" simplePos="0" relativeHeight="251703808"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52">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A679CB" w:rsidRPr="00E52658" w:rsidRDefault="00A679CB" w:rsidP="00E975BF">
                              <w:pPr>
                                <w:pStyle w:val="Lgende"/>
                                <w:rPr>
                                  <w:noProof/>
                                  <w:color w:val="000000" w:themeColor="text1"/>
                                </w:rPr>
                              </w:pPr>
                              <w:bookmarkStart w:id="29" w:name="_Toc478377699"/>
                              <w:r>
                                <w:t xml:space="preserve">Figure </w:t>
                              </w:r>
                              <w:r>
                                <w:fldChar w:fldCharType="begin"/>
                              </w:r>
                              <w:r>
                                <w:instrText xml:space="preserve"> SEQ Figure \* ARABIC </w:instrText>
                              </w:r>
                              <w:r>
                                <w:fldChar w:fldCharType="separate"/>
                              </w:r>
                              <w:r>
                                <w:rPr>
                                  <w:noProof/>
                                </w:rPr>
                                <w:t>4</w:t>
                              </w:r>
                              <w:r>
                                <w:fldChar w:fldCharType="end"/>
                              </w:r>
                              <w:r>
                                <w:t xml:space="preserve"> : schéma filtrage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0" style="position:absolute;left:0;text-align:left;margin-left:34.45pt;margin-top:31.2pt;width:6in;height:174.95pt;z-index:251703808"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OxzBIw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uluDJNs&#10;ZPYKGEDFcVeCUexOwHmP1Ng11XDDwmUArwb7BJ+8lM3ck53lkULqvy/143xIKYx6pIEbe+6Zv3YU&#10;K3X5UEOy8XrvDd0bm96od1UqUcrwHlHMmbBA27I3cy2rF+DCAk+BIVozOGvu2d5MLbRgAB4jjC8W&#10;zm4L/mP9rOCaaIsd4vrl8EK16qSIBPkkezrR5ESR7VxXPNQCisKdcHJFXFsUgePYAGo7yz0FnBq6&#10;Zwu+Nd623axvj6u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">
                <v:shape id="Image 23" o:spid="_x0000_s1041"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53" o:title="" croptop="16214f" cropbottom="20846f" cropleft="9755f" cropright="12641f"/>
                  <v:path arrowok="t"/>
                </v:shape>
                <v:shape id="Zone de texte 24" o:spid="_x0000_s1042"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A679CB" w:rsidRPr="00E52658" w:rsidRDefault="00A679CB" w:rsidP="00E975BF">
                        <w:pPr>
                          <w:pStyle w:val="Lgende"/>
                          <w:rPr>
                            <w:noProof/>
                            <w:color w:val="000000" w:themeColor="text1"/>
                          </w:rPr>
                        </w:pPr>
                        <w:bookmarkStart w:id="30" w:name="_Toc478377699"/>
                        <w:r>
                          <w:t xml:space="preserve">Figure </w:t>
                        </w:r>
                        <w:r>
                          <w:fldChar w:fldCharType="begin"/>
                        </w:r>
                        <w:r>
                          <w:instrText xml:space="preserve"> SEQ Figure \* ARABIC </w:instrText>
                        </w:r>
                        <w:r>
                          <w:fldChar w:fldCharType="separate"/>
                        </w:r>
                        <w:r>
                          <w:rPr>
                            <w:noProof/>
                          </w:rPr>
                          <w:t>4</w:t>
                        </w:r>
                        <w:r>
                          <w:fldChar w:fldCharType="end"/>
                        </w:r>
                        <w:r>
                          <w:t xml:space="preserve"> : schéma filtrage</w:t>
                        </w:r>
                        <w:bookmarkEnd w:id="30"/>
                      </w:p>
                    </w:txbxContent>
                  </v:textbox>
                </v:shape>
                <w10:wrap type="topAndBottom"/>
              </v:group>
            </w:pict>
          </mc:Fallback>
        </mc:AlternateContent>
      </w:r>
      <w:r>
        <w:t xml:space="preserve">A la suite du switch et avant d’envoyer le signal dans la carte  </w:t>
      </w:r>
      <w:hyperlink r:id="rId54"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1F0769">
      <w:pPr>
        <w:spacing w:after="0"/>
        <w:contextualSpacing/>
      </w:pPr>
    </w:p>
    <w:p w:rsidR="005A02C3" w:rsidRDefault="00E975BF" w:rsidP="001F0769">
      <w:pPr>
        <w:spacing w:after="0"/>
        <w:ind w:firstLine="709"/>
        <w:contextualSpacing/>
      </w:pPr>
      <w:r>
        <w:t xml:space="preserve">Tout d’abord nous amplifions le signal par 100 avec un montage AOP simple (U1C), et nous le divisions ensuite par 10 avec un pont diviseur de tension. Ces deux fonctions de suites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96150">
        <w:t xml:space="preserve"> 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55"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±0.5v</m:t>
        </m:r>
      </m:oMath>
      <w:r w:rsidR="00F96150">
        <w:t xml:space="preserve">. Nous avons tout de même ajouté à la suite un </w:t>
      </w:r>
      <w:proofErr w:type="spellStart"/>
      <w:r w:rsidR="00F96150">
        <w:t>é</w:t>
      </w:r>
      <w:r w:rsidR="006A4135">
        <w:t>crê</w:t>
      </w:r>
      <w:r w:rsidR="00C0603E">
        <w:t>t</w:t>
      </w:r>
      <w:r w:rsidR="00F96150">
        <w:t>eur</w:t>
      </w:r>
      <w:proofErr w:type="spellEnd"/>
      <w:r w:rsidR="00F96150">
        <w:t xml:space="preserve"> à diodes qui lui, découpe aux tensions de seuils de </w:t>
      </w:r>
      <m:oMath>
        <m:r>
          <w:rPr>
            <w:rFonts w:ascii="Cambria Math" w:hAnsi="Cambria Math"/>
          </w:rPr>
          <m:t>± 0.6v</m:t>
        </m:r>
      </m:oMath>
      <w:r w:rsidR="00F96150">
        <w:t xml:space="preserve"> en sécurité supplémentaire. La suite du montage avec U1A et U1D est simplement un filtre passe bas </w:t>
      </w:r>
      <w:proofErr w:type="spellStart"/>
      <w:r w:rsidR="00F96150">
        <w:t>Butterworth</w:t>
      </w:r>
      <w:proofErr w:type="spellEnd"/>
      <w:r w:rsidR="00F96150">
        <w:t xml:space="preserve"> d’ordre </w:t>
      </w:r>
      <w:r w:rsidR="006A4135">
        <w:t>4 de fréquence de coupure 20kHz calculé avec une méthode de matrice de coefficients ;</w:t>
      </w:r>
    </w:p>
    <w:p w:rsidR="005A02C3" w:rsidRDefault="005A02C3" w:rsidP="001F0769">
      <w:pPr>
        <w:spacing w:after="0"/>
        <w:ind w:firstLine="709"/>
        <w:contextualSpacing/>
      </w:pPr>
      <w:r>
        <w:t>On calcul</w:t>
      </w:r>
      <w:r w:rsidR="006A4135">
        <w:t>e d’abord</w:t>
      </w:r>
      <w:r>
        <w:t xml:space="preserve"> la valeur d’un pseudo condensateur</w:t>
      </w:r>
      <w:r w:rsidR="006A4135">
        <w:t xml:space="preserve"> référence</w:t>
      </w:r>
      <w:r>
        <w:t xml:space="preserve"> avec la formule : </w:t>
      </w:r>
      <m:oMath>
        <m:r>
          <w:rPr>
            <w:rFonts w:ascii="Cambria Math" w:hAnsi="Cambria Math"/>
          </w:rPr>
          <m:t>C0=</m:t>
        </m:r>
        <m:f>
          <m:fPr>
            <m:ctrlPr>
              <w:rPr>
                <w:rFonts w:ascii="Cambria Math" w:hAnsi="Cambria Math"/>
                <w:i/>
              </w:rPr>
            </m:ctrlPr>
          </m:fPr>
          <m:num>
            <m:r>
              <w:rPr>
                <w:rFonts w:ascii="Cambria Math" w:hAnsi="Cambria Math"/>
              </w:rPr>
              <m:t>π</m:t>
            </m:r>
          </m:num>
          <m:den>
            <m:r>
              <w:rPr>
                <w:rFonts w:ascii="Cambria Math" w:hAnsi="Cambria Math"/>
              </w:rPr>
              <m:t>2*R*fc</m:t>
            </m:r>
          </m:den>
        </m:f>
      </m:oMath>
    </w:p>
    <w:p w:rsidR="00F53956" w:rsidRDefault="00F53956" w:rsidP="001F0769">
      <w:pPr>
        <w:spacing w:after="0"/>
        <w:ind w:firstLine="709"/>
        <w:contextualSpacing/>
      </w:pPr>
      <w:r w:rsidRPr="00F53956">
        <w:rPr>
          <w:rFonts w:ascii="Times New Roman" w:eastAsia="Times New Roman" w:hAnsi="Times New Roman" w:cs="Times New Roman"/>
          <w:color w:val="000000"/>
          <w:sz w:val="27"/>
          <w:szCs w:val="27"/>
          <w:lang w:eastAsia="fr-FR"/>
        </w:rPr>
        <w:br/>
      </w:r>
      <w:r w:rsidR="005A02C3">
        <w:t xml:space="preserve">Donc </w:t>
      </w:r>
      <m:oMath>
        <m:r>
          <w:rPr>
            <w:rFonts w:ascii="Cambria Math" w:hAnsi="Cambria Math"/>
          </w:rPr>
          <m:t xml:space="preserve">C0= </m:t>
        </m:r>
        <m:f>
          <m:fPr>
            <m:ctrlPr>
              <w:rPr>
                <w:rFonts w:ascii="Cambria Math" w:hAnsi="Cambria Math"/>
                <w:i/>
              </w:rPr>
            </m:ctrlPr>
          </m:fPr>
          <m:num>
            <m:r>
              <w:rPr>
                <w:rFonts w:ascii="Cambria Math" w:hAnsi="Cambria Math"/>
              </w:rPr>
              <m:t>π</m:t>
            </m:r>
          </m:num>
          <m:den>
            <m:r>
              <w:rPr>
                <w:rFonts w:ascii="Cambria Math" w:hAnsi="Cambria Math"/>
              </w:rPr>
              <m:t>2*180*20000</m:t>
            </m:r>
          </m:den>
        </m:f>
        <m:r>
          <w:rPr>
            <w:rFonts w:ascii="Cambria Math" w:hAnsi="Cambria Math"/>
          </w:rPr>
          <m:t>=0.000000436 F</m:t>
        </m:r>
      </m:oMath>
    </w:p>
    <w:p w:rsidR="005A02C3" w:rsidRPr="006A4135" w:rsidRDefault="005A02C3" w:rsidP="001F0769">
      <w:pPr>
        <w:spacing w:after="0"/>
        <w:contextualSpacing/>
      </w:pPr>
      <w:r w:rsidRPr="006A4135">
        <w:lastRenderedPageBreak/>
        <w:t>A partir de là on calcul</w:t>
      </w:r>
      <w:r w:rsidR="006A4135">
        <w:t>e</w:t>
      </w:r>
      <w:r w:rsidRPr="006A4135">
        <w:t xml:space="preserve"> les vraies valeurs des condensateurs en multipliant C0 par des coefficients :</w:t>
      </w:r>
    </w:p>
    <w:p w:rsidR="005A02C3" w:rsidRPr="006A4135" w:rsidRDefault="005A02C3" w:rsidP="001F0769">
      <w:pPr>
        <w:spacing w:after="0"/>
        <w:contextualSpacing/>
      </w:pPr>
      <w:r w:rsidRPr="006A4135">
        <w:t xml:space="preserve">Ces calculs sont issus de ce </w:t>
      </w:r>
      <w:hyperlink r:id="rId56" w:history="1">
        <w:r w:rsidRPr="006A4135">
          <w:rPr>
            <w:rStyle w:val="Lienhypertexte"/>
          </w:rPr>
          <w:t>site</w:t>
        </w:r>
      </w:hyperlink>
      <w:r w:rsidRPr="006A4135">
        <w:t>.</w:t>
      </w:r>
    </w:p>
    <w:p w:rsidR="00F53956" w:rsidRPr="006A4135" w:rsidRDefault="00F53956" w:rsidP="001F0769">
      <w:pPr>
        <w:spacing w:after="0"/>
        <w:contextualSpacing/>
      </w:pPr>
      <w:r w:rsidRPr="006A4135">
        <w:br/>
        <w:t>-</w:t>
      </w:r>
      <w:r w:rsidR="00145B6E" w:rsidRPr="006A4135">
        <w:t>C9+C8</w:t>
      </w:r>
      <w:r w:rsidRPr="006A4135">
        <w:t>=C0*1.0824</w:t>
      </w:r>
      <w:r w:rsidR="006257B7" w:rsidRPr="006A4135">
        <w:t>=40nF</w:t>
      </w:r>
      <w:r w:rsidR="00145B6E" w:rsidRPr="006A4135">
        <w:br/>
        <w:t>-C7+C6</w:t>
      </w:r>
      <w:r w:rsidRPr="006A4135">
        <w:t>=C0*0,9239</w:t>
      </w:r>
      <w:r w:rsidR="006257B7" w:rsidRPr="006A4135">
        <w:t>=50nF</w:t>
      </w:r>
      <w:r w:rsidRPr="006A4135">
        <w:br/>
        <w:t>-</w:t>
      </w:r>
      <w:r w:rsidR="00145B6E" w:rsidRPr="006A4135">
        <w:t>C5+C4</w:t>
      </w:r>
      <w:r w:rsidRPr="006A4135">
        <w:t>=C0*2,6130</w:t>
      </w:r>
      <w:r w:rsidR="006257B7" w:rsidRPr="006A4135">
        <w:t>=17nF</w:t>
      </w:r>
      <w:r w:rsidR="00145B6E" w:rsidRPr="006A4135">
        <w:br/>
        <w:t>-C2+C3</w:t>
      </w:r>
      <w:r w:rsidRPr="006A4135">
        <w:t>= C0*0,3827</w:t>
      </w:r>
      <w:r w:rsidR="006257B7" w:rsidRPr="006A4135">
        <w:t>=110nF</w:t>
      </w:r>
    </w:p>
    <w:p w:rsidR="005A02C3" w:rsidRPr="006A4135" w:rsidRDefault="005A02C3" w:rsidP="001F0769">
      <w:pPr>
        <w:spacing w:after="0"/>
        <w:contextualSpacing/>
      </w:pPr>
    </w:p>
    <w:p w:rsidR="005A02C3" w:rsidRDefault="005A02C3" w:rsidP="001F0769">
      <w:pPr>
        <w:spacing w:after="0"/>
        <w:contextualSpacing/>
        <w:rPr>
          <w:rFonts w:ascii="Times New Roman" w:eastAsia="Times New Roman" w:hAnsi="Times New Roman" w:cs="Times New Roman"/>
          <w:color w:val="990000"/>
          <w:sz w:val="27"/>
          <w:szCs w:val="27"/>
          <w:lang w:eastAsia="fr-FR"/>
        </w:rPr>
      </w:pPr>
      <w:r w:rsidRPr="006A4135">
        <w:t xml:space="preserve">On obtient les </w:t>
      </w:r>
      <w:r w:rsidR="006A4135">
        <w:t>valeurs précédentes approximées.</w:t>
      </w:r>
    </w:p>
    <w:p w:rsidR="00C946FA" w:rsidRDefault="00C946FA" w:rsidP="001F0769">
      <w:pPr>
        <w:spacing w:after="0"/>
        <w:contextualSpacing/>
        <w:rPr>
          <w:rFonts w:asciiTheme="majorHAnsi" w:eastAsiaTheme="majorEastAsia" w:hAnsiTheme="majorHAnsi" w:cstheme="majorBidi"/>
          <w:bCs/>
          <w:color w:val="D34817" w:themeColor="accent1"/>
          <w:spacing w:val="20"/>
          <w:szCs w:val="24"/>
        </w:rPr>
      </w:pPr>
    </w:p>
    <w:p w:rsidR="006C0FEB" w:rsidRDefault="006C0FEB" w:rsidP="001F0769">
      <w:pPr>
        <w:pStyle w:val="Titre3"/>
        <w:spacing w:before="0" w:after="0"/>
        <w:contextualSpacing/>
      </w:pPr>
      <w:r>
        <w:t xml:space="preserve">3.2.3 </w:t>
      </w:r>
      <w:r w:rsidR="00E975BF">
        <w:t xml:space="preserve">Bloc </w:t>
      </w:r>
      <w:r>
        <w:t>Alimentation</w:t>
      </w:r>
    </w:p>
    <w:p w:rsidR="00C946FA" w:rsidRDefault="00C946FA" w:rsidP="001F0769">
      <w:pPr>
        <w:spacing w:after="0"/>
        <w:contextualSpacing/>
      </w:pPr>
    </w:p>
    <w:p w:rsidR="00C946FA" w:rsidRDefault="00C946FA" w:rsidP="001F0769">
      <w:pPr>
        <w:spacing w:after="0"/>
        <w:ind w:firstLine="709"/>
        <w:contextualSpacing/>
      </w:pPr>
      <w:r>
        <w:t>Ici nous répondons aux problématiques d’alimentations.</w:t>
      </w:r>
    </w:p>
    <w:p w:rsidR="00C946FA" w:rsidRDefault="00C946FA" w:rsidP="001F0769">
      <w:pPr>
        <w:spacing w:after="0"/>
        <w:ind w:firstLine="709"/>
        <w:contextualSpacing/>
      </w:pPr>
      <w:r>
        <w:rPr>
          <w:noProof/>
          <w:lang w:eastAsia="fr-FR"/>
        </w:rPr>
        <mc:AlternateContent>
          <mc:Choice Requires="wpg">
            <w:drawing>
              <wp:anchor distT="0" distB="0" distL="114300" distR="114300" simplePos="0" relativeHeight="251707904"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57">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A679CB" w:rsidRPr="001144AC" w:rsidRDefault="00A679CB" w:rsidP="00C946FA">
                              <w:pPr>
                                <w:pStyle w:val="Lgende"/>
                                <w:rPr>
                                  <w:noProof/>
                                  <w:color w:val="000000" w:themeColor="text1"/>
                                </w:rPr>
                              </w:pPr>
                              <w:bookmarkStart w:id="31" w:name="_Toc478377700"/>
                              <w:r>
                                <w:t xml:space="preserve">Figure </w:t>
                              </w:r>
                              <w:r>
                                <w:fldChar w:fldCharType="begin"/>
                              </w:r>
                              <w:r>
                                <w:instrText xml:space="preserve"> SEQ Figure \* ARABIC </w:instrText>
                              </w:r>
                              <w:r>
                                <w:fldChar w:fldCharType="separate"/>
                              </w:r>
                              <w:r>
                                <w:rPr>
                                  <w:noProof/>
                                </w:rPr>
                                <w:t>5</w:t>
                              </w:r>
                              <w:r>
                                <w:fldChar w:fldCharType="end"/>
                              </w:r>
                              <w:r>
                                <w:t>: Schéma alimentation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3" style="position:absolute;left:0;text-align:left;margin-left:38.2pt;margin-top:45.1pt;width:427.9pt;height:180.1pt;z-index:251707904"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">
                <v:shape id="Image 27" o:spid="_x0000_s1044"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58" o:title="" croptop="22086f" cropbottom="18558f" cropleft="19064f" cropright="10280f"/>
                  <v:path arrowok="t"/>
                </v:shape>
                <v:shape id="Zone de texte 28" o:spid="_x0000_s1045"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A679CB" w:rsidRPr="001144AC" w:rsidRDefault="00A679CB" w:rsidP="00C946FA">
                        <w:pPr>
                          <w:pStyle w:val="Lgende"/>
                          <w:rPr>
                            <w:noProof/>
                            <w:color w:val="000000" w:themeColor="text1"/>
                          </w:rPr>
                        </w:pPr>
                        <w:bookmarkStart w:id="32" w:name="_Toc478377700"/>
                        <w:r>
                          <w:t xml:space="preserve">Figure </w:t>
                        </w:r>
                        <w:r>
                          <w:fldChar w:fldCharType="begin"/>
                        </w:r>
                        <w:r>
                          <w:instrText xml:space="preserve"> SEQ Figure \* ARABIC </w:instrText>
                        </w:r>
                        <w:r>
                          <w:fldChar w:fldCharType="separate"/>
                        </w:r>
                        <w:r>
                          <w:rPr>
                            <w:noProof/>
                          </w:rPr>
                          <w:t>5</w:t>
                        </w:r>
                        <w:r>
                          <w:fldChar w:fldCharType="end"/>
                        </w:r>
                        <w:r>
                          <w:t>: Schéma alimentation</w:t>
                        </w:r>
                        <w:bookmarkEnd w:id="32"/>
                      </w:p>
                    </w:txbxContent>
                  </v:textbox>
                </v:shape>
                <w10:wrap type="topAndBottom"/>
              </v:group>
            </w:pict>
          </mc:Fallback>
        </mc:AlternateContent>
      </w:r>
      <w:r>
        <w:t xml:space="preserve">Nous avons besoin pour notre montagne de 4 AOP, nous choisissons donc d’utiliser un </w:t>
      </w:r>
      <w:hyperlink r:id="rId59" w:history="1">
        <w:r w:rsidRPr="00C946FA">
          <w:rPr>
            <w:rStyle w:val="Lienhypertexte"/>
          </w:rPr>
          <w:t>TL084</w:t>
        </w:r>
      </w:hyperlink>
      <w:r>
        <w:t xml:space="preserve">. Nous avons vu précédemment que nous aurons besoin d’une alimentation symétrique en +4.5 et -4.5. La carte </w:t>
      </w:r>
      <w:hyperlink r:id="rId60"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57622" w:rsidRDefault="00057622" w:rsidP="001F0769">
      <w:pPr>
        <w:spacing w:after="0"/>
        <w:ind w:firstLine="709"/>
        <w:contextualSpacing/>
      </w:pPr>
    </w:p>
    <w:p w:rsidR="00014BDB" w:rsidRDefault="00C946FA" w:rsidP="001F0769">
      <w:pPr>
        <w:spacing w:after="0"/>
        <w:ind w:firstLine="709"/>
        <w:contextualSpacing/>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61" w:history="1">
        <w:r w:rsidRPr="00C946FA">
          <w:rPr>
            <w:rStyle w:val="Lienhypertexte"/>
          </w:rPr>
          <w:t>LD1117v33</w:t>
        </w:r>
      </w:hyperlink>
      <w:r>
        <w:t xml:space="preserve"> qui est un régulateur 3.3v que nous branchons sur le +4.5v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62" w:history="1">
        <w:r w:rsidR="00014BDB" w:rsidRPr="00014BDB">
          <w:rPr>
            <w:rStyle w:val="Lienhypertexte"/>
          </w:rPr>
          <w:t>2n1711</w:t>
        </w:r>
      </w:hyperlink>
      <w:r w:rsidR="00014BDB">
        <w:t>) et Q1 (</w:t>
      </w:r>
      <w:hyperlink r:id="rId63" w:history="1">
        <w:r w:rsidR="00014BDB" w:rsidRPr="00014BDB">
          <w:rPr>
            <w:rStyle w:val="Lienhypertexte"/>
          </w:rPr>
          <w:t>2n2905</w:t>
        </w:r>
      </w:hyperlink>
      <w:r w:rsidR="00014BDB">
        <w:t xml:space="preserve">). Nous ajoutons 4 condensateurs de découplages polarisés (C10,11,12,13) et 2 condensateurs de découplages de 100nF, qui sont en fait les découplages du </w:t>
      </w:r>
      <w:hyperlink r:id="rId64" w:history="1">
        <w:r w:rsidR="00014BDB" w:rsidRPr="00C946FA">
          <w:rPr>
            <w:rStyle w:val="Lienhypertexte"/>
          </w:rPr>
          <w:t>TL084</w:t>
        </w:r>
      </w:hyperlink>
      <w:r w:rsidR="00014BDB">
        <w:t>. Pour finir nous ajoutons une LED témoin d’alimentation avec sa résistance de limitation de courant de 220Ω.</w:t>
      </w:r>
    </w:p>
    <w:p w:rsidR="004353C4" w:rsidRDefault="004353C4" w:rsidP="001F0769">
      <w:pPr>
        <w:spacing w:after="0"/>
        <w:ind w:firstLine="709"/>
        <w:contextualSpacing/>
      </w:pPr>
    </w:p>
    <w:p w:rsidR="006C0FEB" w:rsidRDefault="006C0FEB" w:rsidP="001F0769">
      <w:pPr>
        <w:pStyle w:val="Titre3"/>
        <w:spacing w:before="0" w:after="0"/>
        <w:contextualSpacing/>
      </w:pPr>
      <w:r>
        <w:t xml:space="preserve">3.2.4 </w:t>
      </w:r>
      <w:r w:rsidR="00E975BF">
        <w:t xml:space="preserve">Bloc </w:t>
      </w:r>
      <w:r>
        <w:t>RAM</w:t>
      </w:r>
    </w:p>
    <w:p w:rsidR="00014BDB" w:rsidRDefault="00014BDB" w:rsidP="001F0769">
      <w:pPr>
        <w:spacing w:after="0"/>
        <w:contextualSpacing/>
      </w:pPr>
      <w:r>
        <w:rPr>
          <w:noProof/>
          <w:lang w:eastAsia="fr-FR"/>
        </w:rPr>
        <mc:AlternateContent>
          <mc:Choice Requires="wpg">
            <w:drawing>
              <wp:anchor distT="0" distB="0" distL="114300" distR="114300" simplePos="0" relativeHeight="251712000"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65"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A679CB" w:rsidRPr="00353BA6" w:rsidRDefault="00A679CB" w:rsidP="00014BDB">
                              <w:pPr>
                                <w:pStyle w:val="Lgende"/>
                                <w:rPr>
                                  <w:noProof/>
                                  <w:color w:val="000000" w:themeColor="text1"/>
                                </w:rPr>
                              </w:pPr>
                              <w:bookmarkStart w:id="33" w:name="_Toc478377701"/>
                              <w:r>
                                <w:t xml:space="preserve">Figure </w:t>
                              </w:r>
                              <w:r>
                                <w:fldChar w:fldCharType="begin"/>
                              </w:r>
                              <w:r>
                                <w:instrText xml:space="preserve"> SEQ Figure \* ARABIC </w:instrText>
                              </w:r>
                              <w:r>
                                <w:fldChar w:fldCharType="separate"/>
                              </w:r>
                              <w:r>
                                <w:rPr>
                                  <w:noProof/>
                                </w:rPr>
                                <w:t>6</w:t>
                              </w:r>
                              <w:r>
                                <w:fldChar w:fldCharType="end"/>
                              </w:r>
                              <w:r>
                                <w:t xml:space="preserve"> : </w:t>
                              </w:r>
                              <w:proofErr w:type="spellStart"/>
                              <w:r>
                                <w:t>Schema</w:t>
                              </w:r>
                              <w:proofErr w:type="spellEnd"/>
                              <w:r>
                                <w:t xml:space="preserve"> RAM externe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6" style="position:absolute;left:0;text-align:left;margin-left:77.1pt;margin-top:.6pt;width:128.3pt;height:101.95pt;z-index:251712000;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Oj/Lg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xp2zK50/AwNQUOgRzogrhftuufP33KLpojvgIeHv8FmXejeLdCtFrND2j2PztB9B&#10;xWrEdmjis8j9vuVE3eVNjXBTx+8E2wmrTqi31UKjmEFRsCaIOGB92Ylrq6tHZMOcbsESrwXumkW+&#10;ExceIyzgfSLkfB7kpgPc1g8GfaOhWML16/6RW9NGhTLki+4Sik/f1GSzN1COmYMWrlQoWMK1QRFZ&#10;TgMkd5DC6yCwVvuSoefHP8dh18t76/x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">
                <v:shape id="Image 31" o:spid="_x0000_s1047"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66" o:title="" croptop="19965f" cropbottom="19661f" cropleft="16866f" cropright="27153f"/>
                  <v:path arrowok="t"/>
                </v:shape>
                <v:shape id="Zone de texte 128" o:spid="_x0000_s1048"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679CB" w:rsidRPr="00353BA6" w:rsidRDefault="00A679CB" w:rsidP="00014BDB">
                        <w:pPr>
                          <w:pStyle w:val="Lgende"/>
                          <w:rPr>
                            <w:noProof/>
                            <w:color w:val="000000" w:themeColor="text1"/>
                          </w:rPr>
                        </w:pPr>
                        <w:bookmarkStart w:id="34" w:name="_Toc478377701"/>
                        <w:r>
                          <w:t xml:space="preserve">Figure </w:t>
                        </w:r>
                        <w:r>
                          <w:fldChar w:fldCharType="begin"/>
                        </w:r>
                        <w:r>
                          <w:instrText xml:space="preserve"> SEQ Figure \* ARABIC </w:instrText>
                        </w:r>
                        <w:r>
                          <w:fldChar w:fldCharType="separate"/>
                        </w:r>
                        <w:r>
                          <w:rPr>
                            <w:noProof/>
                          </w:rPr>
                          <w:t>6</w:t>
                        </w:r>
                        <w:r>
                          <w:fldChar w:fldCharType="end"/>
                        </w:r>
                        <w:r>
                          <w:t xml:space="preserve"> : </w:t>
                        </w:r>
                        <w:proofErr w:type="spellStart"/>
                        <w:r>
                          <w:t>Schema</w:t>
                        </w:r>
                        <w:proofErr w:type="spellEnd"/>
                        <w:r>
                          <w:t xml:space="preserve"> RAM externe</w:t>
                        </w:r>
                        <w:bookmarkEnd w:id="34"/>
                      </w:p>
                    </w:txbxContent>
                  </v:textbox>
                </v:shape>
                <w10:wrap type="square" anchorx="margin"/>
              </v:group>
            </w:pict>
          </mc:Fallback>
        </mc:AlternateContent>
      </w:r>
    </w:p>
    <w:p w:rsidR="006C0FEB" w:rsidRDefault="00014BDB" w:rsidP="001F0769">
      <w:pPr>
        <w:spacing w:after="0"/>
        <w:ind w:firstLine="709"/>
        <w:contextualSpacing/>
      </w:pPr>
      <w:r>
        <w:t xml:space="preserve">Dans l’optique d’effectuer des calculs de FFT/DFT performants nous avons choisi d’ajouter une </w:t>
      </w:r>
      <w:hyperlink r:id="rId67" w:history="1">
        <w:r w:rsidRPr="00014BDB">
          <w:rPr>
            <w:rStyle w:val="Lienhypertexte"/>
          </w:rPr>
          <w:t>RAM</w:t>
        </w:r>
      </w:hyperlink>
      <w:r>
        <w:t xml:space="preserve"> externe à notre PCB</w:t>
      </w:r>
    </w:p>
    <w:p w:rsidR="00014BDB" w:rsidRPr="00516230" w:rsidRDefault="00014BDB" w:rsidP="001F0769">
      <w:pPr>
        <w:spacing w:after="0"/>
        <w:contextualSpacing/>
      </w:pPr>
    </w:p>
    <w:p w:rsidR="00516230" w:rsidRDefault="00516230" w:rsidP="001F0769">
      <w:pPr>
        <w:spacing w:after="0"/>
        <w:contextualSpacing/>
      </w:pPr>
      <w:r w:rsidRPr="00516230">
        <w:t xml:space="preserve">Le module </w:t>
      </w:r>
      <w:hyperlink r:id="rId68" w:history="1">
        <w:proofErr w:type="spellStart"/>
        <w:r w:rsidRPr="00516230">
          <w:rPr>
            <w:rStyle w:val="Lienhypertexte"/>
          </w:rPr>
          <w:t>Xplained</w:t>
        </w:r>
        <w:proofErr w:type="spellEnd"/>
        <w:r w:rsidRPr="00516230">
          <w:rPr>
            <w:rStyle w:val="Lienhypertexte"/>
          </w:rPr>
          <w:t>-pro</w:t>
        </w:r>
      </w:hyperlink>
      <w:r w:rsidRPr="00516230">
        <w:t xml:space="preserve"> contient un </w:t>
      </w:r>
      <w:hyperlink r:id="rId69" w:history="1">
        <w:r w:rsidRPr="00516230">
          <w:rPr>
            <w:rStyle w:val="Lienhypertexte"/>
          </w:rPr>
          <w:t>ATSAMD2</w:t>
        </w:r>
        <w:r w:rsidRPr="00516230">
          <w:rPr>
            <w:rStyle w:val="Lienhypertexte"/>
          </w:rPr>
          <w:t>1</w:t>
        </w:r>
        <w:r w:rsidRPr="00516230">
          <w:rPr>
            <w:rStyle w:val="Lienhypertexte"/>
          </w:rPr>
          <w:t>J18</w:t>
        </w:r>
      </w:hyperlink>
      <w:r>
        <w:t xml:space="preserve"> qui est un </w:t>
      </w:r>
      <w:r w:rsidRPr="00516230">
        <w:t>ARM Cortex-M0+</w:t>
      </w:r>
      <w:r>
        <w:t xml:space="preserve"> avec</w:t>
      </w:r>
      <w:r w:rsidRPr="00516230">
        <w:t xml:space="preserve"> 32KB </w:t>
      </w:r>
      <w:r>
        <w:t xml:space="preserve">de </w:t>
      </w:r>
      <w:r w:rsidRPr="00516230">
        <w:t>RAM,</w:t>
      </w:r>
      <w:r>
        <w:t xml:space="preserve"> qui tourne à</w:t>
      </w:r>
      <w:r w:rsidRPr="00516230">
        <w:t xml:space="preserve"> 48 MHz,</w:t>
      </w:r>
      <w:r>
        <w:t xml:space="preserve"> avec </w:t>
      </w:r>
      <w:r w:rsidRPr="00516230">
        <w:t>64 pins</w:t>
      </w:r>
      <w:r>
        <w:t>.</w:t>
      </w:r>
    </w:p>
    <w:p w:rsidR="00014BDB" w:rsidRDefault="00516230" w:rsidP="001F0769">
      <w:pPr>
        <w:spacing w:after="0"/>
        <w:ind w:firstLine="709"/>
        <w:contextualSpacing/>
      </w:pPr>
      <w:r>
        <w:t xml:space="preserve">La RAM contient donc 32 000 cases disponibles pour stocker le tableau du signal acquis par l’ADC. Seulement notre tableau est en int16_t, donc il n’y a finalement que </w:t>
      </w:r>
      <m:oMath>
        <m:f>
          <m:fPr>
            <m:ctrlPr>
              <w:rPr>
                <w:rFonts w:ascii="Cambria Math" w:hAnsi="Cambria Math"/>
                <w:i/>
              </w:rPr>
            </m:ctrlPr>
          </m:fPr>
          <m:num>
            <m:r>
              <w:rPr>
                <w:rFonts w:ascii="Cambria Math" w:hAnsi="Cambria Math"/>
              </w:rPr>
              <m:t>32 000</m:t>
            </m:r>
          </m:num>
          <m:den>
            <m:r>
              <w:rPr>
                <w:rFonts w:ascii="Cambria Math" w:hAnsi="Cambria Math"/>
              </w:rPr>
              <m:t>16</m:t>
            </m:r>
          </m:den>
        </m:f>
        <m:r>
          <w:rPr>
            <w:rFonts w:ascii="Cambria Math" w:hAnsi="Cambria Math"/>
          </w:rPr>
          <m:t xml:space="preserve">=2 000 </m:t>
        </m:r>
      </m:oMath>
      <w:r>
        <w:t xml:space="preserve">Valeurs stockables pour l’ADC. Et encore cette valeur est plus petite car il faut soustraire toutes les petites variables nécessaires au fonctionnement du programme. Pour faire fonctionner notre programme correctement et atteindre la précision nécessaire de 1Hz nous devrions stocker 44000 valeurs environ. </w:t>
      </w:r>
    </w:p>
    <w:p w:rsidR="00516230" w:rsidRPr="00516230" w:rsidRDefault="00516230" w:rsidP="001F0769">
      <w:pPr>
        <w:spacing w:after="0"/>
        <w:ind w:firstLine="709"/>
        <w:contextualSpacing/>
      </w:pPr>
      <w:r>
        <w:t xml:space="preserve">Nous avons donc choisi d’ajouter un module RAM réf : </w:t>
      </w:r>
      <w:hyperlink r:id="rId70" w:history="1">
        <w:r w:rsidRPr="00516230">
          <w:rPr>
            <w:rStyle w:val="Lienhypertexte"/>
          </w:rPr>
          <w:t>23LC1024</w:t>
        </w:r>
      </w:hyperlink>
      <w:r>
        <w:t xml:space="preserve"> qui ajoute 1024KB de RAM à notre Accordeur, soit un </w:t>
      </w:r>
      <w:proofErr w:type="spellStart"/>
      <w:r>
        <w:t>un</w:t>
      </w:r>
      <w:proofErr w:type="spellEnd"/>
      <w:r>
        <w:t xml:space="preserve"> espace de </w:t>
      </w:r>
      <m:oMath>
        <m:f>
          <m:fPr>
            <m:ctrlPr>
              <w:rPr>
                <w:rFonts w:ascii="Cambria Math" w:hAnsi="Cambria Math"/>
                <w:i/>
              </w:rPr>
            </m:ctrlPr>
          </m:fPr>
          <m:num>
            <m:d>
              <m:dPr>
                <m:ctrlPr>
                  <w:rPr>
                    <w:rFonts w:ascii="Cambria Math" w:hAnsi="Cambria Math"/>
                    <w:i/>
                  </w:rPr>
                </m:ctrlPr>
              </m:dPr>
              <m:e>
                <m:r>
                  <w:rPr>
                    <w:rFonts w:ascii="Cambria Math" w:hAnsi="Cambria Math"/>
                  </w:rPr>
                  <m:t>32+1024</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16</m:t>
            </m:r>
          </m:den>
        </m:f>
        <m:r>
          <w:rPr>
            <w:rFonts w:ascii="Cambria Math" w:hAnsi="Cambria Math"/>
          </w:rPr>
          <m:t>=66 000</m:t>
        </m:r>
      </m:oMath>
      <w:r w:rsidR="00393C13">
        <w:t xml:space="preserve"> valeurs 16 bits stockables.</w:t>
      </w:r>
      <w:r>
        <w:t xml:space="preserve"> </w:t>
      </w:r>
    </w:p>
    <w:p w:rsidR="00D71D46" w:rsidRDefault="00D71D46" w:rsidP="001F0769">
      <w:pPr>
        <w:spacing w:after="0"/>
        <w:contextualSpacing/>
        <w:jc w:val="left"/>
        <w:rPr>
          <w:rFonts w:asciiTheme="majorHAnsi" w:eastAsiaTheme="majorEastAsia" w:hAnsiTheme="majorHAnsi" w:cstheme="majorBidi"/>
          <w:b/>
          <w:color w:val="9D3511" w:themeColor="accent1" w:themeShade="BF"/>
          <w:spacing w:val="20"/>
          <w:szCs w:val="24"/>
          <w:u w:val="single"/>
        </w:rPr>
      </w:pPr>
      <w:bookmarkStart w:id="35" w:name="_Toc478377687"/>
      <w:r>
        <w:br w:type="page"/>
      </w:r>
    </w:p>
    <w:p w:rsidR="00131069" w:rsidRDefault="00393C13" w:rsidP="001F0769">
      <w:pPr>
        <w:pStyle w:val="Titre2"/>
        <w:spacing w:before="0" w:after="0"/>
        <w:contextualSpacing/>
        <w:jc w:val="both"/>
      </w:pPr>
      <w:r>
        <w:lastRenderedPageBreak/>
        <w:t>3</w:t>
      </w:r>
      <w:r w:rsidR="00131069">
        <w:t>.3 Carte</w:t>
      </w:r>
      <w:bookmarkEnd w:id="35"/>
    </w:p>
    <w:p w:rsidR="004353C4" w:rsidRPr="004353C4" w:rsidRDefault="004353C4" w:rsidP="001F0769">
      <w:pPr>
        <w:spacing w:after="0"/>
        <w:contextualSpacing/>
      </w:pPr>
    </w:p>
    <w:p w:rsidR="00421633" w:rsidRDefault="00421633" w:rsidP="001F0769">
      <w:pPr>
        <w:pStyle w:val="Titre3"/>
        <w:spacing w:before="0" w:after="0"/>
        <w:contextualSpacing/>
      </w:pPr>
      <w:r>
        <w:t xml:space="preserve">3.3.1 </w:t>
      </w:r>
      <w:r w:rsidR="00D25CF7">
        <w:t>Schéma</w:t>
      </w:r>
      <w:r>
        <w:t xml:space="preserve"> global </w:t>
      </w:r>
    </w:p>
    <w:p w:rsidR="00C43EAD" w:rsidRDefault="00C43EAD" w:rsidP="001F0769">
      <w:pPr>
        <w:spacing w:after="0"/>
        <w:contextualSpacing/>
      </w:pPr>
    </w:p>
    <w:p w:rsidR="00014BDB" w:rsidRDefault="00F80CD5" w:rsidP="001F0769">
      <w:pPr>
        <w:spacing w:after="0"/>
        <w:contextualSpacing/>
      </w:pPr>
      <w:r>
        <w:rPr>
          <w:noProof/>
          <w:lang w:eastAsia="fr-FR"/>
        </w:rPr>
        <mc:AlternateContent>
          <mc:Choice Requires="wpg">
            <w:drawing>
              <wp:anchor distT="0" distB="0" distL="114300" distR="114300" simplePos="0" relativeHeight="251815424" behindDoc="0" locked="0" layoutInCell="1" allowOverlap="1">
                <wp:simplePos x="0" y="0"/>
                <wp:positionH relativeFrom="margin">
                  <wp:align>left</wp:align>
                </wp:positionH>
                <wp:positionV relativeFrom="paragraph">
                  <wp:posOffset>215900</wp:posOffset>
                </wp:positionV>
                <wp:extent cx="6433185" cy="4593590"/>
                <wp:effectExtent l="0" t="0" r="5715" b="0"/>
                <wp:wrapTopAndBottom/>
                <wp:docPr id="228" name="Groupe 228"/>
                <wp:cNvGraphicFramePr/>
                <a:graphic xmlns:a="http://schemas.openxmlformats.org/drawingml/2006/main">
                  <a:graphicData uri="http://schemas.microsoft.com/office/word/2010/wordprocessingGroup">
                    <wpg:wgp>
                      <wpg:cNvGrpSpPr/>
                      <wpg:grpSpPr>
                        <a:xfrm>
                          <a:off x="0" y="0"/>
                          <a:ext cx="6433185" cy="4593590"/>
                          <a:chOff x="0" y="0"/>
                          <a:chExt cx="6616065" cy="4822190"/>
                        </a:xfrm>
                      </wpg:grpSpPr>
                      <pic:pic xmlns:pic="http://schemas.openxmlformats.org/drawingml/2006/picture">
                        <pic:nvPicPr>
                          <pic:cNvPr id="130" name="Image 130"/>
                          <pic:cNvPicPr>
                            <a:picLocks noChangeAspect="1"/>
                          </pic:cNvPicPr>
                        </pic:nvPicPr>
                        <pic:blipFill rotWithShape="1">
                          <a:blip r:embed="rId71">
                            <a:extLst>
                              <a:ext uri="{28A0092B-C50C-407E-A947-70E740481C1C}">
                                <a14:useLocalDpi xmlns:a14="http://schemas.microsoft.com/office/drawing/2010/main" val="0"/>
                              </a:ext>
                            </a:extLst>
                          </a:blip>
                          <a:srcRect l="17199" t="12603" r="20444" b="9676"/>
                          <a:stretch/>
                        </pic:blipFill>
                        <pic:spPr bwMode="auto">
                          <a:xfrm>
                            <a:off x="0" y="0"/>
                            <a:ext cx="6616065" cy="4638675"/>
                          </a:xfrm>
                          <a:prstGeom prst="rect">
                            <a:avLst/>
                          </a:prstGeom>
                          <a:ln>
                            <a:noFill/>
                          </a:ln>
                          <a:extLst>
                            <a:ext uri="{53640926-AAD7-44D8-BBD7-CCE9431645EC}">
                              <a14:shadowObscured xmlns:a14="http://schemas.microsoft.com/office/drawing/2010/main"/>
                            </a:ext>
                          </a:extLst>
                        </pic:spPr>
                      </pic:pic>
                      <wps:wsp>
                        <wps:cNvPr id="227" name="Zone de texte 227"/>
                        <wps:cNvSpPr txBox="1"/>
                        <wps:spPr>
                          <a:xfrm>
                            <a:off x="0" y="4691380"/>
                            <a:ext cx="6616065" cy="130810"/>
                          </a:xfrm>
                          <a:prstGeom prst="rect">
                            <a:avLst/>
                          </a:prstGeom>
                          <a:solidFill>
                            <a:prstClr val="white"/>
                          </a:solidFill>
                          <a:ln>
                            <a:noFill/>
                          </a:ln>
                        </wps:spPr>
                        <wps:txbx>
                          <w:txbxContent>
                            <w:p w:rsidR="00A679CB" w:rsidRPr="007643F8" w:rsidRDefault="00A679CB" w:rsidP="00F80CD5">
                              <w:pPr>
                                <w:pStyle w:val="Lgende"/>
                                <w:rPr>
                                  <w:noProof/>
                                  <w:color w:val="000000" w:themeColor="text1"/>
                                </w:rPr>
                              </w:pPr>
                              <w:bookmarkStart w:id="36" w:name="_Toc478377702"/>
                              <w:r>
                                <w:t xml:space="preserve">Figure </w:t>
                              </w:r>
                              <w:r>
                                <w:fldChar w:fldCharType="begin"/>
                              </w:r>
                              <w:r>
                                <w:instrText xml:space="preserve"> SEQ Figure \* ARABIC </w:instrText>
                              </w:r>
                              <w:r>
                                <w:fldChar w:fldCharType="separate"/>
                              </w:r>
                              <w:r>
                                <w:rPr>
                                  <w:noProof/>
                                </w:rPr>
                                <w:t>7</w:t>
                              </w:r>
                              <w:r>
                                <w:fldChar w:fldCharType="end"/>
                              </w:r>
                              <w:r>
                                <w:t xml:space="preserve"> : </w:t>
                              </w:r>
                              <w:proofErr w:type="spellStart"/>
                              <w:r>
                                <w:t>Schema</w:t>
                              </w:r>
                              <w:proofErr w:type="spellEnd"/>
                              <w:r>
                                <w:t xml:space="preserve"> global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28" o:spid="_x0000_s1049" style="position:absolute;left:0;text-align:left;margin-left:0;margin-top:17pt;width:506.55pt;height:361.7pt;z-index:251815424;mso-position-horizontal:left;mso-position-horizontal-relative:margin;mso-width-relative:margin;mso-height-relative:margin" coordsize="66160,48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">
                <v:shape id="Image 130" o:spid="_x0000_s1050" type="#_x0000_t75" style="position:absolute;width:66160;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">
                  <v:imagedata r:id="rId72" o:title="" croptop="8260f" cropbottom="6341f" cropleft="11272f" cropright="13398f"/>
                  <v:path arrowok="t"/>
                </v:shape>
                <v:shape id="Zone de texte 227" o:spid="_x0000_s1051" type="#_x0000_t202" style="position:absolute;top:46913;width:6616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A679CB" w:rsidRPr="007643F8" w:rsidRDefault="00A679CB" w:rsidP="00F80CD5">
                        <w:pPr>
                          <w:pStyle w:val="Lgende"/>
                          <w:rPr>
                            <w:noProof/>
                            <w:color w:val="000000" w:themeColor="text1"/>
                          </w:rPr>
                        </w:pPr>
                        <w:bookmarkStart w:id="37" w:name="_Toc478377702"/>
                        <w:r>
                          <w:t xml:space="preserve">Figure </w:t>
                        </w:r>
                        <w:r>
                          <w:fldChar w:fldCharType="begin"/>
                        </w:r>
                        <w:r>
                          <w:instrText xml:space="preserve"> SEQ Figure \* ARABIC </w:instrText>
                        </w:r>
                        <w:r>
                          <w:fldChar w:fldCharType="separate"/>
                        </w:r>
                        <w:r>
                          <w:rPr>
                            <w:noProof/>
                          </w:rPr>
                          <w:t>7</w:t>
                        </w:r>
                        <w:r>
                          <w:fldChar w:fldCharType="end"/>
                        </w:r>
                        <w:r>
                          <w:t xml:space="preserve"> : </w:t>
                        </w:r>
                        <w:proofErr w:type="spellStart"/>
                        <w:r>
                          <w:t>Schema</w:t>
                        </w:r>
                        <w:proofErr w:type="spellEnd"/>
                        <w:r>
                          <w:t xml:space="preserve"> global</w:t>
                        </w:r>
                        <w:bookmarkEnd w:id="37"/>
                      </w:p>
                    </w:txbxContent>
                  </v:textbox>
                </v:shape>
                <w10:wrap type="topAndBottom" anchorx="margin"/>
              </v:group>
            </w:pict>
          </mc:Fallback>
        </mc:AlternateContent>
      </w:r>
      <w:r w:rsidR="00421633">
        <w:t xml:space="preserve">Nous ajoutons les connecteurs vers la carte </w:t>
      </w:r>
      <w:hyperlink r:id="rId73"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rsidR="00014BDB">
        <w:t xml:space="preserve">s obtenons donc le schéma global suivant : </w:t>
      </w:r>
    </w:p>
    <w:p w:rsidR="00014BDB" w:rsidRDefault="00014BDB" w:rsidP="001F0769">
      <w:pPr>
        <w:spacing w:after="0"/>
        <w:contextualSpacing/>
      </w:pPr>
    </w:p>
    <w:p w:rsidR="00CF4993" w:rsidRDefault="00CF4993" w:rsidP="001F0769">
      <w:pPr>
        <w:pStyle w:val="Titre3"/>
        <w:spacing w:before="0" w:after="0"/>
        <w:contextualSpacing/>
      </w:pPr>
      <w:r>
        <w:t>3.3.2 Tests sur platine de prototypage</w:t>
      </w:r>
    </w:p>
    <w:p w:rsidR="00CF4993" w:rsidRDefault="00F80CD5" w:rsidP="001F0769">
      <w:pPr>
        <w:pStyle w:val="Titre3"/>
        <w:spacing w:before="0" w:after="0"/>
        <w:ind w:left="0"/>
        <w:contextualSpacing/>
      </w:pPr>
      <w:r>
        <w:rPr>
          <w:noProof/>
          <w:lang w:eastAsia="fr-FR"/>
        </w:rPr>
        <mc:AlternateContent>
          <mc:Choice Requires="wpg">
            <w:drawing>
              <wp:anchor distT="0" distB="0" distL="114300" distR="114300" simplePos="0" relativeHeight="251818496" behindDoc="0" locked="0" layoutInCell="1" allowOverlap="1">
                <wp:simplePos x="0" y="0"/>
                <wp:positionH relativeFrom="column">
                  <wp:posOffset>2359</wp:posOffset>
                </wp:positionH>
                <wp:positionV relativeFrom="paragraph">
                  <wp:posOffset>140335</wp:posOffset>
                </wp:positionV>
                <wp:extent cx="2484392" cy="3384096"/>
                <wp:effectExtent l="0" t="0" r="0" b="6985"/>
                <wp:wrapSquare wrapText="bothSides"/>
                <wp:docPr id="230" name="Groupe 230"/>
                <wp:cNvGraphicFramePr/>
                <a:graphic xmlns:a="http://schemas.openxmlformats.org/drawingml/2006/main">
                  <a:graphicData uri="http://schemas.microsoft.com/office/word/2010/wordprocessingGroup">
                    <wpg:wgp>
                      <wpg:cNvGrpSpPr/>
                      <wpg:grpSpPr>
                        <a:xfrm>
                          <a:off x="0" y="0"/>
                          <a:ext cx="2484392" cy="3384096"/>
                          <a:chOff x="0" y="0"/>
                          <a:chExt cx="2484392" cy="3384096"/>
                        </a:xfrm>
                      </wpg:grpSpPr>
                      <pic:pic xmlns:pic="http://schemas.openxmlformats.org/drawingml/2006/picture">
                        <pic:nvPicPr>
                          <pic:cNvPr id="26" name="Image 26" descr="C:\Users\simon\AppData\Local\Microsoft\Windows\INetCache\Content.Word\IMG_20170301_105850.jpg"/>
                          <pic:cNvPicPr>
                            <a:picLocks noChangeAspect="1"/>
                          </pic:cNvPicPr>
                        </pic:nvPicPr>
                        <pic:blipFill rotWithShape="1">
                          <a:blip r:embed="rId74" cstate="print">
                            <a:extLst>
                              <a:ext uri="{28A0092B-C50C-407E-A947-70E740481C1C}">
                                <a14:useLocalDpi xmlns:a14="http://schemas.microsoft.com/office/drawing/2010/main" val="0"/>
                              </a:ext>
                            </a:extLst>
                          </a:blip>
                          <a:srcRect l="12192" t="11947" r="20381"/>
                          <a:stretch/>
                        </pic:blipFill>
                        <pic:spPr bwMode="auto">
                          <a:xfrm rot="16200000">
                            <a:off x="-450215" y="450215"/>
                            <a:ext cx="3383280" cy="2482850"/>
                          </a:xfrm>
                          <a:prstGeom prst="rect">
                            <a:avLst/>
                          </a:prstGeom>
                          <a:noFill/>
                          <a:ln>
                            <a:noFill/>
                          </a:ln>
                          <a:extLst>
                            <a:ext uri="{53640926-AAD7-44D8-BBD7-CCE9431645EC}">
                              <a14:shadowObscured xmlns:a14="http://schemas.microsoft.com/office/drawing/2010/main"/>
                            </a:ext>
                          </a:extLst>
                        </pic:spPr>
                      </pic:pic>
                      <wps:wsp>
                        <wps:cNvPr id="229" name="Zone de texte 229"/>
                        <wps:cNvSpPr txBox="1"/>
                        <wps:spPr>
                          <a:xfrm>
                            <a:off x="1542" y="3253286"/>
                            <a:ext cx="2482850" cy="130810"/>
                          </a:xfrm>
                          <a:prstGeom prst="rect">
                            <a:avLst/>
                          </a:prstGeom>
                          <a:solidFill>
                            <a:prstClr val="white"/>
                          </a:solidFill>
                          <a:ln>
                            <a:noFill/>
                          </a:ln>
                        </wps:spPr>
                        <wps:txbx>
                          <w:txbxContent>
                            <w:p w:rsidR="00A679CB" w:rsidRPr="0046451E" w:rsidRDefault="00A679CB" w:rsidP="00F80CD5">
                              <w:pPr>
                                <w:pStyle w:val="Lgende"/>
                                <w:rPr>
                                  <w:noProof/>
                                  <w:color w:val="000000" w:themeColor="text1"/>
                                </w:rPr>
                              </w:pPr>
                              <w:bookmarkStart w:id="38" w:name="_Toc478377703"/>
                              <w:r>
                                <w:t xml:space="preserve">Figure </w:t>
                              </w:r>
                              <w:r>
                                <w:fldChar w:fldCharType="begin"/>
                              </w:r>
                              <w:r>
                                <w:instrText xml:space="preserve"> SEQ Figure \* ARABIC </w:instrText>
                              </w:r>
                              <w:r>
                                <w:fldChar w:fldCharType="separate"/>
                              </w:r>
                              <w:r>
                                <w:rPr>
                                  <w:noProof/>
                                </w:rPr>
                                <w:t>8</w:t>
                              </w:r>
                              <w:r>
                                <w:fldChar w:fldCharType="end"/>
                              </w:r>
                              <w:r>
                                <w:t xml:space="preserve"> : platine prototypage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0" o:spid="_x0000_s1052" style="position:absolute;left:0;text-align:left;margin-left:.2pt;margin-top:11.05pt;width:195.6pt;height:266.45pt;z-index:251818496" coordsize="24843,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">
                <v:shape id="Image 26" o:spid="_x0000_s1053" type="#_x0000_t75" style="position:absolute;left:-4502;top:4502;width:33832;height:248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">
                  <v:imagedata r:id="rId75" o:title="IMG_20170301_105850" croptop="7830f" cropleft="7990f" cropright="13357f"/>
                  <v:path arrowok="t"/>
                </v:shape>
                <v:shape id="Zone de texte 229" o:spid="_x0000_s1054" type="#_x0000_t202" style="position:absolute;left:15;top:32532;width:24828;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rsidR="00A679CB" w:rsidRPr="0046451E" w:rsidRDefault="00A679CB" w:rsidP="00F80CD5">
                        <w:pPr>
                          <w:pStyle w:val="Lgende"/>
                          <w:rPr>
                            <w:noProof/>
                            <w:color w:val="000000" w:themeColor="text1"/>
                          </w:rPr>
                        </w:pPr>
                        <w:bookmarkStart w:id="39" w:name="_Toc478377703"/>
                        <w:r>
                          <w:t xml:space="preserve">Figure </w:t>
                        </w:r>
                        <w:r>
                          <w:fldChar w:fldCharType="begin"/>
                        </w:r>
                        <w:r>
                          <w:instrText xml:space="preserve"> SEQ Figure \* ARABIC </w:instrText>
                        </w:r>
                        <w:r>
                          <w:fldChar w:fldCharType="separate"/>
                        </w:r>
                        <w:r>
                          <w:rPr>
                            <w:noProof/>
                          </w:rPr>
                          <w:t>8</w:t>
                        </w:r>
                        <w:r>
                          <w:fldChar w:fldCharType="end"/>
                        </w:r>
                        <w:r>
                          <w:t xml:space="preserve"> : platine prototypage</w:t>
                        </w:r>
                        <w:bookmarkEnd w:id="39"/>
                      </w:p>
                    </w:txbxContent>
                  </v:textbox>
                </v:shape>
                <w10:wrap type="square"/>
              </v:group>
            </w:pict>
          </mc:Fallback>
        </mc:AlternateContent>
      </w:r>
    </w:p>
    <w:p w:rsidR="00057622" w:rsidRDefault="00057622" w:rsidP="001F0769">
      <w:pPr>
        <w:spacing w:after="0"/>
        <w:ind w:firstLine="709"/>
        <w:contextualSpacing/>
      </w:pPr>
    </w:p>
    <w:p w:rsidR="00057622" w:rsidRDefault="00057622" w:rsidP="001F0769">
      <w:pPr>
        <w:spacing w:after="0"/>
        <w:ind w:firstLine="709"/>
        <w:contextualSpacing/>
      </w:pPr>
    </w:p>
    <w:p w:rsidR="00DC198F" w:rsidRDefault="00B0587C" w:rsidP="001F0769">
      <w:pPr>
        <w:spacing w:after="0"/>
        <w:ind w:firstLine="709"/>
        <w:contextualSpacing/>
      </w:pPr>
      <w:r>
        <w:t xml:space="preserve">Sur cette image on peut voir </w:t>
      </w:r>
      <w:r w:rsidR="00DC198F">
        <w:t xml:space="preserve">la phase de tests du schéma ci-dessus sur platine de prototypage. Sur la droite on peut observer la carte </w:t>
      </w:r>
      <w:hyperlink r:id="rId76" w:history="1">
        <w:proofErr w:type="spellStart"/>
        <w:r w:rsidR="00DC198F">
          <w:rPr>
            <w:rStyle w:val="Lienhypertexte"/>
          </w:rPr>
          <w:t>X</w:t>
        </w:r>
        <w:r w:rsidR="00DC198F" w:rsidRPr="00D64386">
          <w:rPr>
            <w:rStyle w:val="Lienhypertexte"/>
          </w:rPr>
          <w:t>plained</w:t>
        </w:r>
        <w:proofErr w:type="spellEnd"/>
        <w:r w:rsidR="00DC198F" w:rsidRPr="00D64386">
          <w:rPr>
            <w:rStyle w:val="Lienhypertexte"/>
          </w:rPr>
          <w:t>-</w:t>
        </w:r>
        <w:r w:rsidR="00DC198F" w:rsidRPr="00D64386">
          <w:rPr>
            <w:rStyle w:val="Lienhypertexte"/>
          </w:rPr>
          <w:t>pro</w:t>
        </w:r>
      </w:hyperlink>
      <w:r w:rsidR="00DC198F" w:rsidRPr="00DC198F">
        <w:t xml:space="preserve"> qui est allumée, car alimentée par la pile et donc par le biais de l’alimentation différentielle et par la suite du régulateur</w:t>
      </w:r>
      <w:r w:rsidR="00DC198F">
        <w:t>. Cette image atteste donc du bon fonctionnement du module d’auto alimentation de notre accordeur de guitare.</w:t>
      </w:r>
    </w:p>
    <w:p w:rsidR="00DC198F" w:rsidRDefault="00DC198F" w:rsidP="001F0769">
      <w:pPr>
        <w:spacing w:after="0"/>
        <w:ind w:firstLine="709"/>
        <w:contextualSpacing/>
      </w:pPr>
    </w:p>
    <w:p w:rsidR="00DC198F" w:rsidRDefault="00DC198F" w:rsidP="001F0769">
      <w:pPr>
        <w:spacing w:after="0"/>
        <w:ind w:firstLine="709"/>
        <w:contextualSpacing/>
      </w:pPr>
      <w:r>
        <w:t xml:space="preserve">Sur cette plaque </w:t>
      </w:r>
      <w:proofErr w:type="spellStart"/>
      <w:r>
        <w:t>lab</w:t>
      </w:r>
      <w:proofErr w:type="spellEnd"/>
      <w:r>
        <w:t xml:space="preserve"> nous avons également réalisé de nombreux tests d’acquisition par microphone afin d’avoir le bon écrêtage du signal sonore.</w:t>
      </w:r>
    </w:p>
    <w:p w:rsidR="00DC198F" w:rsidRDefault="00DC198F" w:rsidP="001F0769">
      <w:pPr>
        <w:spacing w:after="0"/>
        <w:ind w:firstLine="709"/>
        <w:contextualSpacing/>
      </w:pPr>
    </w:p>
    <w:p w:rsidR="00DC198F" w:rsidRDefault="00DC198F" w:rsidP="001F0769">
      <w:pPr>
        <w:spacing w:after="0"/>
        <w:ind w:firstLine="709"/>
        <w:contextualSpacing/>
      </w:pPr>
      <w:r>
        <w:t>Il est évident de constater qu’il est grand temps de passer à la réalisation d’un PCB !</w:t>
      </w:r>
    </w:p>
    <w:p w:rsidR="00CF4993" w:rsidRDefault="00CF4993" w:rsidP="001F0769">
      <w:pPr>
        <w:spacing w:after="0"/>
        <w:ind w:firstLine="709"/>
        <w:contextualSpacing/>
        <w:rPr>
          <w:rFonts w:eastAsiaTheme="majorEastAsia"/>
        </w:rPr>
      </w:pPr>
      <w:r>
        <w:br w:type="page"/>
      </w:r>
    </w:p>
    <w:p w:rsidR="00421633" w:rsidRDefault="00F80CD5" w:rsidP="001F0769">
      <w:pPr>
        <w:pStyle w:val="Titre3"/>
        <w:spacing w:before="0" w:after="0"/>
        <w:contextualSpacing/>
      </w:pPr>
      <w:r>
        <w:rPr>
          <w:noProof/>
          <w:lang w:eastAsia="fr-FR"/>
        </w:rPr>
        <w:lastRenderedPageBreak/>
        <mc:AlternateContent>
          <mc:Choice Requires="wpg">
            <w:drawing>
              <wp:anchor distT="0" distB="0" distL="114300" distR="114300" simplePos="0" relativeHeight="251821568" behindDoc="0" locked="0" layoutInCell="1" allowOverlap="1">
                <wp:simplePos x="0" y="0"/>
                <wp:positionH relativeFrom="column">
                  <wp:posOffset>4477929</wp:posOffset>
                </wp:positionH>
                <wp:positionV relativeFrom="paragraph">
                  <wp:posOffset>3901</wp:posOffset>
                </wp:positionV>
                <wp:extent cx="2026285" cy="2296795"/>
                <wp:effectExtent l="0" t="0" r="0" b="8255"/>
                <wp:wrapSquare wrapText="bothSides"/>
                <wp:docPr id="232" name="Groupe 232"/>
                <wp:cNvGraphicFramePr/>
                <a:graphic xmlns:a="http://schemas.openxmlformats.org/drawingml/2006/main">
                  <a:graphicData uri="http://schemas.microsoft.com/office/word/2010/wordprocessingGroup">
                    <wpg:wgp>
                      <wpg:cNvGrpSpPr/>
                      <wpg:grpSpPr>
                        <a:xfrm>
                          <a:off x="0" y="0"/>
                          <a:ext cx="2026285" cy="2296795"/>
                          <a:chOff x="0" y="0"/>
                          <a:chExt cx="2026285" cy="2296795"/>
                        </a:xfrm>
                      </wpg:grpSpPr>
                      <pic:pic xmlns:pic="http://schemas.openxmlformats.org/drawingml/2006/picture">
                        <pic:nvPicPr>
                          <pic:cNvPr id="133" name="Image 133"/>
                          <pic:cNvPicPr>
                            <a:picLocks noChangeAspect="1"/>
                          </pic:cNvPicPr>
                        </pic:nvPicPr>
                        <pic:blipFill rotWithShape="1">
                          <a:blip r:embed="rId77" cstate="print">
                            <a:extLst>
                              <a:ext uri="{28A0092B-C50C-407E-A947-70E740481C1C}">
                                <a14:useLocalDpi xmlns:a14="http://schemas.microsoft.com/office/drawing/2010/main" val="0"/>
                              </a:ext>
                            </a:extLst>
                          </a:blip>
                          <a:srcRect l="29939" t="14961" r="28479" b="8000"/>
                          <a:stretch/>
                        </pic:blipFill>
                        <pic:spPr bwMode="auto">
                          <a:xfrm>
                            <a:off x="0" y="0"/>
                            <a:ext cx="2026285" cy="2111375"/>
                          </a:xfrm>
                          <a:prstGeom prst="rect">
                            <a:avLst/>
                          </a:prstGeom>
                          <a:ln>
                            <a:noFill/>
                          </a:ln>
                          <a:extLst>
                            <a:ext uri="{53640926-AAD7-44D8-BBD7-CCE9431645EC}">
                              <a14:shadowObscured xmlns:a14="http://schemas.microsoft.com/office/drawing/2010/main"/>
                            </a:ext>
                          </a:extLst>
                        </pic:spPr>
                      </pic:pic>
                      <wps:wsp>
                        <wps:cNvPr id="231" name="Zone de texte 231"/>
                        <wps:cNvSpPr txBox="1"/>
                        <wps:spPr>
                          <a:xfrm>
                            <a:off x="0" y="2165985"/>
                            <a:ext cx="2026285" cy="130810"/>
                          </a:xfrm>
                          <a:prstGeom prst="rect">
                            <a:avLst/>
                          </a:prstGeom>
                          <a:solidFill>
                            <a:prstClr val="white"/>
                          </a:solidFill>
                          <a:ln>
                            <a:noFill/>
                          </a:ln>
                        </wps:spPr>
                        <wps:txbx>
                          <w:txbxContent>
                            <w:p w:rsidR="00A679CB" w:rsidRPr="00847624" w:rsidRDefault="00A679CB" w:rsidP="00F80CD5">
                              <w:pPr>
                                <w:pStyle w:val="Lgende"/>
                                <w:rPr>
                                  <w:bCs/>
                                  <w:noProof/>
                                  <w:color w:val="D34817" w:themeColor="accent1"/>
                                  <w:spacing w:val="20"/>
                                  <w:sz w:val="22"/>
                                </w:rPr>
                              </w:pPr>
                              <w:bookmarkStart w:id="40" w:name="_Toc478377704"/>
                              <w:r>
                                <w:t xml:space="preserve">Figure </w:t>
                              </w:r>
                              <w:r>
                                <w:fldChar w:fldCharType="begin"/>
                              </w:r>
                              <w:r>
                                <w:instrText xml:space="preserve"> SEQ Figure \* ARABIC </w:instrText>
                              </w:r>
                              <w:r>
                                <w:fldChar w:fldCharType="separate"/>
                              </w:r>
                              <w:r>
                                <w:rPr>
                                  <w:noProof/>
                                </w:rPr>
                                <w:t>9</w:t>
                              </w:r>
                              <w:r>
                                <w:fldChar w:fldCharType="end"/>
                              </w:r>
                              <w:r>
                                <w:t xml:space="preserve"> : vue 3D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2" o:spid="_x0000_s1055" style="position:absolute;left:0;text-align:left;margin-left:352.6pt;margin-top:.3pt;width:159.55pt;height:180.85pt;z-index:251821568" coordsize="20262,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">
                <v:shape id="Image 133" o:spid="_x0000_s1056" type="#_x0000_t75" style="position:absolute;width:20262;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">
                  <v:imagedata r:id="rId78" o:title="" croptop="9805f" cropbottom="5243f" cropleft="19621f" cropright="18664f"/>
                  <v:path arrowok="t"/>
                </v:shape>
                <v:shape id="Zone de texte 231" o:spid="_x0000_s1057" type="#_x0000_t202" style="position:absolute;top:21659;width:2026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A679CB" w:rsidRPr="00847624" w:rsidRDefault="00A679CB" w:rsidP="00F80CD5">
                        <w:pPr>
                          <w:pStyle w:val="Lgende"/>
                          <w:rPr>
                            <w:bCs/>
                            <w:noProof/>
                            <w:color w:val="D34817" w:themeColor="accent1"/>
                            <w:spacing w:val="20"/>
                            <w:sz w:val="22"/>
                          </w:rPr>
                        </w:pPr>
                        <w:bookmarkStart w:id="41" w:name="_Toc478377704"/>
                        <w:r>
                          <w:t xml:space="preserve">Figure </w:t>
                        </w:r>
                        <w:r>
                          <w:fldChar w:fldCharType="begin"/>
                        </w:r>
                        <w:r>
                          <w:instrText xml:space="preserve"> SEQ Figure \* ARABIC </w:instrText>
                        </w:r>
                        <w:r>
                          <w:fldChar w:fldCharType="separate"/>
                        </w:r>
                        <w:r>
                          <w:rPr>
                            <w:noProof/>
                          </w:rPr>
                          <w:t>9</w:t>
                        </w:r>
                        <w:r>
                          <w:fldChar w:fldCharType="end"/>
                        </w:r>
                        <w:r>
                          <w:t xml:space="preserve"> : vue 3D</w:t>
                        </w:r>
                        <w:bookmarkEnd w:id="41"/>
                      </w:p>
                    </w:txbxContent>
                  </v:textbox>
                </v:shape>
                <w10:wrap type="square"/>
              </v:group>
            </w:pict>
          </mc:Fallback>
        </mc:AlternateContent>
      </w:r>
      <w:r w:rsidR="00421633">
        <w:t>3.3.</w:t>
      </w:r>
      <w:r w:rsidR="00CF4993">
        <w:t>3</w:t>
      </w:r>
      <w:r w:rsidR="00421633">
        <w:t xml:space="preserve"> Réalisation de la carte</w:t>
      </w:r>
    </w:p>
    <w:p w:rsidR="00421633" w:rsidRDefault="00421633" w:rsidP="001F0769">
      <w:pPr>
        <w:spacing w:after="0"/>
        <w:contextualSpacing/>
      </w:pPr>
    </w:p>
    <w:p w:rsidR="00421633" w:rsidRDefault="00421633" w:rsidP="001F0769">
      <w:pPr>
        <w:spacing w:after="0"/>
        <w:ind w:firstLine="709"/>
        <w:contextualSpacing/>
      </w:pPr>
      <w:r>
        <w:t xml:space="preserve">Nous passons donc maintenant à la réalisation de la carte. Nous choisissons de réaliser un PCB de la même taille que la carte </w:t>
      </w:r>
      <w:hyperlink r:id="rId79"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w:t>
      </w:r>
      <w:r w:rsidR="00DC198F">
        <w:t>(</w:t>
      </w:r>
      <w:r w:rsidRPr="00421633">
        <w:t>sans l’OLED</w:t>
      </w:r>
      <w:r w:rsidR="00DC198F">
        <w:t>)</w:t>
      </w:r>
      <w:r w:rsidRPr="00421633">
        <w:t xml:space="preserve"> pour des raisons esthétiques. Nous obtenons la vue 3D ci-contre après routage et placement des </w:t>
      </w:r>
      <w:r>
        <w:t>c</w:t>
      </w:r>
      <w:r w:rsidR="00DC198F">
        <w:t xml:space="preserve">omposants avec la suite </w:t>
      </w:r>
      <w:hyperlink r:id="rId80" w:history="1">
        <w:r w:rsidR="00DC198F" w:rsidRPr="00DC198F">
          <w:rPr>
            <w:rStyle w:val="Lienhypertexte"/>
          </w:rPr>
          <w:t>Proteus</w:t>
        </w:r>
      </w:hyperlink>
      <w:r w:rsidR="00DC198F">
        <w:t xml:space="preserve"> (qui n’est pas gratuite mais que nous utilisons quand même par question d’habitude)</w:t>
      </w:r>
    </w:p>
    <w:p w:rsidR="00057622" w:rsidRDefault="00057622" w:rsidP="001F0769">
      <w:pPr>
        <w:spacing w:after="0"/>
        <w:ind w:firstLine="709"/>
        <w:contextualSpacing/>
      </w:pPr>
    </w:p>
    <w:p w:rsidR="00CF4993" w:rsidRDefault="00C43EAD" w:rsidP="001F0769">
      <w:pPr>
        <w:spacing w:after="0"/>
        <w:ind w:firstLine="709"/>
        <w:contextualSpacing/>
      </w:pPr>
      <w:r>
        <w:t>Le routage nous a posé beaucoup de petits problèmes du fait de nombreux composants inconnus</w:t>
      </w:r>
      <w:r w:rsidR="00057622">
        <w:t xml:space="preserve"> des bases de données classiques</w:t>
      </w:r>
      <w:r>
        <w:t>. Nous avons dû réaliser des empruntes sur mesure pour de nombreux composants, tels que la pile 9v ou encore le jack femelle. Nous avons dû également anticiper la présence de radiateurs sur le PCB au niveau des deux transistors et du régulateur.</w:t>
      </w:r>
    </w:p>
    <w:p w:rsidR="00E76439" w:rsidRDefault="00E76439" w:rsidP="001F0769">
      <w:pPr>
        <w:spacing w:after="0"/>
        <w:contextualSpacing/>
      </w:pPr>
    </w:p>
    <w:p w:rsidR="008B5738" w:rsidRDefault="00CF4993" w:rsidP="001F0769">
      <w:pPr>
        <w:spacing w:after="0"/>
        <w:contextualSpacing/>
      </w:pPr>
      <w:r>
        <w:rPr>
          <w:noProof/>
          <w:lang w:eastAsia="fr-FR"/>
        </w:rPr>
        <mc:AlternateContent>
          <mc:Choice Requires="wpg">
            <w:drawing>
              <wp:anchor distT="0" distB="0" distL="114300" distR="114300" simplePos="0" relativeHeight="251756032" behindDoc="0" locked="0" layoutInCell="1" allowOverlap="1">
                <wp:simplePos x="0" y="0"/>
                <wp:positionH relativeFrom="margin">
                  <wp:align>left</wp:align>
                </wp:positionH>
                <wp:positionV relativeFrom="paragraph">
                  <wp:posOffset>299204</wp:posOffset>
                </wp:positionV>
                <wp:extent cx="6451600" cy="4869180"/>
                <wp:effectExtent l="0" t="0" r="0" b="7620"/>
                <wp:wrapTopAndBottom/>
                <wp:docPr id="194" name="Groupe 194"/>
                <wp:cNvGraphicFramePr/>
                <a:graphic xmlns:a="http://schemas.openxmlformats.org/drawingml/2006/main">
                  <a:graphicData uri="http://schemas.microsoft.com/office/word/2010/wordprocessingGroup">
                    <wpg:wgp>
                      <wpg:cNvGrpSpPr/>
                      <wpg:grpSpPr>
                        <a:xfrm>
                          <a:off x="0" y="0"/>
                          <a:ext cx="6452223" cy="4869231"/>
                          <a:chOff x="0" y="0"/>
                          <a:chExt cx="6452223" cy="4869231"/>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81"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A679CB" w:rsidRDefault="00A679CB">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A679CB" w:rsidRDefault="00A679CB"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A679CB" w:rsidRDefault="00A679CB"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A679CB" w:rsidRDefault="00A679CB"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A679CB" w:rsidRDefault="00A679CB"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A679CB" w:rsidRDefault="00A679CB"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A679CB" w:rsidRDefault="00A679CB"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A679CB" w:rsidRDefault="00A679CB"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A679CB" w:rsidRDefault="00A679CB"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A679CB" w:rsidRDefault="00A679CB"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A679CB" w:rsidRDefault="00A679CB"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2600080" y="4738421"/>
                            <a:ext cx="1557655" cy="130810"/>
                          </a:xfrm>
                          <a:prstGeom prst="rect">
                            <a:avLst/>
                          </a:prstGeom>
                          <a:solidFill>
                            <a:prstClr val="white"/>
                          </a:solidFill>
                          <a:ln>
                            <a:noFill/>
                          </a:ln>
                        </wps:spPr>
                        <wps:txbx>
                          <w:txbxContent>
                            <w:p w:rsidR="00A679CB" w:rsidRPr="00E01108" w:rsidRDefault="00A679CB" w:rsidP="00D62A1A">
                              <w:pPr>
                                <w:pStyle w:val="Lgende"/>
                                <w:rPr>
                                  <w:noProof/>
                                  <w:color w:val="000000" w:themeColor="text1"/>
                                </w:rPr>
                              </w:pPr>
                              <w:bookmarkStart w:id="42" w:name="_Toc478377705"/>
                              <w:r>
                                <w:t xml:space="preserve">Figure </w:t>
                              </w:r>
                              <w:r>
                                <w:fldChar w:fldCharType="begin"/>
                              </w:r>
                              <w:r>
                                <w:instrText xml:space="preserve"> SEQ Figure \* ARABIC </w:instrText>
                              </w:r>
                              <w:r>
                                <w:fldChar w:fldCharType="separate"/>
                              </w:r>
                              <w:r>
                                <w:rPr>
                                  <w:noProof/>
                                </w:rPr>
                                <w:t>10</w:t>
                              </w:r>
                              <w:r>
                                <w:fldChar w:fldCharType="end"/>
                              </w:r>
                              <w:r>
                                <w:t xml:space="preserve"> : PCB final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94" o:spid="_x0000_s1058" style="position:absolute;left:0;text-align:left;margin-left:0;margin-top:23.55pt;width:508pt;height:383.4pt;z-index:251756032;mso-position-horizontal:left;mso-position-horizontal-relative:margin;mso-width-relative:margin;mso-height-relative:margin" coordsize="64522,4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">
                <v:group id="Groupe 192" o:spid="_x0000_s1059"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60"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61"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">
                      <v:imagedata r:id="rId82"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62"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63"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64"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65"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66"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67"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68"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69"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70"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71"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A679CB" w:rsidRDefault="00A679CB">
                          <w:r>
                            <w:t>Pile 9v</w:t>
                          </w:r>
                        </w:p>
                      </w:txbxContent>
                    </v:textbox>
                  </v:shape>
                  <v:shape id="Zone de texte 2" o:spid="_x0000_s1072"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A679CB" w:rsidRDefault="00A679CB" w:rsidP="00D62A1A">
                          <w:r>
                            <w:t>Entrée microphone</w:t>
                          </w:r>
                        </w:p>
                      </w:txbxContent>
                    </v:textbox>
                  </v:shape>
                  <v:shape id="Zone de texte 2" o:spid="_x0000_s1073"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A679CB" w:rsidRDefault="00A679CB" w:rsidP="00D62A1A">
                          <w:pPr>
                            <w:jc w:val="left"/>
                          </w:pPr>
                          <w:r>
                            <w:t>LED témoin fonctionnement</w:t>
                          </w:r>
                        </w:p>
                      </w:txbxContent>
                    </v:textbox>
                  </v:shape>
                  <v:shape id="Zone de texte 2" o:spid="_x0000_s1074"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A679CB" w:rsidRDefault="00A679CB" w:rsidP="00D62A1A">
                          <w:pPr>
                            <w:jc w:val="right"/>
                          </w:pPr>
                          <w:r>
                            <w:t xml:space="preserve">Affichage trop haut, trop bas </w:t>
                          </w:r>
                          <w:proofErr w:type="spellStart"/>
                          <w:r>
                            <w:t>etc</w:t>
                          </w:r>
                          <w:proofErr w:type="spellEnd"/>
                          <w:r>
                            <w:t xml:space="preserve"> …</w:t>
                          </w:r>
                        </w:p>
                      </w:txbxContent>
                    </v:textbox>
                  </v:shape>
                  <v:shape id="Zone de texte 2" o:spid="_x0000_s1075"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A679CB" w:rsidRDefault="00A679CB" w:rsidP="00D62A1A">
                          <w:pPr>
                            <w:jc w:val="right"/>
                          </w:pPr>
                          <w:r>
                            <w:t>Affichage OLED des notes</w:t>
                          </w:r>
                        </w:p>
                      </w:txbxContent>
                    </v:textbox>
                  </v:shape>
                  <v:shape id="Zone de texte 2" o:spid="_x0000_s1076"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A679CB" w:rsidRDefault="00A679CB" w:rsidP="00D62A1A">
                          <w:pPr>
                            <w:jc w:val="right"/>
                          </w:pPr>
                          <w:r>
                            <w:t>SAMD21ATJ18A</w:t>
                          </w:r>
                        </w:p>
                      </w:txbxContent>
                    </v:textbox>
                  </v:shape>
                  <v:shape id="Zone de texte 2" o:spid="_x0000_s1077"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A679CB" w:rsidRDefault="00A679CB" w:rsidP="00D62A1A">
                          <w:pPr>
                            <w:jc w:val="right"/>
                          </w:pPr>
                          <w:r>
                            <w:t>« M » de Mickaël BRIDAY qui nous a gentiment prêter son SAMD21</w:t>
                          </w:r>
                        </w:p>
                      </w:txbxContent>
                    </v:textbox>
                  </v:shape>
                  <v:shape id="Zone de texte 2" o:spid="_x0000_s1078"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A679CB" w:rsidRDefault="00A679CB" w:rsidP="00D62A1A">
                          <w:pPr>
                            <w:jc w:val="right"/>
                          </w:pPr>
                          <w:r>
                            <w:t xml:space="preserve">Port USB </w:t>
                          </w:r>
                          <w:proofErr w:type="spellStart"/>
                          <w:r>
                            <w:t>debug</w:t>
                          </w:r>
                          <w:proofErr w:type="spellEnd"/>
                        </w:p>
                      </w:txbxContent>
                    </v:textbox>
                  </v:shape>
                  <v:shape id="Zone de texte 2" o:spid="_x0000_s1079"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A679CB" w:rsidRDefault="00A679CB" w:rsidP="00D62A1A">
                          <w:pPr>
                            <w:jc w:val="left"/>
                          </w:pPr>
                          <w:r>
                            <w:t xml:space="preserve">Entrée jack </w:t>
                          </w:r>
                        </w:p>
                      </w:txbxContent>
                    </v:textbox>
                  </v:shape>
                  <v:shape id="Connecteur droit avec flèche 156" o:spid="_x0000_s1080"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81"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82"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A679CB" w:rsidRDefault="00A679CB" w:rsidP="00D62A1A">
                          <w:proofErr w:type="spellStart"/>
                          <w:r>
                            <w:t>Jumper</w:t>
                          </w:r>
                          <w:proofErr w:type="spellEnd"/>
                          <w:r>
                            <w:t xml:space="preserve"> micro/jack</w:t>
                          </w:r>
                        </w:p>
                      </w:txbxContent>
                    </v:textbox>
                  </v:shape>
                  <v:shape id="Zone de texte 2" o:spid="_x0000_s1083"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A679CB" w:rsidRDefault="00A679CB" w:rsidP="00D62A1A">
                          <w:proofErr w:type="spellStart"/>
                          <w:r>
                            <w:t>Jumper</w:t>
                          </w:r>
                          <w:proofErr w:type="spellEnd"/>
                          <w:r>
                            <w:t xml:space="preserve"> principal allumage</w:t>
                          </w:r>
                        </w:p>
                      </w:txbxContent>
                    </v:textbox>
                  </v:shape>
                </v:group>
                <v:shape id="Zone de texte 193" o:spid="_x0000_s1084" type="#_x0000_t202" style="position:absolute;left:26000;top:47384;width:15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A679CB" w:rsidRPr="00E01108" w:rsidRDefault="00A679CB" w:rsidP="00D62A1A">
                        <w:pPr>
                          <w:pStyle w:val="Lgende"/>
                          <w:rPr>
                            <w:noProof/>
                            <w:color w:val="000000" w:themeColor="text1"/>
                          </w:rPr>
                        </w:pPr>
                        <w:bookmarkStart w:id="43" w:name="_Toc478377705"/>
                        <w:r>
                          <w:t xml:space="preserve">Figure </w:t>
                        </w:r>
                        <w:r>
                          <w:fldChar w:fldCharType="begin"/>
                        </w:r>
                        <w:r>
                          <w:instrText xml:space="preserve"> SEQ Figure \* ARABIC </w:instrText>
                        </w:r>
                        <w:r>
                          <w:fldChar w:fldCharType="separate"/>
                        </w:r>
                        <w:r>
                          <w:rPr>
                            <w:noProof/>
                          </w:rPr>
                          <w:t>10</w:t>
                        </w:r>
                        <w:r>
                          <w:fldChar w:fldCharType="end"/>
                        </w:r>
                        <w:r>
                          <w:t xml:space="preserve"> : PCB final</w:t>
                        </w:r>
                        <w:bookmarkEnd w:id="43"/>
                      </w:p>
                    </w:txbxContent>
                  </v:textbox>
                </v:shape>
                <w10:wrap type="topAndBottom" anchorx="margin"/>
              </v:group>
            </w:pict>
          </mc:Fallback>
        </mc:AlternateContent>
      </w:r>
      <w:r w:rsidR="008B5738">
        <w:t xml:space="preserve">Pour finir nous obtenons </w:t>
      </w:r>
      <w:r w:rsidR="00057622">
        <w:t>ce rendu</w:t>
      </w:r>
      <w:r w:rsidR="008B5738">
        <w:t xml:space="preserve"> : </w:t>
      </w:r>
    </w:p>
    <w:p w:rsidR="00BD23A9" w:rsidRDefault="00BD23A9" w:rsidP="001F0769">
      <w:pPr>
        <w:pStyle w:val="Titre2"/>
        <w:spacing w:before="0" w:after="0"/>
        <w:contextualSpacing/>
        <w:jc w:val="both"/>
      </w:pPr>
      <w:bookmarkStart w:id="44" w:name="_Toc478377688"/>
    </w:p>
    <w:p w:rsidR="00BD23A9" w:rsidRDefault="00BD23A9" w:rsidP="001F0769">
      <w:pPr>
        <w:pStyle w:val="Titre2"/>
        <w:spacing w:before="0" w:after="0"/>
        <w:contextualSpacing/>
        <w:jc w:val="both"/>
      </w:pPr>
    </w:p>
    <w:p w:rsidR="00642C49" w:rsidRDefault="00642C49" w:rsidP="001F0769">
      <w:pPr>
        <w:pStyle w:val="Titre2"/>
        <w:spacing w:before="0" w:after="0"/>
        <w:contextualSpacing/>
        <w:jc w:val="both"/>
      </w:pPr>
      <w:r>
        <w:t>3.4 Tests</w:t>
      </w:r>
      <w:bookmarkEnd w:id="44"/>
    </w:p>
    <w:p w:rsidR="00F80CD5" w:rsidRDefault="00F80CD5" w:rsidP="001F0769">
      <w:pPr>
        <w:pStyle w:val="Titre3"/>
        <w:spacing w:before="0" w:after="0"/>
        <w:contextualSpacing/>
      </w:pPr>
    </w:p>
    <w:p w:rsidR="00815887" w:rsidRDefault="00815887" w:rsidP="001F0769">
      <w:pPr>
        <w:pStyle w:val="Titre3"/>
        <w:spacing w:before="0" w:after="0"/>
        <w:contextualSpacing/>
      </w:pPr>
      <w:r>
        <w:t>3.4.1 Tests de l’alimentation</w:t>
      </w:r>
    </w:p>
    <w:p w:rsidR="003E5294" w:rsidRDefault="003E5294" w:rsidP="001F0769">
      <w:pPr>
        <w:spacing w:after="0"/>
        <w:contextualSpacing/>
      </w:pPr>
    </w:p>
    <w:p w:rsidR="00815887" w:rsidRDefault="003E5294" w:rsidP="001F0769">
      <w:pPr>
        <w:spacing w:after="0"/>
        <w:ind w:firstLine="709"/>
        <w:contextualSpacing/>
      </w:pPr>
      <w:r>
        <w:t xml:space="preserve">Nous avons effectué plusieurs tests pour l’alimentation et celle-ci apparait très stable. Nous avons bien 3.3v pour alimenter le SAMD21, la masse virtuelle fonctionne parfaitement et notre </w:t>
      </w:r>
      <w:r w:rsidR="000F02E2">
        <w:t>érecteur</w:t>
      </w:r>
      <w:r>
        <w:t xml:space="preserve"> (je rappelle réalisé par les tensions d’alimentations des AOP) fonctionne également, notre signal sonore sature à 400mv pour éviter les tensions max de l’ADC différentiel à </w:t>
      </w:r>
      <m:oMath>
        <m:r>
          <w:rPr>
            <w:rFonts w:ascii="Cambria Math" w:hAnsi="Cambria Math"/>
          </w:rPr>
          <m:t>± 0.5v</m:t>
        </m:r>
      </m:oMath>
      <w:r w:rsidR="00D9305B">
        <w:t>.</w:t>
      </w:r>
    </w:p>
    <w:p w:rsidR="00F80CD5" w:rsidRDefault="00F80CD5" w:rsidP="001F0769">
      <w:pPr>
        <w:pStyle w:val="Titre3"/>
        <w:spacing w:before="0" w:after="0"/>
        <w:contextualSpacing/>
      </w:pPr>
    </w:p>
    <w:p w:rsidR="00BD23A9" w:rsidRDefault="00BD23A9" w:rsidP="001F0769">
      <w:pPr>
        <w:spacing w:after="0"/>
        <w:contextualSpacing/>
        <w:jc w:val="left"/>
        <w:rPr>
          <w:rFonts w:asciiTheme="majorHAnsi" w:eastAsiaTheme="majorEastAsia" w:hAnsiTheme="majorHAnsi" w:cstheme="majorBidi"/>
          <w:bCs/>
          <w:color w:val="D34817" w:themeColor="accent1"/>
          <w:spacing w:val="20"/>
          <w:szCs w:val="24"/>
        </w:rPr>
      </w:pPr>
      <w:r>
        <w:br w:type="page"/>
      </w:r>
    </w:p>
    <w:p w:rsidR="00815887" w:rsidRDefault="00815887" w:rsidP="001F0769">
      <w:pPr>
        <w:pStyle w:val="Titre3"/>
        <w:spacing w:before="0" w:after="0"/>
        <w:contextualSpacing/>
      </w:pPr>
      <w:r>
        <w:lastRenderedPageBreak/>
        <w:t>3.4.2 Tests Ram</w:t>
      </w:r>
    </w:p>
    <w:p w:rsidR="003E5294" w:rsidRDefault="003E5294" w:rsidP="001F0769">
      <w:pPr>
        <w:spacing w:after="0"/>
        <w:contextualSpacing/>
      </w:pPr>
      <w:r>
        <w:tab/>
      </w:r>
    </w:p>
    <w:p w:rsidR="00057622" w:rsidRDefault="003E5294" w:rsidP="001F0769">
      <w:pPr>
        <w:spacing w:after="0"/>
        <w:ind w:firstLine="709"/>
        <w:contextualSpacing/>
      </w:pPr>
      <w:r>
        <w:t>Nous n’avons malheureusement pas eu le temps de tester le module RAM, le dr</w:t>
      </w:r>
      <w:r w:rsidR="00D9305B">
        <w:t>iver est réalisé mais pas testé.</w:t>
      </w:r>
      <w:r w:rsidR="00BD23A9">
        <w:t xml:space="preserve"> Cependant, nous avons peu constater que nous disposions, pour des raisons inconnues, de plus de RAM, dans la carte </w:t>
      </w:r>
      <w:hyperlink r:id="rId83" w:history="1">
        <w:proofErr w:type="spellStart"/>
        <w:r w:rsidR="00BD23A9">
          <w:rPr>
            <w:rStyle w:val="Lienhypertexte"/>
          </w:rPr>
          <w:t>X</w:t>
        </w:r>
        <w:r w:rsidR="00BD23A9" w:rsidRPr="00D64386">
          <w:rPr>
            <w:rStyle w:val="Lienhypertexte"/>
          </w:rPr>
          <w:t>plained</w:t>
        </w:r>
        <w:proofErr w:type="spellEnd"/>
        <w:r w:rsidR="00BD23A9" w:rsidRPr="00D64386">
          <w:rPr>
            <w:rStyle w:val="Lienhypertexte"/>
          </w:rPr>
          <w:t>-pro</w:t>
        </w:r>
      </w:hyperlink>
      <w:r w:rsidR="00BD23A9" w:rsidRPr="00BD23A9">
        <w:t xml:space="preserve"> seule</w:t>
      </w:r>
      <w:r w:rsidR="00BD23A9">
        <w:t xml:space="preserve">, que le prévoyait le calcul, et nous avons pu passer le tableau en 4096 valeurs (Alors que le calcul en prévoyait moins de 2000). Peut-être grâce à un gestionnaire de RAM qui s’arrange pour occuper tout l’espace disponible si la valeur stockée ne fait pas 16bits … </w:t>
      </w:r>
    </w:p>
    <w:p w:rsidR="00BD23A9" w:rsidRDefault="00BD23A9" w:rsidP="001F0769">
      <w:pPr>
        <w:spacing w:after="0"/>
        <w:ind w:firstLine="709"/>
        <w:contextualSpacing/>
        <w:rPr>
          <w:rFonts w:asciiTheme="majorHAnsi" w:eastAsiaTheme="majorEastAsia" w:hAnsiTheme="majorHAnsi" w:cstheme="majorBidi"/>
          <w:bCs/>
          <w:color w:val="D34817" w:themeColor="accent1"/>
          <w:spacing w:val="20"/>
          <w:szCs w:val="24"/>
        </w:rPr>
      </w:pPr>
    </w:p>
    <w:p w:rsidR="00815887" w:rsidRDefault="00815887" w:rsidP="001F0769">
      <w:pPr>
        <w:pStyle w:val="Titre3"/>
        <w:spacing w:before="0" w:after="0"/>
        <w:contextualSpacing/>
      </w:pPr>
      <w:r>
        <w:t>3.4.3 Tests Acquisition + Filtrage</w:t>
      </w:r>
    </w:p>
    <w:p w:rsidR="00642C49" w:rsidRPr="00815887" w:rsidRDefault="00642C49" w:rsidP="001F0769">
      <w:pPr>
        <w:spacing w:after="0"/>
        <w:contextualSpacing/>
      </w:pPr>
    </w:p>
    <w:p w:rsidR="00815887" w:rsidRDefault="00F80CD5" w:rsidP="001F0769">
      <w:pPr>
        <w:spacing w:after="0"/>
        <w:ind w:firstLine="709"/>
        <w:contextualSpacing/>
      </w:pPr>
      <w:r>
        <w:rPr>
          <w:noProof/>
          <w:lang w:eastAsia="fr-FR"/>
        </w:rPr>
        <mc:AlternateContent>
          <mc:Choice Requires="wpg">
            <w:drawing>
              <wp:anchor distT="0" distB="0" distL="114300" distR="114300" simplePos="0" relativeHeight="251824640" behindDoc="0" locked="0" layoutInCell="1" allowOverlap="1">
                <wp:simplePos x="0" y="0"/>
                <wp:positionH relativeFrom="column">
                  <wp:posOffset>80101</wp:posOffset>
                </wp:positionH>
                <wp:positionV relativeFrom="paragraph">
                  <wp:posOffset>66131</wp:posOffset>
                </wp:positionV>
                <wp:extent cx="3492500" cy="4474210"/>
                <wp:effectExtent l="0" t="0" r="0" b="2540"/>
                <wp:wrapSquare wrapText="bothSides"/>
                <wp:docPr id="234" name="Groupe 234"/>
                <wp:cNvGraphicFramePr/>
                <a:graphic xmlns:a="http://schemas.openxmlformats.org/drawingml/2006/main">
                  <a:graphicData uri="http://schemas.microsoft.com/office/word/2010/wordprocessingGroup">
                    <wpg:wgp>
                      <wpg:cNvGrpSpPr/>
                      <wpg:grpSpPr>
                        <a:xfrm>
                          <a:off x="0" y="0"/>
                          <a:ext cx="3492500" cy="4474210"/>
                          <a:chOff x="0" y="0"/>
                          <a:chExt cx="3492500" cy="4474210"/>
                        </a:xfrm>
                      </wpg:grpSpPr>
                      <wpg:grpSp>
                        <wpg:cNvPr id="19" name="Groupe 19"/>
                        <wpg:cNvGrpSpPr/>
                        <wpg:grpSpPr>
                          <a:xfrm>
                            <a:off x="0" y="0"/>
                            <a:ext cx="3492500" cy="4279900"/>
                            <a:chOff x="0" y="-76227"/>
                            <a:chExt cx="3494405" cy="4282545"/>
                          </a:xfrm>
                        </wpg:grpSpPr>
                        <pic:pic xmlns:pic="http://schemas.openxmlformats.org/drawingml/2006/picture">
                          <pic:nvPicPr>
                            <pic:cNvPr id="12" name="Image 12" descr="C:\Users\simon\AppData\Local\Microsoft\Windows\INetCache\Content.Word\IMG_20170322_092310.jpg"/>
                            <pic:cNvPicPr>
                              <a:picLocks noChangeAspect="1"/>
                            </pic:cNvPicPr>
                          </pic:nvPicPr>
                          <pic:blipFill rotWithShape="1">
                            <a:blip r:embed="rId84" cstate="print">
                              <a:extLst>
                                <a:ext uri="{28A0092B-C50C-407E-A947-70E740481C1C}">
                                  <a14:useLocalDpi xmlns:a14="http://schemas.microsoft.com/office/drawing/2010/main" val="0"/>
                                </a:ext>
                              </a:extLst>
                            </a:blip>
                            <a:srcRect t="26355" b="936"/>
                            <a:stretch/>
                          </pic:blipFill>
                          <pic:spPr bwMode="auto">
                            <a:xfrm>
                              <a:off x="0" y="1323571"/>
                              <a:ext cx="3494405" cy="142751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 17" descr="C:\Users\simon\AppData\Local\Microsoft\Windows\INetCache\Content.Word\IMG_20170322_092305.jpg"/>
                            <pic:cNvPicPr>
                              <a:picLocks noChangeAspect="1"/>
                            </pic:cNvPicPr>
                          </pic:nvPicPr>
                          <pic:blipFill rotWithShape="1">
                            <a:blip r:embed="rId85" cstate="print">
                              <a:extLst>
                                <a:ext uri="{28A0092B-C50C-407E-A947-70E740481C1C}">
                                  <a14:useLocalDpi xmlns:a14="http://schemas.microsoft.com/office/drawing/2010/main" val="0"/>
                                </a:ext>
                              </a:extLst>
                            </a:blip>
                            <a:srcRect t="25032" b="501"/>
                            <a:stretch/>
                          </pic:blipFill>
                          <pic:spPr bwMode="auto">
                            <a:xfrm>
                              <a:off x="0" y="2744147"/>
                              <a:ext cx="3494405" cy="146217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 18" descr="C:\Users\simon\AppData\Local\Microsoft\Windows\INetCache\Content.Word\IMG_20170322_092313.jpg"/>
                            <pic:cNvPicPr>
                              <a:picLocks noChangeAspect="1"/>
                            </pic:cNvPicPr>
                          </pic:nvPicPr>
                          <pic:blipFill rotWithShape="1">
                            <a:blip r:embed="rId86" cstate="print">
                              <a:extLst>
                                <a:ext uri="{28A0092B-C50C-407E-A947-70E740481C1C}">
                                  <a14:useLocalDpi xmlns:a14="http://schemas.microsoft.com/office/drawing/2010/main" val="0"/>
                                </a:ext>
                              </a:extLst>
                            </a:blip>
                            <a:srcRect t="26549" b="1130"/>
                            <a:stretch/>
                          </pic:blipFill>
                          <pic:spPr bwMode="auto">
                            <a:xfrm>
                              <a:off x="0" y="-76227"/>
                              <a:ext cx="3494405" cy="1413656"/>
                            </a:xfrm>
                            <a:prstGeom prst="rect">
                              <a:avLst/>
                            </a:prstGeom>
                            <a:noFill/>
                            <a:ln>
                              <a:noFill/>
                            </a:ln>
                            <a:extLst>
                              <a:ext uri="{53640926-AAD7-44D8-BBD7-CCE9431645EC}">
                                <a14:shadowObscured xmlns:a14="http://schemas.microsoft.com/office/drawing/2010/main"/>
                              </a:ext>
                            </a:extLst>
                          </pic:spPr>
                        </pic:pic>
                      </wpg:grpSp>
                      <wps:wsp>
                        <wps:cNvPr id="233" name="Zone de texte 233"/>
                        <wps:cNvSpPr txBox="1"/>
                        <wps:spPr>
                          <a:xfrm>
                            <a:off x="0" y="4343400"/>
                            <a:ext cx="3492500" cy="130810"/>
                          </a:xfrm>
                          <a:prstGeom prst="rect">
                            <a:avLst/>
                          </a:prstGeom>
                          <a:solidFill>
                            <a:prstClr val="white"/>
                          </a:solidFill>
                          <a:ln>
                            <a:noFill/>
                          </a:ln>
                        </wps:spPr>
                        <wps:txbx>
                          <w:txbxContent>
                            <w:p w:rsidR="00A679CB" w:rsidRPr="00E359FF" w:rsidRDefault="00A679CB" w:rsidP="00F80CD5">
                              <w:pPr>
                                <w:pStyle w:val="Lgende"/>
                                <w:rPr>
                                  <w:noProof/>
                                  <w:color w:val="000000" w:themeColor="text1"/>
                                </w:rPr>
                              </w:pPr>
                              <w:bookmarkStart w:id="45" w:name="_Toc478377706"/>
                              <w:r>
                                <w:t xml:space="preserve">Figure </w:t>
                              </w:r>
                              <w:r>
                                <w:fldChar w:fldCharType="begin"/>
                              </w:r>
                              <w:r>
                                <w:instrText xml:space="preserve"> SEQ Figure \* ARABIC </w:instrText>
                              </w:r>
                              <w:r>
                                <w:fldChar w:fldCharType="separate"/>
                              </w:r>
                              <w:r>
                                <w:rPr>
                                  <w:noProof/>
                                </w:rPr>
                                <w:t>11</w:t>
                              </w:r>
                              <w:r>
                                <w:fldChar w:fldCharType="end"/>
                              </w:r>
                              <w:r>
                                <w:t xml:space="preserve"> : Batterie de tests </w:t>
                              </w:r>
                              <w:proofErr w:type="spellStart"/>
                              <w:r>
                                <w:t>Butterworth</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4" o:spid="_x0000_s1085" style="position:absolute;left:0;text-align:left;margin-left:6.3pt;margin-top:5.2pt;width:275pt;height:352.3pt;z-index:251824640" coordsize="34925,44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MECgAAAAAAAAAhAPdUztq6dwIAuncCABUAAABkcnMvbWVkaWEvaW1hZ2UzLmpwZWf/&#10;2P/gABBKRklGAAEBAQDcANwAAP/bAEMAAgEBAQEBAgEBAQICAgICBAMCAgICBQQEAwQGBQYGBgUG&#10;BgYHCQgGBwkHBgYICwgJCgoKCgoGCAsMCwoMCQoKCv/bAEMBAgICAgICBQMDBQoHBgcKCgoKCgoK&#10;CgoKCgoKCgoKCgoKCgoKCgoKCgoKCgoKCgoKCgoKCgoKCgoKCgoKCgoKCv/AABEIAdYD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">
                <v:group id="Groupe 19" o:spid="_x0000_s1086" style="position:absolute;width:34925;height:42799" coordorigin=",-762" coordsize="34944,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12" o:spid="_x0000_s1087" type="#_x0000_t75" style="position:absolute;top:13235;width:34944;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">
                    <v:imagedata r:id="rId87" o:title="IMG_20170322_092310" croptop="17272f" cropbottom="613f"/>
                    <v:path arrowok="t"/>
                  </v:shape>
                  <v:shape id="Image 17" o:spid="_x0000_s1088" type="#_x0000_t75" style="position:absolute;top:27441;width:34944;height:1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">
                    <v:imagedata r:id="rId88" o:title="IMG_20170322_092305" croptop="16405f" cropbottom="328f"/>
                    <v:path arrowok="t"/>
                  </v:shape>
                  <v:shape id="Image 18" o:spid="_x0000_s1089" type="#_x0000_t75" style="position:absolute;top:-762;width:34944;height:1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">
                    <v:imagedata r:id="rId89" o:title="IMG_20170322_092313" croptop="17399f" cropbottom="741f"/>
                    <v:path arrowok="t"/>
                  </v:shape>
                </v:group>
                <v:shape id="Zone de texte 233" o:spid="_x0000_s1090" type="#_x0000_t202" style="position:absolute;top:43434;width:3492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rsidR="00A679CB" w:rsidRPr="00E359FF" w:rsidRDefault="00A679CB" w:rsidP="00F80CD5">
                        <w:pPr>
                          <w:pStyle w:val="Lgende"/>
                          <w:rPr>
                            <w:noProof/>
                            <w:color w:val="000000" w:themeColor="text1"/>
                          </w:rPr>
                        </w:pPr>
                        <w:bookmarkStart w:id="46" w:name="_Toc478377706"/>
                        <w:r>
                          <w:t xml:space="preserve">Figure </w:t>
                        </w:r>
                        <w:r>
                          <w:fldChar w:fldCharType="begin"/>
                        </w:r>
                        <w:r>
                          <w:instrText xml:space="preserve"> SEQ Figure \* ARABIC </w:instrText>
                        </w:r>
                        <w:r>
                          <w:fldChar w:fldCharType="separate"/>
                        </w:r>
                        <w:r>
                          <w:rPr>
                            <w:noProof/>
                          </w:rPr>
                          <w:t>11</w:t>
                        </w:r>
                        <w:r>
                          <w:fldChar w:fldCharType="end"/>
                        </w:r>
                        <w:r>
                          <w:t xml:space="preserve"> : Batterie de tests </w:t>
                        </w:r>
                        <w:proofErr w:type="spellStart"/>
                        <w:r>
                          <w:t>Butterworth</w:t>
                        </w:r>
                        <w:bookmarkEnd w:id="46"/>
                        <w:proofErr w:type="spellEnd"/>
                      </w:p>
                    </w:txbxContent>
                  </v:textbox>
                </v:shape>
                <w10:wrap type="square"/>
              </v:group>
            </w:pict>
          </mc:Fallback>
        </mc:AlternateContent>
      </w:r>
      <w:r w:rsidR="00815887" w:rsidRPr="00815887">
        <w:t>Ici</w:t>
      </w:r>
      <w:r w:rsidR="00815887">
        <w:t xml:space="preserve">, on réalise plusieurs tests concernant le filtre </w:t>
      </w:r>
      <w:proofErr w:type="spellStart"/>
      <w:r w:rsidR="003E5294">
        <w:t>B</w:t>
      </w:r>
      <w:r w:rsidR="00815887">
        <w:t>utterworth</w:t>
      </w:r>
      <w:proofErr w:type="spellEnd"/>
      <w:r w:rsidR="00815887">
        <w:t xml:space="preserve"> de </w:t>
      </w:r>
      <w:r w:rsidR="003E5294">
        <w:t>fréquence</w:t>
      </w:r>
      <w:r w:rsidR="00815887">
        <w:t xml:space="preserve"> de coupure </w:t>
      </w:r>
      <w:r w:rsidR="003E5294">
        <w:t>20kHz.</w:t>
      </w:r>
    </w:p>
    <w:p w:rsidR="003E5294" w:rsidRDefault="003E5294" w:rsidP="001F0769">
      <w:pPr>
        <w:spacing w:after="0"/>
        <w:contextualSpacing/>
      </w:pPr>
      <w:r>
        <w:t>On réalise une batterie de 3 tests avec les fréquences, 190Hz, 1.9Khz et 19Khz.</w:t>
      </w:r>
    </w:p>
    <w:p w:rsidR="00057622" w:rsidRDefault="00057622" w:rsidP="001F0769">
      <w:pPr>
        <w:spacing w:after="0"/>
        <w:contextualSpacing/>
      </w:pPr>
    </w:p>
    <w:p w:rsidR="003E5294" w:rsidRDefault="003E5294" w:rsidP="001F0769">
      <w:pPr>
        <w:spacing w:after="0"/>
        <w:ind w:firstLine="709"/>
        <w:contextualSpacing/>
      </w:pPr>
      <w:r>
        <w:t xml:space="preserve">On se rend compte qu’a 1.9KHz notre signal </w:t>
      </w:r>
      <w:r w:rsidR="00037152">
        <w:t>est</w:t>
      </w:r>
      <w:r>
        <w:t xml:space="preserve"> fortement atténué et qu’a 20Khz il a complètement disparu, il semblerait donc que notre fréquence de coupure soit plus aux alentours de 10kHz que 20Khz.</w:t>
      </w:r>
      <w:r w:rsidR="00057622">
        <w:t xml:space="preserve"> </w:t>
      </w:r>
      <w:r>
        <w:t xml:space="preserve">Cependant par manque de temps notre filtre restera en l’état. Nous avons dû faire une erreur de calcul au niveau des condensateurs ou au moment de placer les composants. </w:t>
      </w:r>
    </w:p>
    <w:p w:rsidR="00057622" w:rsidRDefault="00057622" w:rsidP="001F0769">
      <w:pPr>
        <w:spacing w:after="0"/>
        <w:contextualSpacing/>
      </w:pPr>
    </w:p>
    <w:p w:rsidR="003E5294" w:rsidRDefault="003E5294" w:rsidP="001F0769">
      <w:pPr>
        <w:spacing w:after="0"/>
        <w:ind w:firstLine="709"/>
        <w:contextualSpacing/>
      </w:pPr>
      <w:r>
        <w:t>En revanche, il apparait que pour une application d’accordeur de guitare, et seulement de guitare, une fréquence de coupure à 10Khz n’est pas gênante, puisque notre guitare n’ir</w:t>
      </w:r>
      <w:r w:rsidR="00C97FB8">
        <w:t>a pas beaucoup plus haut que 1KH</w:t>
      </w:r>
      <w:r>
        <w:t xml:space="preserve">z environ. </w:t>
      </w:r>
    </w:p>
    <w:p w:rsidR="00057622" w:rsidRPr="00815887" w:rsidRDefault="00057622" w:rsidP="001F0769">
      <w:pPr>
        <w:spacing w:after="0"/>
        <w:contextualSpacing/>
      </w:pPr>
    </w:p>
    <w:p w:rsidR="00815887" w:rsidRPr="00815887" w:rsidRDefault="003E5294" w:rsidP="001F0769">
      <w:pPr>
        <w:spacing w:after="0"/>
        <w:ind w:firstLine="709"/>
        <w:contextualSpacing/>
      </w:pPr>
      <w:r>
        <w:t xml:space="preserve">Nous avons également effectué plusieurs tests avec le microphone et </w:t>
      </w:r>
      <w:r w:rsidR="00037152">
        <w:t>celui-ci</w:t>
      </w:r>
      <w:r>
        <w:t xml:space="preserve"> fonctionne après l’ajout d’une résistance de pull down (présente sur le </w:t>
      </w:r>
      <w:r w:rsidR="00B0587C">
        <w:t>schéma</w:t>
      </w:r>
      <w:r>
        <w:t xml:space="preserve"> précédent), en effet sans la résistance</w:t>
      </w:r>
      <w:r w:rsidR="00B0587C">
        <w:t xml:space="preserve"> de 10k</w:t>
      </w:r>
      <w:r>
        <w:t xml:space="preserve">, l’AOP à suivre ne tirait pas assez de courant pour polariser le microphone. </w:t>
      </w:r>
    </w:p>
    <w:p w:rsidR="00815887" w:rsidRPr="00815887" w:rsidRDefault="00815887" w:rsidP="001F0769">
      <w:pPr>
        <w:spacing w:after="0"/>
        <w:contextualSpacing/>
      </w:pPr>
    </w:p>
    <w:p w:rsidR="00815887" w:rsidRPr="00815887" w:rsidRDefault="00815887" w:rsidP="001F0769">
      <w:pPr>
        <w:spacing w:after="0"/>
        <w:contextualSpacing/>
      </w:pPr>
    </w:p>
    <w:p w:rsidR="00F80CD5" w:rsidRDefault="00F80CD5" w:rsidP="001F0769">
      <w:pPr>
        <w:pStyle w:val="Titre2"/>
        <w:spacing w:before="0" w:after="0"/>
        <w:contextualSpacing/>
        <w:jc w:val="both"/>
      </w:pPr>
    </w:p>
    <w:p w:rsidR="00F80CD5" w:rsidRDefault="00F80CD5" w:rsidP="001F0769">
      <w:pPr>
        <w:pStyle w:val="Titre2"/>
        <w:spacing w:before="0" w:after="0"/>
        <w:contextualSpacing/>
        <w:jc w:val="both"/>
      </w:pPr>
    </w:p>
    <w:p w:rsidR="00F80CD5" w:rsidRDefault="00F80CD5" w:rsidP="001F0769">
      <w:pPr>
        <w:pStyle w:val="Titre2"/>
        <w:spacing w:before="0" w:after="0"/>
        <w:contextualSpacing/>
        <w:jc w:val="both"/>
      </w:pPr>
    </w:p>
    <w:p w:rsidR="00F80CD5" w:rsidRDefault="00F80CD5" w:rsidP="001F0769">
      <w:pPr>
        <w:pStyle w:val="Titre2"/>
        <w:spacing w:before="0" w:after="0"/>
        <w:contextualSpacing/>
        <w:jc w:val="both"/>
      </w:pPr>
    </w:p>
    <w:p w:rsidR="00131069" w:rsidRDefault="00131069" w:rsidP="001F0769">
      <w:pPr>
        <w:pStyle w:val="Titre2"/>
        <w:spacing w:before="0" w:after="0"/>
        <w:contextualSpacing/>
        <w:jc w:val="both"/>
      </w:pPr>
      <w:bookmarkStart w:id="47" w:name="_Toc478377689"/>
      <w:r>
        <w:t>3.</w:t>
      </w:r>
      <w:r w:rsidR="00642C49">
        <w:t>5</w:t>
      </w:r>
      <w:r>
        <w:t xml:space="preserve"> Conclusion</w:t>
      </w:r>
      <w:bookmarkStart w:id="48" w:name="_GoBack"/>
      <w:bookmarkEnd w:id="47"/>
      <w:bookmarkEnd w:id="48"/>
    </w:p>
    <w:p w:rsidR="00131069" w:rsidRDefault="00131069" w:rsidP="001F0769">
      <w:pPr>
        <w:spacing w:after="0"/>
        <w:contextualSpacing/>
        <w:rPr>
          <w:rFonts w:asciiTheme="majorHAnsi" w:eastAsiaTheme="majorEastAsia" w:hAnsiTheme="majorHAnsi" w:cstheme="majorBidi"/>
          <w:b/>
          <w:color w:val="D34817" w:themeColor="accent1"/>
          <w:spacing w:val="20"/>
          <w:sz w:val="28"/>
          <w:u w:val="single"/>
        </w:rPr>
      </w:pPr>
    </w:p>
    <w:p w:rsidR="00131069" w:rsidRDefault="00B0587C" w:rsidP="001F0769">
      <w:pPr>
        <w:spacing w:after="0"/>
        <w:ind w:firstLine="709"/>
        <w:contextualSpacing/>
        <w:rPr>
          <w:rFonts w:asciiTheme="majorHAnsi" w:eastAsiaTheme="majorEastAsia" w:hAnsiTheme="majorHAnsi" w:cstheme="majorBidi"/>
          <w:b/>
          <w:color w:val="D34817" w:themeColor="accent1"/>
          <w:spacing w:val="20"/>
          <w:sz w:val="28"/>
          <w:u w:val="single"/>
        </w:rPr>
      </w:pPr>
      <w:r>
        <w:t xml:space="preserve">En conclusion notre PCB fonctionne bien pour l’application actuelle, il faudrait revoir le filtre légèrement, et supprimer certains radiateurs, en effet, nous n’avons pas eu le temps de réaliser les calculs thermiques mais il semble que le régulateur ne chauffe pas du tout. Cela n’est pas très étonnant car celui-ci est branché sur le 4.5V il n’a donc que </w:t>
      </w:r>
      <m:oMath>
        <m:r>
          <w:rPr>
            <w:rFonts w:ascii="Cambria Math" w:hAnsi="Cambria Math"/>
          </w:rPr>
          <m:t>4.5-3.3=1.2v</m:t>
        </m:r>
      </m:oMath>
      <w:r>
        <w:t xml:space="preserve"> de chute de tension à ces bornes. Nous n’avons également pas eu le temps de tester la RAM, malgré que le driver soit réalisé. Nous avons cependant trouvé un « bidouillage » dans le soft pour se limiter à la RAM disponible</w:t>
      </w:r>
      <w:r w:rsidR="00D9305B">
        <w:t xml:space="preserve"> en interne du SAMD21</w:t>
      </w:r>
      <w:r>
        <w:t xml:space="preserve"> (à voir par la suite) et </w:t>
      </w:r>
      <w:r w:rsidR="00D9305B">
        <w:t>fonctionner</w:t>
      </w:r>
      <w:r>
        <w:t xml:space="preserve"> avec un tableau d’ADC de </w:t>
      </w:r>
      <w:r w:rsidR="00D9305B">
        <w:t>seulement</w:t>
      </w:r>
      <w:r w:rsidR="00BD23A9">
        <w:t xml:space="preserve"> 4096 au lieu de 44000. </w:t>
      </w:r>
    </w:p>
    <w:p w:rsidR="00815887" w:rsidRDefault="00815887" w:rsidP="001F0769">
      <w:pPr>
        <w:spacing w:after="0"/>
        <w:contextualSpacing/>
        <w:rPr>
          <w:rFonts w:asciiTheme="majorHAnsi" w:eastAsiaTheme="majorEastAsia" w:hAnsiTheme="majorHAnsi" w:cstheme="majorBidi"/>
          <w:b/>
          <w:color w:val="D34817" w:themeColor="accent1"/>
          <w:spacing w:val="20"/>
          <w:sz w:val="28"/>
          <w:u w:val="single"/>
        </w:rPr>
      </w:pPr>
      <w:r>
        <w:br w:type="page"/>
      </w:r>
    </w:p>
    <w:p w:rsidR="008039F7" w:rsidRDefault="008039F7" w:rsidP="001F0769">
      <w:pPr>
        <w:pStyle w:val="Titre1"/>
        <w:spacing w:before="0" w:after="0"/>
        <w:contextualSpacing/>
        <w:jc w:val="both"/>
      </w:pPr>
      <w:bookmarkStart w:id="49" w:name="_Toc478377690"/>
      <w:r>
        <w:lastRenderedPageBreak/>
        <w:t xml:space="preserve">4. </w:t>
      </w:r>
      <w:r w:rsidRPr="00C60293">
        <w:t>Accordeur de signal réel</w:t>
      </w:r>
      <w:bookmarkEnd w:id="49"/>
    </w:p>
    <w:p w:rsidR="00536B9F" w:rsidRDefault="00536B9F" w:rsidP="001F0769">
      <w:pPr>
        <w:spacing w:after="0"/>
        <w:contextualSpacing/>
      </w:pPr>
    </w:p>
    <w:p w:rsidR="00BA5C9B" w:rsidRDefault="00BA5C9B" w:rsidP="001F0769">
      <w:pPr>
        <w:spacing w:after="0"/>
        <w:contextualSpacing/>
      </w:pPr>
      <w:r>
        <w:t>Nous allons maintenant util</w:t>
      </w:r>
      <w:r w:rsidR="00536B9F">
        <w:t>iser notre PCB complet et tenter de coder une solution d’accordage complète.</w:t>
      </w:r>
    </w:p>
    <w:p w:rsidR="006A4135" w:rsidRDefault="006A4135" w:rsidP="001F0769">
      <w:pPr>
        <w:spacing w:after="0"/>
        <w:contextualSpacing/>
      </w:pPr>
      <w:r>
        <w:t xml:space="preserve">Tout le code principal référencé par la suite est compris dans le même fichier et est présent dans </w:t>
      </w:r>
      <w:hyperlink r:id="rId90" w:history="1">
        <w:proofErr w:type="spellStart"/>
        <w:r w:rsidRPr="006A4135">
          <w:rPr>
            <w:rStyle w:val="Lienhypertexte"/>
          </w:rPr>
          <w:t>fft.c</w:t>
        </w:r>
        <w:proofErr w:type="spellEnd"/>
      </w:hyperlink>
      <w:r>
        <w:t>.</w:t>
      </w:r>
    </w:p>
    <w:p w:rsidR="00536B9F" w:rsidRPr="00BA5C9B" w:rsidRDefault="00536B9F" w:rsidP="001F0769">
      <w:pPr>
        <w:spacing w:after="0"/>
        <w:contextualSpacing/>
      </w:pPr>
    </w:p>
    <w:p w:rsidR="008039F7" w:rsidRDefault="008039F7" w:rsidP="001F0769">
      <w:pPr>
        <w:pStyle w:val="Titre2"/>
        <w:spacing w:before="0" w:after="0"/>
        <w:contextualSpacing/>
        <w:jc w:val="both"/>
      </w:pPr>
      <w:bookmarkStart w:id="50" w:name="_Toc478377691"/>
      <w:r>
        <w:t>4.1 Problématique</w:t>
      </w:r>
      <w:r w:rsidR="002D0429">
        <w:t>s</w:t>
      </w:r>
      <w:bookmarkEnd w:id="50"/>
    </w:p>
    <w:p w:rsidR="008039F7" w:rsidRDefault="008039F7" w:rsidP="001F0769">
      <w:pPr>
        <w:spacing w:after="0"/>
        <w:contextualSpacing/>
      </w:pPr>
    </w:p>
    <w:p w:rsidR="00856FED" w:rsidRDefault="00856FED" w:rsidP="001F0769">
      <w:pPr>
        <w:spacing w:after="0"/>
        <w:ind w:firstLine="360"/>
        <w:contextualSpacing/>
      </w:pPr>
      <w:r>
        <w:t xml:space="preserve">C’est ici que nous avons eu le plus de problème, et </w:t>
      </w:r>
      <w:r w:rsidR="00C8475D">
        <w:t>où</w:t>
      </w:r>
      <w:r>
        <w:t xml:space="preserve"> nous avons </w:t>
      </w:r>
      <w:r w:rsidR="00C8475D">
        <w:t>dû</w:t>
      </w:r>
      <w:r>
        <w:t xml:space="preserve"> apporter le plus de solutions. Le traitement du signal à suivre étant complexe nous allons tout de même tenter de l’expliquer par étapes ;</w:t>
      </w:r>
    </w:p>
    <w:p w:rsidR="00536B9F" w:rsidRDefault="00536B9F" w:rsidP="001F0769">
      <w:pPr>
        <w:pStyle w:val="Paragraphedeliste"/>
        <w:numPr>
          <w:ilvl w:val="0"/>
          <w:numId w:val="16"/>
        </w:numPr>
        <w:spacing w:after="0"/>
      </w:pPr>
      <w:r>
        <w:t>Acquisition ADC du signal différentiel</w:t>
      </w:r>
    </w:p>
    <w:p w:rsidR="00FC6E39" w:rsidRDefault="00FC6E39" w:rsidP="001F0769">
      <w:pPr>
        <w:pStyle w:val="Paragraphedeliste"/>
        <w:numPr>
          <w:ilvl w:val="0"/>
          <w:numId w:val="16"/>
        </w:numPr>
        <w:spacing w:after="0"/>
      </w:pPr>
      <w:r>
        <w:t>FFT ou DFT ?</w:t>
      </w:r>
    </w:p>
    <w:p w:rsidR="00536B9F" w:rsidRDefault="00536B9F" w:rsidP="001F0769">
      <w:pPr>
        <w:pStyle w:val="Paragraphedeliste"/>
        <w:numPr>
          <w:ilvl w:val="0"/>
          <w:numId w:val="16"/>
        </w:numPr>
        <w:spacing w:after="0"/>
      </w:pPr>
      <w:r>
        <w:t>Mise sous interruption</w:t>
      </w:r>
      <w:r w:rsidR="00CD0867">
        <w:t>s</w:t>
      </w:r>
      <w:r w:rsidR="00FC6E39">
        <w:t xml:space="preserve"> (TC4 &amp; TC3)</w:t>
      </w:r>
    </w:p>
    <w:p w:rsidR="003D11F4" w:rsidRDefault="003D11F4" w:rsidP="001F0769">
      <w:pPr>
        <w:pStyle w:val="Paragraphedeliste"/>
        <w:numPr>
          <w:ilvl w:val="0"/>
          <w:numId w:val="16"/>
        </w:numPr>
        <w:spacing w:after="0"/>
      </w:pPr>
      <w:r>
        <w:t xml:space="preserve">Traitement du signal </w:t>
      </w:r>
      <w:r w:rsidR="00FC6E39">
        <w:t>temporel</w:t>
      </w:r>
    </w:p>
    <w:p w:rsidR="00FC6E39" w:rsidRDefault="00FC6E39" w:rsidP="00FC6E39">
      <w:pPr>
        <w:pStyle w:val="Paragraphedeliste"/>
        <w:numPr>
          <w:ilvl w:val="0"/>
          <w:numId w:val="16"/>
        </w:numPr>
        <w:spacing w:after="0"/>
      </w:pPr>
      <w:r>
        <w:t>Traitement du signal fréquentiel</w:t>
      </w:r>
    </w:p>
    <w:p w:rsidR="00536B9F" w:rsidRDefault="00536B9F" w:rsidP="001F0769">
      <w:pPr>
        <w:pStyle w:val="Paragraphedeliste"/>
        <w:numPr>
          <w:ilvl w:val="0"/>
          <w:numId w:val="16"/>
        </w:numPr>
        <w:spacing w:after="0"/>
      </w:pPr>
      <w:r>
        <w:t>Détection de la fréquence fondamentale</w:t>
      </w:r>
    </w:p>
    <w:p w:rsidR="003D11F4" w:rsidRDefault="006A4135" w:rsidP="001F0769">
      <w:pPr>
        <w:pStyle w:val="Paragraphedeliste"/>
        <w:numPr>
          <w:ilvl w:val="0"/>
          <w:numId w:val="16"/>
        </w:numPr>
        <w:spacing w:after="0"/>
      </w:pPr>
      <w:r>
        <w:t>Problème de RAM</w:t>
      </w:r>
      <w:r w:rsidR="00FC6E39">
        <w:t> ?</w:t>
      </w:r>
    </w:p>
    <w:p w:rsidR="006A4135" w:rsidRPr="00C0676E" w:rsidRDefault="006A4135" w:rsidP="001F0769">
      <w:pPr>
        <w:pStyle w:val="Paragraphedeliste"/>
        <w:spacing w:after="0"/>
      </w:pPr>
    </w:p>
    <w:p w:rsidR="008039F7" w:rsidRDefault="008039F7" w:rsidP="001F0769">
      <w:pPr>
        <w:pStyle w:val="Titre2"/>
        <w:spacing w:before="0" w:after="0"/>
        <w:contextualSpacing/>
        <w:jc w:val="both"/>
      </w:pPr>
      <w:bookmarkStart w:id="51" w:name="_Toc478377692"/>
      <w:r>
        <w:t>4.2 Solutions</w:t>
      </w:r>
      <w:r w:rsidR="007678C9">
        <w:t xml:space="preserve"> + Code</w:t>
      </w:r>
      <w:bookmarkEnd w:id="51"/>
    </w:p>
    <w:p w:rsidR="008039F7" w:rsidRDefault="008039F7" w:rsidP="001F0769">
      <w:pPr>
        <w:spacing w:after="0"/>
        <w:contextualSpacing/>
      </w:pPr>
    </w:p>
    <w:p w:rsidR="00A95131" w:rsidRDefault="00A95131" w:rsidP="001F0769">
      <w:pPr>
        <w:pStyle w:val="Titre3"/>
        <w:spacing w:before="0" w:after="0"/>
        <w:contextualSpacing/>
      </w:pPr>
      <w:r>
        <w:t>4.2.1 Acquisition ADC différentielle</w:t>
      </w:r>
    </w:p>
    <w:p w:rsidR="00CD0867" w:rsidRDefault="00CD0867" w:rsidP="001F0769">
      <w:pPr>
        <w:spacing w:after="0"/>
        <w:contextualSpacing/>
      </w:pPr>
    </w:p>
    <w:p w:rsidR="00CD0867" w:rsidRDefault="00CD0867" w:rsidP="001F0769">
      <w:pPr>
        <w:spacing w:after="0"/>
        <w:ind w:firstLine="709"/>
        <w:contextualSpacing/>
      </w:pPr>
      <w:r>
        <w:t>Pour simplifier l’acquisition du signal</w:t>
      </w:r>
      <w:r w:rsidR="000F02E2">
        <w:t xml:space="preserve"> nous choisissons de créer un</w:t>
      </w:r>
      <w:r>
        <w:t xml:space="preserve"> ADC différentiel, donc capable de récupérer des signaux positifs et négatifs.</w:t>
      </w:r>
    </w:p>
    <w:p w:rsidR="006A4135" w:rsidRPr="006A4135" w:rsidRDefault="006A4135" w:rsidP="001F0769">
      <w:pPr>
        <w:spacing w:after="0"/>
        <w:ind w:firstLine="709"/>
        <w:contextualSpacing/>
        <w:rPr>
          <w:color w:val="auto"/>
        </w:rPr>
      </w:pPr>
      <w:r w:rsidRPr="006A4135">
        <w:rPr>
          <w:color w:val="auto"/>
          <w:highlight w:val="red"/>
        </w:rPr>
        <w:t>EXPLICATION</w:t>
      </w:r>
    </w:p>
    <w:p w:rsidR="00CD0867" w:rsidRDefault="006A4135" w:rsidP="001F0769">
      <w:pPr>
        <w:spacing w:after="0"/>
        <w:ind w:firstLine="709"/>
        <w:contextualSpacing/>
      </w:pPr>
      <w:r>
        <w:t xml:space="preserve">On initialise donc l’ADC </w:t>
      </w:r>
      <w:hyperlink r:id="rId91" w:anchor="L27" w:history="1">
        <w:r w:rsidRPr="006A4135">
          <w:rPr>
            <w:rStyle w:val="Lienhypertexte"/>
          </w:rPr>
          <w:t>ici</w:t>
        </w:r>
      </w:hyperlink>
      <w:r>
        <w:t xml:space="preserve"> avec son </w:t>
      </w:r>
      <w:proofErr w:type="spellStart"/>
      <w:r>
        <w:t>timer</w:t>
      </w:r>
      <w:proofErr w:type="spellEnd"/>
      <w:r>
        <w:t xml:space="preserve"> associé dont nous détaillerons le calcul par la suite. Et pour nous en servir il nous suffira d’utiliser une </w:t>
      </w:r>
      <w:r w:rsidR="000F02E2">
        <w:t>syntaxe</w:t>
      </w:r>
      <w:r>
        <w:t xml:space="preserve"> du type ;</w:t>
      </w:r>
    </w:p>
    <w:p w:rsidR="006A4135" w:rsidRDefault="006A4135" w:rsidP="001F0769">
      <w:pPr>
        <w:spacing w:after="0"/>
        <w:ind w:firstLine="709"/>
        <w:contextualSpacing/>
        <w:rPr>
          <w:rFonts w:ascii="Consolas" w:hAnsi="Consolas"/>
          <w:color w:val="24292E"/>
          <w:sz w:val="18"/>
          <w:szCs w:val="18"/>
          <w:shd w:val="clear" w:color="auto" w:fill="FFFFFF"/>
        </w:rPr>
      </w:pPr>
      <w:r>
        <w:rPr>
          <w:rStyle w:val="pl-c1"/>
          <w:rFonts w:ascii="Consolas" w:hAnsi="Consolas"/>
          <w:color w:val="0086B3"/>
          <w:sz w:val="18"/>
          <w:szCs w:val="18"/>
          <w:shd w:val="clear" w:color="auto" w:fill="FFFFFF"/>
        </w:rPr>
        <w:t>uint32_t</w:t>
      </w:r>
      <w:r>
        <w:rPr>
          <w:rFonts w:ascii="Consolas" w:hAnsi="Consolas"/>
          <w:color w:val="24292E"/>
          <w:sz w:val="18"/>
          <w:szCs w:val="18"/>
          <w:shd w:val="clear" w:color="auto" w:fill="FFFFFF"/>
        </w:rPr>
        <w:t xml:space="preserve"> tab[</w:t>
      </w:r>
      <w:r>
        <w:rPr>
          <w:rStyle w:val="pl-c1"/>
          <w:rFonts w:ascii="Consolas" w:hAnsi="Consolas"/>
          <w:color w:val="0086B3"/>
          <w:sz w:val="18"/>
          <w:szCs w:val="18"/>
          <w:shd w:val="clear" w:color="auto" w:fill="FFFFFF"/>
        </w:rPr>
        <w:t>3</w:t>
      </w:r>
      <w:r>
        <w:rPr>
          <w:rFonts w:ascii="Consolas" w:hAnsi="Consolas"/>
          <w:color w:val="24292E"/>
          <w:sz w:val="18"/>
          <w:szCs w:val="18"/>
          <w:shd w:val="clear" w:color="auto" w:fill="FFFFFF"/>
        </w:rPr>
        <w:t>] = {</w:t>
      </w:r>
      <w:r>
        <w:rPr>
          <w:rStyle w:val="pl-c1"/>
          <w:rFonts w:ascii="Consolas" w:hAnsi="Consolas"/>
          <w:color w:val="0086B3"/>
          <w:sz w:val="18"/>
          <w:szCs w:val="18"/>
          <w:shd w:val="clear" w:color="auto" w:fill="FFFFFF"/>
        </w:rPr>
        <w:t>0</w:t>
      </w:r>
      <w:r>
        <w:rPr>
          <w:rFonts w:ascii="Consolas" w:hAnsi="Consolas"/>
          <w:color w:val="24292E"/>
          <w:sz w:val="18"/>
          <w:szCs w:val="18"/>
          <w:shd w:val="clear" w:color="auto" w:fill="FFFFFF"/>
        </w:rPr>
        <w:t>,SAMD21_ADC_MUX_AIN2,SAMD21_ADC_MUX_AIN3};</w:t>
      </w:r>
    </w:p>
    <w:p w:rsidR="006A4135" w:rsidRDefault="006A4135" w:rsidP="001F0769">
      <w:pPr>
        <w:spacing w:after="0"/>
        <w:ind w:firstLine="709"/>
        <w:contextualSpacing/>
        <w:rPr>
          <w:rFonts w:ascii="Consolas" w:hAnsi="Consolas"/>
          <w:color w:val="24292E"/>
          <w:sz w:val="18"/>
          <w:szCs w:val="18"/>
          <w:shd w:val="clear" w:color="auto" w:fill="FFFFFF"/>
        </w:rPr>
      </w:pPr>
      <w:r>
        <w:rPr>
          <w:rFonts w:ascii="Consolas" w:hAnsi="Consolas"/>
          <w:color w:val="24292E"/>
          <w:sz w:val="18"/>
          <w:szCs w:val="18"/>
          <w:shd w:val="clear" w:color="auto" w:fill="FFFFFF"/>
        </w:rPr>
        <w:t>ADC_TAB[i]=</w:t>
      </w:r>
      <w:proofErr w:type="spellStart"/>
      <w:r>
        <w:rPr>
          <w:rStyle w:val="pl-c1"/>
          <w:rFonts w:ascii="Consolas" w:hAnsi="Consolas"/>
          <w:color w:val="0086B3"/>
          <w:sz w:val="18"/>
          <w:szCs w:val="18"/>
          <w:shd w:val="clear" w:color="auto" w:fill="FFFFFF"/>
        </w:rPr>
        <w:t>read_adc</w:t>
      </w:r>
      <w:proofErr w:type="spellEnd"/>
      <w:r>
        <w:rPr>
          <w:rFonts w:ascii="Consolas" w:hAnsi="Consolas"/>
          <w:color w:val="24292E"/>
          <w:sz w:val="18"/>
          <w:szCs w:val="18"/>
          <w:shd w:val="clear" w:color="auto" w:fill="FFFFFF"/>
        </w:rPr>
        <w:t>(tab) ;</w:t>
      </w:r>
    </w:p>
    <w:p w:rsidR="006A4135" w:rsidRDefault="006A4135" w:rsidP="001F0769">
      <w:pPr>
        <w:spacing w:after="0"/>
        <w:contextualSpacing/>
        <w:rPr>
          <w:rFonts w:ascii="Consolas" w:hAnsi="Consolas"/>
          <w:color w:val="24292E"/>
          <w:sz w:val="18"/>
          <w:szCs w:val="18"/>
          <w:shd w:val="clear" w:color="auto" w:fill="FFFFFF"/>
        </w:rPr>
      </w:pPr>
      <w:r w:rsidRPr="006A4135">
        <w:t>En incrémentant i autant de fois que la taille de ADC_TAB</w:t>
      </w:r>
      <w:r>
        <w:rPr>
          <w:rFonts w:ascii="Consolas" w:hAnsi="Consolas"/>
          <w:color w:val="24292E"/>
          <w:sz w:val="18"/>
          <w:szCs w:val="18"/>
          <w:shd w:val="clear" w:color="auto" w:fill="FFFFFF"/>
        </w:rPr>
        <w:t>.</w:t>
      </w:r>
    </w:p>
    <w:p w:rsidR="00856FED" w:rsidRDefault="00856FED" w:rsidP="001F0769">
      <w:pPr>
        <w:spacing w:after="0"/>
        <w:contextualSpacing/>
      </w:pPr>
    </w:p>
    <w:p w:rsidR="00A43CCF" w:rsidRPr="00A43CCF" w:rsidRDefault="00A43CCF" w:rsidP="001F0769">
      <w:pPr>
        <w:pStyle w:val="Titre3"/>
        <w:spacing w:before="0" w:after="0"/>
        <w:contextualSpacing/>
      </w:pPr>
      <w:r w:rsidRPr="00A43CCF">
        <w:t xml:space="preserve">4.2.2 </w:t>
      </w:r>
      <w:r>
        <w:t xml:space="preserve">La mise sur </w:t>
      </w:r>
      <w:proofErr w:type="spellStart"/>
      <w:r>
        <w:t>timers</w:t>
      </w:r>
      <w:proofErr w:type="spellEnd"/>
      <w:r w:rsidR="00F80CD5">
        <w:t> et idée générale</w:t>
      </w:r>
    </w:p>
    <w:p w:rsidR="00A43CCF" w:rsidRDefault="00A43CCF" w:rsidP="001F0769">
      <w:pPr>
        <w:spacing w:after="0"/>
        <w:contextualSpacing/>
        <w:rPr>
          <w:rFonts w:asciiTheme="majorHAnsi" w:eastAsiaTheme="majorEastAsia" w:hAnsiTheme="majorHAnsi" w:cstheme="majorBidi"/>
          <w:bCs/>
          <w:color w:val="D34817" w:themeColor="accent1"/>
          <w:spacing w:val="20"/>
          <w:szCs w:val="24"/>
        </w:rPr>
      </w:pPr>
      <w:r>
        <w:br w:type="page"/>
      </w:r>
    </w:p>
    <w:p w:rsidR="00CD0867" w:rsidRDefault="00A43CCF" w:rsidP="001F0769">
      <w:pPr>
        <w:pStyle w:val="Titre3"/>
        <w:spacing w:before="0" w:after="0"/>
        <w:contextualSpacing/>
      </w:pPr>
      <w:r>
        <w:lastRenderedPageBreak/>
        <w:t>4.2.3</w:t>
      </w:r>
      <w:r w:rsidR="00CD0867">
        <w:t xml:space="preserve"> </w:t>
      </w:r>
      <w:r w:rsidR="003A61A7">
        <w:t>Le traitement ;</w:t>
      </w:r>
      <w:r w:rsidR="00422394">
        <w:t xml:space="preserve"> </w:t>
      </w:r>
      <w:r w:rsidR="003A61A7">
        <w:t xml:space="preserve">FFT + Détecteur de fondamental </w:t>
      </w:r>
      <w:r w:rsidR="00422394">
        <w:t xml:space="preserve">: </w:t>
      </w:r>
    </w:p>
    <w:p w:rsidR="00CD0867" w:rsidRDefault="00BD23A9" w:rsidP="001F0769">
      <w:pPr>
        <w:spacing w:after="0"/>
        <w:contextualSpacing/>
      </w:pPr>
      <w:r>
        <w:rPr>
          <w:noProof/>
          <w:lang w:eastAsia="fr-FR"/>
        </w:rPr>
        <mc:AlternateContent>
          <mc:Choice Requires="wpg">
            <w:drawing>
              <wp:anchor distT="0" distB="0" distL="114300" distR="114300" simplePos="0" relativeHeight="251812352" behindDoc="0" locked="0" layoutInCell="1" allowOverlap="1">
                <wp:simplePos x="0" y="0"/>
                <wp:positionH relativeFrom="margin">
                  <wp:posOffset>3901</wp:posOffset>
                </wp:positionH>
                <wp:positionV relativeFrom="paragraph">
                  <wp:posOffset>117929</wp:posOffset>
                </wp:positionV>
                <wp:extent cx="6640286" cy="9094470"/>
                <wp:effectExtent l="0" t="0" r="8255" b="0"/>
                <wp:wrapNone/>
                <wp:docPr id="226" name="Groupe 226"/>
                <wp:cNvGraphicFramePr/>
                <a:graphic xmlns:a="http://schemas.openxmlformats.org/drawingml/2006/main">
                  <a:graphicData uri="http://schemas.microsoft.com/office/word/2010/wordprocessingGroup">
                    <wpg:wgp>
                      <wpg:cNvGrpSpPr/>
                      <wpg:grpSpPr>
                        <a:xfrm>
                          <a:off x="0" y="0"/>
                          <a:ext cx="6640286" cy="9094470"/>
                          <a:chOff x="0" y="-57090"/>
                          <a:chExt cx="6640536" cy="9094664"/>
                        </a:xfrm>
                      </wpg:grpSpPr>
                      <wpg:grpSp>
                        <wpg:cNvPr id="220" name="Groupe 220"/>
                        <wpg:cNvGrpSpPr/>
                        <wpg:grpSpPr>
                          <a:xfrm>
                            <a:off x="0" y="-57090"/>
                            <a:ext cx="6640536" cy="9094664"/>
                            <a:chOff x="0" y="-57090"/>
                            <a:chExt cx="6640536" cy="9094664"/>
                          </a:xfrm>
                        </wpg:grpSpPr>
                        <wpg:grpSp>
                          <wpg:cNvPr id="215" name="Groupe 215"/>
                          <wpg:cNvGrpSpPr/>
                          <wpg:grpSpPr>
                            <a:xfrm>
                              <a:off x="0" y="-57090"/>
                              <a:ext cx="6640536" cy="7150348"/>
                              <a:chOff x="0" y="-57090"/>
                              <a:chExt cx="6640536" cy="7150348"/>
                            </a:xfrm>
                          </wpg:grpSpPr>
                          <wpg:grpSp>
                            <wpg:cNvPr id="208" name="Groupe 208"/>
                            <wpg:cNvGrpSpPr/>
                            <wpg:grpSpPr>
                              <a:xfrm>
                                <a:off x="0" y="-57090"/>
                                <a:ext cx="6640536" cy="7150348"/>
                                <a:chOff x="0" y="-57090"/>
                                <a:chExt cx="6640536" cy="7150348"/>
                              </a:xfrm>
                            </wpg:grpSpPr>
                            <wpg:grpSp>
                              <wpg:cNvPr id="195" name="Groupe 195"/>
                              <wpg:cNvGrpSpPr/>
                              <wpg:grpSpPr>
                                <a:xfrm>
                                  <a:off x="0" y="0"/>
                                  <a:ext cx="2538095" cy="7055485"/>
                                  <a:chOff x="0" y="133165"/>
                                  <a:chExt cx="2538298" cy="7055670"/>
                                </a:xfrm>
                              </wpg:grpSpPr>
                              <wpg:grpSp>
                                <wpg:cNvPr id="138" name="Groupe 138"/>
                                <wpg:cNvGrpSpPr/>
                                <wpg:grpSpPr>
                                  <a:xfrm>
                                    <a:off x="0" y="133165"/>
                                    <a:ext cx="2376615" cy="7055670"/>
                                    <a:chOff x="-79708" y="417256"/>
                                    <a:chExt cx="2377010" cy="7055947"/>
                                  </a:xfrm>
                                </wpg:grpSpPr>
                                <pic:pic xmlns:pic="http://schemas.openxmlformats.org/drawingml/2006/picture">
                                  <pic:nvPicPr>
                                    <pic:cNvPr id="30" name="Image 30" descr="C:\Users\simon\AppData\Local\Microsoft\Windows\INetCache\Content.Word\Sans titre.png"/>
                                    <pic:cNvPicPr>
                                      <a:picLocks noChangeAspect="1"/>
                                    </pic:cNvPicPr>
                                  </pic:nvPicPr>
                                  <pic:blipFill rotWithShape="1">
                                    <a:blip r:embed="rId92" cstate="print">
                                      <a:extLst>
                                        <a:ext uri="{28A0092B-C50C-407E-A947-70E740481C1C}">
                                          <a14:useLocalDpi xmlns:a14="http://schemas.microsoft.com/office/drawing/2010/main" val="0"/>
                                        </a:ext>
                                      </a:extLst>
                                    </a:blip>
                                    <a:srcRect l="2838" t="3051" r="61491" b="72650"/>
                                    <a:stretch/>
                                  </pic:blipFill>
                                  <pic:spPr bwMode="auto">
                                    <a:xfrm>
                                      <a:off x="-44391" y="417256"/>
                                      <a:ext cx="2341693" cy="219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descr="C:\Users\simon\AppData\Local\Microsoft\Windows\INetCache\Content.Word\Sans titre.png"/>
                                    <pic:cNvPicPr>
                                      <a:picLocks noChangeAspect="1"/>
                                    </pic:cNvPicPr>
                                  </pic:nvPicPr>
                                  <pic:blipFill rotWithShape="1">
                                    <a:blip r:embed="rId92" cstate="print">
                                      <a:extLst>
                                        <a:ext uri="{28A0092B-C50C-407E-A947-70E740481C1C}">
                                          <a14:useLocalDpi xmlns:a14="http://schemas.microsoft.com/office/drawing/2010/main" val="0"/>
                                        </a:ext>
                                      </a:extLst>
                                    </a:blip>
                                    <a:srcRect l="2838" t="27940" r="61488" b="30661"/>
                                    <a:stretch/>
                                  </pic:blipFill>
                                  <pic:spPr bwMode="auto">
                                    <a:xfrm>
                                      <a:off x="-79708" y="3737498"/>
                                      <a:ext cx="2341880" cy="37357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41" name="Image 141" descr="C:\Users\simon\AppData\Local\Microsoft\Windows\INetCache\Content.Word\Sans titre.png"/>
                                  <pic:cNvPicPr>
                                    <a:picLocks noChangeAspect="1"/>
                                  </pic:cNvPicPr>
                                </pic:nvPicPr>
                                <pic:blipFill rotWithShape="1">
                                  <a:blip r:embed="rId93" cstate="print">
                                    <a:extLst>
                                      <a:ext uri="{28A0092B-C50C-407E-A947-70E740481C1C}">
                                        <a14:useLocalDpi xmlns:a14="http://schemas.microsoft.com/office/drawing/2010/main" val="0"/>
                                      </a:ext>
                                    </a:extLst>
                                  </a:blip>
                                  <a:srcRect l="5541" t="47002" r="60538" b="38246"/>
                                  <a:stretch/>
                                </pic:blipFill>
                                <pic:spPr bwMode="auto">
                                  <a:xfrm>
                                    <a:off x="310718" y="2210539"/>
                                    <a:ext cx="2227580" cy="1331595"/>
                                  </a:xfrm>
                                  <a:prstGeom prst="rect">
                                    <a:avLst/>
                                  </a:prstGeom>
                                  <a:noFill/>
                                  <a:ln>
                                    <a:noFill/>
                                  </a:ln>
                                  <a:extLst>
                                    <a:ext uri="{53640926-AAD7-44D8-BBD7-CCE9431645EC}">
                                      <a14:shadowObscured xmlns:a14="http://schemas.microsoft.com/office/drawing/2010/main"/>
                                    </a:ext>
                                  </a:extLst>
                                </pic:spPr>
                              </pic:pic>
                            </wpg:grpSp>
                            <wps:wsp>
                              <wps:cNvPr id="196" name="Zone de texte 2"/>
                              <wps:cNvSpPr txBox="1">
                                <a:spLocks noChangeArrowheads="1"/>
                              </wps:cNvSpPr>
                              <wps:spPr bwMode="auto">
                                <a:xfrm>
                                  <a:off x="2441359" y="159798"/>
                                  <a:ext cx="2005965" cy="816610"/>
                                </a:xfrm>
                                <a:prstGeom prst="rect">
                                  <a:avLst/>
                                </a:prstGeom>
                                <a:solidFill>
                                  <a:srgbClr val="FFFFFF"/>
                                </a:solidFill>
                                <a:ln w="9525">
                                  <a:noFill/>
                                  <a:miter lim="800000"/>
                                  <a:headEnd/>
                                  <a:tailEnd/>
                                </a:ln>
                              </wps:spPr>
                              <wps:txbx>
                                <w:txbxContent>
                                  <w:p w:rsidR="00A679CB" w:rsidRDefault="00A679CB" w:rsidP="00C8475D">
                                    <w:pPr>
                                      <w:spacing w:after="0"/>
                                    </w:pPr>
                                    <w:r>
                                      <w:t>Signal temporel réel</w:t>
                                    </w:r>
                                  </w:p>
                                  <w:p w:rsidR="00A679CB" w:rsidRDefault="00A679CB" w:rsidP="00C8475D">
                                    <w:pPr>
                                      <w:spacing w:after="0"/>
                                    </w:pPr>
                                    <w:r>
                                      <w:t>Ex : guitare , voix, GBF …</w:t>
                                    </w:r>
                                  </w:p>
                                </w:txbxContent>
                              </wps:txbx>
                              <wps:bodyPr rot="0" vert="horz" wrap="square" lIns="91440" tIns="45720" rIns="91440" bIns="45720" anchor="t" anchorCtr="0">
                                <a:noAutofit/>
                              </wps:bodyPr>
                            </wps:wsp>
                            <wps:wsp>
                              <wps:cNvPr id="199" name="Zone de texte 2"/>
                              <wps:cNvSpPr txBox="1">
                                <a:spLocks noChangeArrowheads="1"/>
                              </wps:cNvSpPr>
                              <wps:spPr bwMode="auto">
                                <a:xfrm>
                                  <a:off x="2432386" y="1180729"/>
                                  <a:ext cx="1562566" cy="816610"/>
                                </a:xfrm>
                                <a:prstGeom prst="rect">
                                  <a:avLst/>
                                </a:prstGeom>
                                <a:solidFill>
                                  <a:srgbClr val="FFFFFF"/>
                                </a:solidFill>
                                <a:ln w="9525">
                                  <a:noFill/>
                                  <a:miter lim="800000"/>
                                  <a:headEnd/>
                                  <a:tailEnd/>
                                </a:ln>
                              </wps:spPr>
                              <wps:txbx>
                                <w:txbxContent>
                                  <w:p w:rsidR="00A679CB" w:rsidRDefault="00A679CB" w:rsidP="00227906">
                                    <w:pPr>
                                      <w:spacing w:after="0"/>
                                      <w:contextualSpacing/>
                                    </w:pPr>
                                    <w:r>
                                      <w:t>Signal échantillonné</w:t>
                                    </w:r>
                                  </w:p>
                                  <w:p w:rsidR="00A679CB" w:rsidRDefault="00A679CB" w:rsidP="00227906">
                                    <w:pPr>
                                      <w:spacing w:after="0"/>
                                      <w:contextualSpacing/>
                                    </w:pPr>
                                    <w:r>
                                      <w:t xml:space="preserve">4096 points </w:t>
                                    </w:r>
                                  </w:p>
                                  <w:p w:rsidR="00A679CB" w:rsidRDefault="00A679CB" w:rsidP="00227906">
                                    <w:pPr>
                                      <w:spacing w:after="0"/>
                                      <w:contextualSpacing/>
                                    </w:pPr>
                                    <w:r>
                                      <w:t xml:space="preserve"> (image des 40960 )</w:t>
                                    </w:r>
                                  </w:p>
                                  <w:p w:rsidR="00A679CB" w:rsidRDefault="00A679CB" w:rsidP="00227906">
                                    <w:pPr>
                                      <w:spacing w:after="0"/>
                                      <w:contextualSpacing/>
                                    </w:pPr>
                                    <w:proofErr w:type="spellStart"/>
                                    <w:r>
                                      <w:t>dt</w:t>
                                    </w:r>
                                    <w:proofErr w:type="spellEnd"/>
                                    <w:r>
                                      <w:t xml:space="preserve"> = 21,61us</w:t>
                                    </w:r>
                                  </w:p>
                                </w:txbxContent>
                              </wps:txbx>
                              <wps:bodyPr rot="0" vert="horz" wrap="square" lIns="91440" tIns="45720" rIns="91440" bIns="45720" anchor="t" anchorCtr="0">
                                <a:noAutofit/>
                              </wps:bodyPr>
                            </wps:wsp>
                            <wps:wsp>
                              <wps:cNvPr id="200" name="Zone de texte 2"/>
                              <wps:cNvSpPr txBox="1">
                                <a:spLocks noChangeArrowheads="1"/>
                              </wps:cNvSpPr>
                              <wps:spPr bwMode="auto">
                                <a:xfrm>
                                  <a:off x="2530039" y="2254703"/>
                                  <a:ext cx="1686855" cy="1065322"/>
                                </a:xfrm>
                                <a:prstGeom prst="rect">
                                  <a:avLst/>
                                </a:prstGeom>
                                <a:solidFill>
                                  <a:srgbClr val="FFFFFF"/>
                                </a:solidFill>
                                <a:ln w="9525">
                                  <a:noFill/>
                                  <a:miter lim="800000"/>
                                  <a:headEnd/>
                                  <a:tailEnd/>
                                </a:ln>
                              </wps:spPr>
                              <wps:txbx>
                                <w:txbxContent>
                                  <w:p w:rsidR="00A679CB" w:rsidRDefault="00A679CB" w:rsidP="00227906">
                                    <w:pPr>
                                      <w:spacing w:after="0"/>
                                      <w:contextualSpacing/>
                                    </w:pPr>
                                    <w:r>
                                      <w:t>Après FFT (partie réelle)</w:t>
                                    </w:r>
                                  </w:p>
                                  <w:p w:rsidR="00A679CB" w:rsidRPr="00227906" w:rsidRDefault="00A679CB"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A679CB" w:rsidRDefault="00A679CB"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wps:txbx>
                              <wps:bodyPr rot="0" vert="horz" wrap="square" lIns="91440" tIns="45720" rIns="91440" bIns="45720" anchor="t" anchorCtr="0">
                                <a:noAutofit/>
                              </wps:bodyPr>
                            </wps:wsp>
                            <wps:wsp>
                              <wps:cNvPr id="201" name="Zone de texte 2"/>
                              <wps:cNvSpPr txBox="1">
                                <a:spLocks noChangeArrowheads="1"/>
                              </wps:cNvSpPr>
                              <wps:spPr bwMode="auto">
                                <a:xfrm>
                                  <a:off x="2590173" y="3594822"/>
                                  <a:ext cx="1429403" cy="816610"/>
                                </a:xfrm>
                                <a:prstGeom prst="rect">
                                  <a:avLst/>
                                </a:prstGeom>
                                <a:solidFill>
                                  <a:srgbClr val="FFFFFF"/>
                                </a:solidFill>
                                <a:ln w="9525">
                                  <a:noFill/>
                                  <a:miter lim="800000"/>
                                  <a:headEnd/>
                                  <a:tailEnd/>
                                </a:ln>
                              </wps:spPr>
                              <wps:txbx>
                                <w:txbxContent>
                                  <w:p w:rsidR="00A679CB" w:rsidRDefault="00A679CB" w:rsidP="00422394">
                                    <w:pPr>
                                      <w:spacing w:after="0"/>
                                      <w:jc w:val="left"/>
                                    </w:pPr>
                                    <w:r>
                                      <w:t>Vue classique de l’amplitude des raies de la FFT</w:t>
                                    </w:r>
                                  </w:p>
                                  <w:p w:rsidR="00A679CB" w:rsidRDefault="00A679CB" w:rsidP="00422394">
                                    <w:pPr>
                                      <w:spacing w:after="0"/>
                                      <w:jc w:val="left"/>
                                    </w:pPr>
                                    <w:proofErr w:type="spellStart"/>
                                    <w:r>
                                      <w:t>df</w:t>
                                    </w:r>
                                    <w:proofErr w:type="spellEnd"/>
                                    <w:r>
                                      <w:t xml:space="preserve"> = 10Hz</w:t>
                                    </w:r>
                                  </w:p>
                                </w:txbxContent>
                              </wps:txbx>
                              <wps:bodyPr rot="0" vert="horz" wrap="square" lIns="91440" tIns="45720" rIns="91440" bIns="45720" anchor="t" anchorCtr="0">
                                <a:noAutofit/>
                              </wps:bodyPr>
                            </wps:wsp>
                            <wps:wsp>
                              <wps:cNvPr id="202" name="Zone de texte 2"/>
                              <wps:cNvSpPr txBox="1">
                                <a:spLocks noChangeArrowheads="1"/>
                              </wps:cNvSpPr>
                              <wps:spPr bwMode="auto">
                                <a:xfrm>
                                  <a:off x="2645245" y="5059109"/>
                                  <a:ext cx="2005965" cy="816610"/>
                                </a:xfrm>
                                <a:prstGeom prst="rect">
                                  <a:avLst/>
                                </a:prstGeom>
                                <a:solidFill>
                                  <a:srgbClr val="FFFFFF"/>
                                </a:solidFill>
                                <a:ln w="9525">
                                  <a:noFill/>
                                  <a:miter lim="800000"/>
                                  <a:headEnd/>
                                  <a:tailEnd/>
                                </a:ln>
                              </wps:spPr>
                              <wps:txbx>
                                <w:txbxContent>
                                  <w:p w:rsidR="00A679CB" w:rsidRDefault="00A679CB" w:rsidP="00422394">
                                    <w:pPr>
                                      <w:spacing w:after="0"/>
                                    </w:pPr>
                                    <w:r>
                                      <w:t xml:space="preserve">FFT « écrasée » </w:t>
                                    </w:r>
                                  </w:p>
                                  <w:p w:rsidR="00A679CB" w:rsidRDefault="00A679CB" w:rsidP="00422394">
                                    <w:pPr>
                                      <w:spacing w:after="0"/>
                                    </w:pPr>
                                    <w:proofErr w:type="spellStart"/>
                                    <w:r>
                                      <w:t>df</w:t>
                                    </w:r>
                                    <w:proofErr w:type="spellEnd"/>
                                    <w:r>
                                      <w:t xml:space="preserve"> = 10Hz</w:t>
                                    </w:r>
                                  </w:p>
                                </w:txbxContent>
                              </wps:txbx>
                              <wps:bodyPr rot="0" vert="horz" wrap="square" lIns="91440" tIns="45720" rIns="91440" bIns="45720" anchor="t" anchorCtr="0">
                                <a:noAutofit/>
                              </wps:bodyPr>
                            </wps:wsp>
                            <wps:wsp>
                              <wps:cNvPr id="203" name="Zone de texte 2"/>
                              <wps:cNvSpPr txBox="1">
                                <a:spLocks noChangeArrowheads="1"/>
                              </wps:cNvSpPr>
                              <wps:spPr bwMode="auto">
                                <a:xfrm>
                                  <a:off x="4829452" y="1935332"/>
                                  <a:ext cx="1740024" cy="816610"/>
                                </a:xfrm>
                                <a:prstGeom prst="rect">
                                  <a:avLst/>
                                </a:prstGeom>
                                <a:solidFill>
                                  <a:srgbClr val="FFFFFF"/>
                                </a:solidFill>
                                <a:ln w="9525">
                                  <a:noFill/>
                                  <a:miter lim="800000"/>
                                  <a:headEnd/>
                                  <a:tailEnd/>
                                </a:ln>
                              </wps:spPr>
                              <wps:txbx>
                                <w:txbxContent>
                                  <w:p w:rsidR="00A679CB" w:rsidRDefault="00A679CB" w:rsidP="00AE05B4">
                                    <w:r>
                                      <w:t>FFT (Algorithme linéaire réalisant la transformée de Fourier)</w:t>
                                    </w:r>
                                  </w:p>
                                </w:txbxContent>
                              </wps:txbx>
                              <wps:bodyPr rot="0" vert="horz" wrap="square" lIns="91440" tIns="45720" rIns="91440" bIns="45720" anchor="t" anchorCtr="0">
                                <a:noAutofit/>
                              </wps:bodyPr>
                            </wps:wsp>
                            <wps:wsp>
                              <wps:cNvPr id="204" name="Zone de texte 2"/>
                              <wps:cNvSpPr txBox="1">
                                <a:spLocks noChangeArrowheads="1"/>
                              </wps:cNvSpPr>
                              <wps:spPr bwMode="auto">
                                <a:xfrm>
                                  <a:off x="4838330" y="3169328"/>
                                  <a:ext cx="1740024" cy="816610"/>
                                </a:xfrm>
                                <a:prstGeom prst="rect">
                                  <a:avLst/>
                                </a:prstGeom>
                                <a:solidFill>
                                  <a:srgbClr val="FFFFFF"/>
                                </a:solidFill>
                                <a:ln w="9525">
                                  <a:noFill/>
                                  <a:miter lim="800000"/>
                                  <a:headEnd/>
                                  <a:tailEnd/>
                                </a:ln>
                              </wps:spPr>
                              <wps:txbx>
                                <w:txbxContent>
                                  <w:p w:rsidR="00A679CB" w:rsidRDefault="00A679CB" w:rsidP="00AE05B4"/>
                                </w:txbxContent>
                              </wps:txbx>
                              <wps:bodyPr rot="0" vert="horz" wrap="square" lIns="91440" tIns="45720" rIns="91440" bIns="45720" anchor="t" anchorCtr="0">
                                <a:noAutofit/>
                              </wps:bodyPr>
                            </wps:wsp>
                            <wps:wsp>
                              <wps:cNvPr id="205" name="Zone de texte 2"/>
                              <wps:cNvSpPr txBox="1">
                                <a:spLocks noChangeArrowheads="1"/>
                              </wps:cNvSpPr>
                              <wps:spPr bwMode="auto">
                                <a:xfrm>
                                  <a:off x="4731798" y="3009530"/>
                                  <a:ext cx="1740024" cy="816610"/>
                                </a:xfrm>
                                <a:prstGeom prst="rect">
                                  <a:avLst/>
                                </a:prstGeom>
                                <a:solidFill>
                                  <a:srgbClr val="FFFFFF"/>
                                </a:solidFill>
                                <a:ln w="9525">
                                  <a:noFill/>
                                  <a:miter lim="800000"/>
                                  <a:headEnd/>
                                  <a:tailEnd/>
                                </a:ln>
                              </wps:spPr>
                              <wps:txbx>
                                <w:txbxContent>
                                  <w:p w:rsidR="00A679CB" w:rsidRDefault="00A679CB"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wps:txbx>
                              <wps:bodyPr rot="0" vert="horz" wrap="square" lIns="91440" tIns="45720" rIns="91440" bIns="45720" anchor="t" anchorCtr="0">
                                <a:noAutofit/>
                              </wps:bodyPr>
                            </wps:wsp>
                            <wps:wsp>
                              <wps:cNvPr id="206" name="Zone de texte 2"/>
                              <wps:cNvSpPr txBox="1">
                                <a:spLocks noChangeArrowheads="1"/>
                              </wps:cNvSpPr>
                              <wps:spPr bwMode="auto">
                                <a:xfrm>
                                  <a:off x="4767309" y="4215414"/>
                                  <a:ext cx="1740024" cy="816610"/>
                                </a:xfrm>
                                <a:prstGeom prst="rect">
                                  <a:avLst/>
                                </a:prstGeom>
                                <a:solidFill>
                                  <a:srgbClr val="FFFFFF"/>
                                </a:solidFill>
                                <a:ln w="9525">
                                  <a:noFill/>
                                  <a:miter lim="800000"/>
                                  <a:headEnd/>
                                  <a:tailEnd/>
                                </a:ln>
                              </wps:spPr>
                              <wps:txbx>
                                <w:txbxContent>
                                  <w:p w:rsidR="00A679CB" w:rsidRDefault="00A679CB" w:rsidP="00AE05B4">
                                    <w:r>
                                      <w:t>Moyenne glissante sur 5 échantillons (pour limiter les points à 0 et écraser les lobs )</w:t>
                                    </w:r>
                                  </w:p>
                                </w:txbxContent>
                              </wps:txbx>
                              <wps:bodyPr rot="0" vert="horz" wrap="square" lIns="91440" tIns="45720" rIns="91440" bIns="45720" anchor="t" anchorCtr="0">
                                <a:noAutofit/>
                              </wps:bodyPr>
                            </wps:wsp>
                            <wps:wsp>
                              <wps:cNvPr id="207" name="Zone de texte 2"/>
                              <wps:cNvSpPr txBox="1">
                                <a:spLocks noChangeArrowheads="1"/>
                              </wps:cNvSpPr>
                              <wps:spPr bwMode="auto">
                                <a:xfrm>
                                  <a:off x="2645245" y="6063408"/>
                                  <a:ext cx="1589043" cy="1029850"/>
                                </a:xfrm>
                                <a:prstGeom prst="rect">
                                  <a:avLst/>
                                </a:prstGeom>
                                <a:solidFill>
                                  <a:srgbClr val="FFFFFF"/>
                                </a:solidFill>
                                <a:ln w="9525">
                                  <a:noFill/>
                                  <a:miter lim="800000"/>
                                  <a:headEnd/>
                                  <a:tailEnd/>
                                </a:ln>
                              </wps:spPr>
                              <wps:txbx>
                                <w:txbxContent>
                                  <w:p w:rsidR="00A679CB" w:rsidRDefault="00A679CB" w:rsidP="00AE05B4">
                                    <w:r>
                                      <w:t xml:space="preserve">Raies après dérivation, on détecte quand on passe au-dessus de k, et lorsque l’on redescend c’est qu’on a « vu » le fondamental.  </w:t>
                                    </w:r>
                                  </w:p>
                                </w:txbxContent>
                              </wps:txbx>
                              <wps:bodyPr rot="0" vert="horz" wrap="square" lIns="91440" tIns="45720" rIns="91440" bIns="45720" anchor="t" anchorCtr="0">
                                <a:noAutofit/>
                              </wps:bodyPr>
                            </wps:wsp>
                            <wps:wsp>
                              <wps:cNvPr id="197" name="Zone de texte 2"/>
                              <wps:cNvSpPr txBox="1">
                                <a:spLocks noChangeArrowheads="1"/>
                              </wps:cNvSpPr>
                              <wps:spPr bwMode="auto">
                                <a:xfrm>
                                  <a:off x="4767309" y="-57090"/>
                                  <a:ext cx="1873227" cy="1657290"/>
                                </a:xfrm>
                                <a:prstGeom prst="rect">
                                  <a:avLst/>
                                </a:prstGeom>
                                <a:solidFill>
                                  <a:srgbClr val="FFFFFF"/>
                                </a:solidFill>
                                <a:ln w="9525">
                                  <a:noFill/>
                                  <a:miter lim="800000"/>
                                  <a:headEnd/>
                                  <a:tailEnd/>
                                </a:ln>
                              </wps:spPr>
                              <wps:txbx>
                                <w:txbxContent>
                                  <w:p w:rsidR="00A679CB" w:rsidRDefault="00A679CB"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wps:txbx>
                              <wps:bodyPr rot="0" vert="horz" wrap="square" lIns="91440" tIns="45720" rIns="91440" bIns="45720" anchor="t" anchorCtr="0">
                                <a:noAutofit/>
                              </wps:bodyPr>
                            </wps:wsp>
                          </wpg:grpSp>
                          <wps:wsp>
                            <wps:cNvPr id="209" name="Flèche : courbe vers la gauche 209"/>
                            <wps:cNvSpPr/>
                            <wps:spPr>
                              <a:xfrm>
                                <a:off x="4216893" y="479394"/>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 courbe vers la gauche 210"/>
                            <wps:cNvSpPr/>
                            <wps:spPr>
                              <a:xfrm>
                                <a:off x="4234648" y="167788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 courbe vers la gauche 211"/>
                            <wps:cNvSpPr/>
                            <wps:spPr>
                              <a:xfrm>
                                <a:off x="4279037" y="285861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èche : courbe vers la gauche 212"/>
                            <wps:cNvSpPr/>
                            <wps:spPr>
                              <a:xfrm>
                                <a:off x="4332303" y="407485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Flèche : courbe vers la gauche 213"/>
                            <wps:cNvSpPr/>
                            <wps:spPr>
                              <a:xfrm>
                                <a:off x="4332303" y="5299969"/>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Zone de texte 2"/>
                            <wps:cNvSpPr txBox="1">
                              <a:spLocks noChangeArrowheads="1"/>
                            </wps:cNvSpPr>
                            <wps:spPr bwMode="auto">
                              <a:xfrm>
                                <a:off x="4864963" y="5601810"/>
                                <a:ext cx="1739921" cy="816610"/>
                              </a:xfrm>
                              <a:prstGeom prst="rect">
                                <a:avLst/>
                              </a:prstGeom>
                              <a:solidFill>
                                <a:srgbClr val="FFFFFF"/>
                              </a:solidFill>
                              <a:ln w="9525">
                                <a:noFill/>
                                <a:miter lim="800000"/>
                                <a:headEnd/>
                                <a:tailEnd/>
                              </a:ln>
                            </wps:spPr>
                            <wps:txbx>
                              <w:txbxContent>
                                <w:p w:rsidR="00A679CB" w:rsidRDefault="00A679CB" w:rsidP="00227906">
                                  <w:r>
                                    <w:t>Dérivée et détection du fondamental</w:t>
                                  </w:r>
                                </w:p>
                              </w:txbxContent>
                            </wps:txbx>
                            <wps:bodyPr rot="0" vert="horz" wrap="square" lIns="91440" tIns="45720" rIns="91440" bIns="45720" anchor="t" anchorCtr="0">
                              <a:noAutofit/>
                            </wps:bodyPr>
                          </wps:wsp>
                        </wpg:grpSp>
                        <wps:wsp>
                          <wps:cNvPr id="218" name="Flèche : angle droit 218"/>
                          <wps:cNvSpPr/>
                          <wps:spPr>
                            <a:xfrm rot="5400000">
                              <a:off x="2825161" y="7046610"/>
                              <a:ext cx="352416" cy="41559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Zone de texte 2"/>
                          <wps:cNvSpPr txBox="1">
                            <a:spLocks noChangeArrowheads="1"/>
                          </wps:cNvSpPr>
                          <wps:spPr bwMode="auto">
                            <a:xfrm>
                              <a:off x="3293491" y="7093266"/>
                              <a:ext cx="3187084" cy="1944308"/>
                            </a:xfrm>
                            <a:prstGeom prst="rect">
                              <a:avLst/>
                            </a:prstGeom>
                            <a:solidFill>
                              <a:srgbClr val="FFFFFF"/>
                            </a:solidFill>
                            <a:ln w="9525">
                              <a:noFill/>
                              <a:miter lim="800000"/>
                              <a:headEnd/>
                              <a:tailEnd/>
                            </a:ln>
                          </wps:spPr>
                          <wps:txbx>
                            <w:txbxContent>
                              <w:p w:rsidR="00A679CB" w:rsidRDefault="00A679CB"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A679CB" w:rsidRDefault="00A679CB"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wps:txbx>
                          <wps:bodyPr rot="0" vert="horz" wrap="square" lIns="91440" tIns="45720" rIns="91440" bIns="45720" anchor="t" anchorCtr="0">
                            <a:noAutofit/>
                          </wps:bodyPr>
                        </wps:wsp>
                      </wpg:grpSp>
                      <wps:wsp>
                        <wps:cNvPr id="224" name="Flèche : virage 224"/>
                        <wps:cNvSpPr/>
                        <wps:spPr>
                          <a:xfrm rot="16200000">
                            <a:off x="1705897" y="6287729"/>
                            <a:ext cx="813816" cy="418603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Zone de texte 2"/>
                        <wps:cNvSpPr txBox="1">
                          <a:spLocks noChangeArrowheads="1"/>
                        </wps:cNvSpPr>
                        <wps:spPr bwMode="auto">
                          <a:xfrm>
                            <a:off x="511278" y="7944464"/>
                            <a:ext cx="1694015" cy="500995"/>
                          </a:xfrm>
                          <a:prstGeom prst="rect">
                            <a:avLst/>
                          </a:prstGeom>
                          <a:solidFill>
                            <a:srgbClr val="FFFFFF"/>
                          </a:solidFill>
                          <a:ln w="9525">
                            <a:noFill/>
                            <a:miter lim="800000"/>
                            <a:headEnd/>
                            <a:tailEnd/>
                          </a:ln>
                        </wps:spPr>
                        <wps:txbx>
                          <w:txbxContent>
                            <w:p w:rsidR="00A679CB" w:rsidRDefault="00A679CB" w:rsidP="00A43CCF">
                              <w:pPr>
                                <w:spacing w:after="0"/>
                              </w:pPr>
                              <w:r>
                                <w:t>Et on recommence toute les secondes tout le calcul (TC4)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e 226" o:spid="_x0000_s1091" style="position:absolute;left:0;text-align:left;margin-left:.3pt;margin-top:9.3pt;width:522.85pt;height:716.1pt;z-index:251812352;mso-position-horizontal-relative:margin;mso-width-relative:margin;mso-height-relative:margin" coordorigin=",-570" coordsize="66405,9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">
                <v:group id="Groupe 220" o:spid="_x0000_s1092" style="position:absolute;top:-570;width:66405;height:90945"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e 215" o:spid="_x0000_s1093"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e 208" o:spid="_x0000_s1094"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e 195" o:spid="_x0000_s1095" style="position:absolute;width:25380;height:70554" coordorigin=",1331" coordsize="25382,7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e 138" o:spid="_x0000_s1096" style="position:absolute;top:1331;width:23766;height:70557" coordorigin="-797,4172" coordsize="23770,7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Image 30" o:spid="_x0000_s1097" type="#_x0000_t75" style="position:absolute;left:-443;top:4172;width:23416;height:2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">
                            <v:imagedata r:id="rId94" o:title="Sans titre" croptop="2000f" cropbottom="47612f" cropleft="1860f" cropright="40299f"/>
                            <v:path arrowok="t"/>
                          </v:shape>
                          <v:shape id="Image 135" o:spid="_x0000_s1098" type="#_x0000_t75" style="position:absolute;left:-797;top:37374;width:23418;height:3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">
                            <v:imagedata r:id="rId94" o:title="Sans titre" croptop="18311f" cropbottom="20094f" cropleft="1860f" cropright="40297f"/>
                            <v:path arrowok="t"/>
                          </v:shape>
                        </v:group>
                        <v:shape id="Image 141" o:spid="_x0000_s1099" type="#_x0000_t75" style="position:absolute;left:3107;top:22105;width:2227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">
                          <v:imagedata r:id="rId95" o:title="Sans titre" croptop="30803f" cropbottom="25065f" cropleft="3631f" cropright="39674f"/>
                          <v:path arrowok="t"/>
                        </v:shape>
                      </v:group>
                      <v:shape id="Zone de texte 2" o:spid="_x0000_s1100" type="#_x0000_t202" style="position:absolute;left:24413;top:1597;width:20060;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A679CB" w:rsidRDefault="00A679CB" w:rsidP="00C8475D">
                              <w:pPr>
                                <w:spacing w:after="0"/>
                              </w:pPr>
                              <w:r>
                                <w:t>Signal temporel réel</w:t>
                              </w:r>
                            </w:p>
                            <w:p w:rsidR="00A679CB" w:rsidRDefault="00A679CB" w:rsidP="00C8475D">
                              <w:pPr>
                                <w:spacing w:after="0"/>
                              </w:pPr>
                              <w:r>
                                <w:t>Ex : guitare , voix, GBF …</w:t>
                              </w:r>
                            </w:p>
                          </w:txbxContent>
                        </v:textbox>
                      </v:shape>
                      <v:shape id="Zone de texte 2" o:spid="_x0000_s1101" type="#_x0000_t202" style="position:absolute;left:24323;top:11807;width:1562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A679CB" w:rsidRDefault="00A679CB" w:rsidP="00227906">
                              <w:pPr>
                                <w:spacing w:after="0"/>
                                <w:contextualSpacing/>
                              </w:pPr>
                              <w:r>
                                <w:t>Signal échantillonné</w:t>
                              </w:r>
                            </w:p>
                            <w:p w:rsidR="00A679CB" w:rsidRDefault="00A679CB" w:rsidP="00227906">
                              <w:pPr>
                                <w:spacing w:after="0"/>
                                <w:contextualSpacing/>
                              </w:pPr>
                              <w:r>
                                <w:t xml:space="preserve">4096 points </w:t>
                              </w:r>
                            </w:p>
                            <w:p w:rsidR="00A679CB" w:rsidRDefault="00A679CB" w:rsidP="00227906">
                              <w:pPr>
                                <w:spacing w:after="0"/>
                                <w:contextualSpacing/>
                              </w:pPr>
                              <w:r>
                                <w:t xml:space="preserve"> (image des 40960 )</w:t>
                              </w:r>
                            </w:p>
                            <w:p w:rsidR="00A679CB" w:rsidRDefault="00A679CB" w:rsidP="00227906">
                              <w:pPr>
                                <w:spacing w:after="0"/>
                                <w:contextualSpacing/>
                              </w:pPr>
                              <w:proofErr w:type="spellStart"/>
                              <w:r>
                                <w:t>dt</w:t>
                              </w:r>
                              <w:proofErr w:type="spellEnd"/>
                              <w:r>
                                <w:t xml:space="preserve"> = 21,61us</w:t>
                              </w:r>
                            </w:p>
                          </w:txbxContent>
                        </v:textbox>
                      </v:shape>
                      <v:shape id="Zone de texte 2" o:spid="_x0000_s1102" type="#_x0000_t202" style="position:absolute;left:25300;top:22547;width:16868;height:10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rsidR="00A679CB" w:rsidRDefault="00A679CB" w:rsidP="00227906">
                              <w:pPr>
                                <w:spacing w:after="0"/>
                                <w:contextualSpacing/>
                              </w:pPr>
                              <w:r>
                                <w:t>Après FFT (partie réelle)</w:t>
                              </w:r>
                            </w:p>
                            <w:p w:rsidR="00A679CB" w:rsidRPr="00227906" w:rsidRDefault="00A679CB"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A679CB" w:rsidRDefault="00A679CB"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v:textbox>
                      </v:shape>
                      <v:shape id="Zone de texte 2" o:spid="_x0000_s1103" type="#_x0000_t202" style="position:absolute;left:25901;top:35948;width:14294;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A679CB" w:rsidRDefault="00A679CB" w:rsidP="00422394">
                              <w:pPr>
                                <w:spacing w:after="0"/>
                                <w:jc w:val="left"/>
                              </w:pPr>
                              <w:r>
                                <w:t>Vue classique de l’amplitude des raies de la FFT</w:t>
                              </w:r>
                            </w:p>
                            <w:p w:rsidR="00A679CB" w:rsidRDefault="00A679CB" w:rsidP="00422394">
                              <w:pPr>
                                <w:spacing w:after="0"/>
                                <w:jc w:val="left"/>
                              </w:pPr>
                              <w:proofErr w:type="spellStart"/>
                              <w:r>
                                <w:t>df</w:t>
                              </w:r>
                              <w:proofErr w:type="spellEnd"/>
                              <w:r>
                                <w:t xml:space="preserve"> = 10Hz</w:t>
                              </w:r>
                            </w:p>
                          </w:txbxContent>
                        </v:textbox>
                      </v:shape>
                      <v:shape id="Zone de texte 2" o:spid="_x0000_s1104" type="#_x0000_t202" style="position:absolute;left:26452;top:50591;width:2006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rsidR="00A679CB" w:rsidRDefault="00A679CB" w:rsidP="00422394">
                              <w:pPr>
                                <w:spacing w:after="0"/>
                              </w:pPr>
                              <w:r>
                                <w:t xml:space="preserve">FFT « écrasée » </w:t>
                              </w:r>
                            </w:p>
                            <w:p w:rsidR="00A679CB" w:rsidRDefault="00A679CB" w:rsidP="00422394">
                              <w:pPr>
                                <w:spacing w:after="0"/>
                              </w:pPr>
                              <w:proofErr w:type="spellStart"/>
                              <w:r>
                                <w:t>df</w:t>
                              </w:r>
                              <w:proofErr w:type="spellEnd"/>
                              <w:r>
                                <w:t xml:space="preserve"> = 10Hz</w:t>
                              </w:r>
                            </w:p>
                          </w:txbxContent>
                        </v:textbox>
                      </v:shape>
                      <v:shape id="Zone de texte 2" o:spid="_x0000_s1105" type="#_x0000_t202" style="position:absolute;left:48294;top:1935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rsidR="00A679CB" w:rsidRDefault="00A679CB" w:rsidP="00AE05B4">
                              <w:r>
                                <w:t>FFT (Algorithme linéaire réalisant la transformée de Fourier)</w:t>
                              </w:r>
                            </w:p>
                          </w:txbxContent>
                        </v:textbox>
                      </v:shape>
                      <v:shape id="Zone de texte 2" o:spid="_x0000_s1106" type="#_x0000_t202" style="position:absolute;left:48383;top:3169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A679CB" w:rsidRDefault="00A679CB" w:rsidP="00AE05B4"/>
                          </w:txbxContent>
                        </v:textbox>
                      </v:shape>
                      <v:shape id="Zone de texte 2" o:spid="_x0000_s1107" type="#_x0000_t202" style="position:absolute;left:47317;top:30095;width:17401;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rsidR="00A679CB" w:rsidRDefault="00A679CB"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v:textbox>
                      </v:shape>
                      <v:shape id="Zone de texte 2" o:spid="_x0000_s1108" type="#_x0000_t202" style="position:absolute;left:47673;top:42154;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A679CB" w:rsidRDefault="00A679CB" w:rsidP="00AE05B4">
                              <w:r>
                                <w:t>Moyenne glissante sur 5 échantillons (pour limiter les points à 0 et écraser les lobs )</w:t>
                              </w:r>
                            </w:p>
                          </w:txbxContent>
                        </v:textbox>
                      </v:shape>
                      <v:shape id="Zone de texte 2" o:spid="_x0000_s1109" type="#_x0000_t202" style="position:absolute;left:26452;top:60634;width:15890;height:10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A679CB" w:rsidRDefault="00A679CB" w:rsidP="00AE05B4">
                              <w:r>
                                <w:t xml:space="preserve">Raies après dérivation, on détecte quand on passe au-dessus de k, et lorsque l’on redescend c’est qu’on a « vu » le fondamental.  </w:t>
                              </w:r>
                            </w:p>
                          </w:txbxContent>
                        </v:textbox>
                      </v:shape>
                      <v:shape id="Zone de texte 2" o:spid="_x0000_s1110" type="#_x0000_t202" style="position:absolute;left:47673;top:-570;width:18732;height:1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rsidR="00A679CB" w:rsidRDefault="00A679CB"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v:textbox>
                      </v:shape>
                    </v:group>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09" o:spid="_x0000_s1111" type="#_x0000_t103" style="position:absolute;left:42168;top:4793;width:3372;height:9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" adj="17578,20594,5400" fillcolor="#d34817 [3204]" strokecolor="#68230b [1604]" strokeweight="1pt"/>
                    <v:shape id="Flèche : courbe vers la gauche 210" o:spid="_x0000_s1112" type="#_x0000_t103" style="position:absolute;left:42346;top:16778;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" adj="17578,20594,5400" fillcolor="#d34817 [3204]" strokecolor="#68230b [1604]" strokeweight="1pt"/>
                    <v:shape id="Flèche : courbe vers la gauche 211" o:spid="_x0000_s1113" type="#_x0000_t103" style="position:absolute;left:42790;top:28586;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" adj="17578,20594,5400" fillcolor="#d34817 [3204]" strokecolor="#68230b [1604]" strokeweight="1pt"/>
                    <v:shape id="Flèche : courbe vers la gauche 212" o:spid="_x0000_s1114" type="#_x0000_t103" style="position:absolute;left:43323;top:40748;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" adj="17578,20594,5400" fillcolor="#d34817 [3204]" strokecolor="#68230b [1604]" strokeweight="1pt"/>
                    <v:shape id="Flèche : courbe vers la gauche 213" o:spid="_x0000_s1115" type="#_x0000_t103" style="position:absolute;left:43323;top:52999;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" adj="17578,20594,5400" fillcolor="#d34817 [3204]" strokecolor="#68230b [1604]" strokeweight="1pt"/>
                    <v:shape id="Zone de texte 2" o:spid="_x0000_s1116" type="#_x0000_t202" style="position:absolute;left:48649;top:56018;width:17399;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A679CB" w:rsidRDefault="00A679CB" w:rsidP="00227906">
                            <w:r>
                              <w:t>Dérivée et détection du fondamental</w:t>
                            </w:r>
                          </w:p>
                        </w:txbxContent>
                      </v:textbox>
                    </v:shape>
                  </v:group>
                  <v:shape id="Flèche : angle droit 218" o:spid="_x0000_s1117" style="position:absolute;left:28251;top:70466;width:3524;height:4156;rotation:90;visibility:visible;mso-wrap-style:square;v-text-anchor:middle" coordsize="352416,4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" path="m,327491r220260,l220260,88104r-44052,l264312,r88104,88104l308364,88104r,327491l,415595,,327491xe" fillcolor="#d34817 [3204]" strokecolor="#68230b [1604]" strokeweight="1pt">
                    <v:path arrowok="t" o:connecttype="custom" o:connectlocs="0,327491;220260,327491;220260,88104;176208,88104;264312,0;352416,88104;308364,88104;308364,415595;0,415595;0,327491" o:connectangles="0,0,0,0,0,0,0,0,0,0"/>
                  </v:shape>
                  <v:shape id="Zone de texte 2" o:spid="_x0000_s1118" type="#_x0000_t202" style="position:absolute;left:32934;top:70932;width:31871;height:19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A679CB" w:rsidRDefault="00A679CB"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A679CB" w:rsidRDefault="00A679CB"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v:textbox>
                  </v:shape>
                </v:group>
                <v:shape id="Flèche : virage 224" o:spid="_x0000_s1119" style="position:absolute;left:17059;top:62876;width:8138;height:41861;rotation:-90;visibility:visible;mso-wrap-style:square;v-text-anchor:middle" coordsize="813816,41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" path="m,4186030l,457772c,261134,159407,101727,356045,101727r254317,l610362,,813816,203454,610362,406908r,-101727l356045,305181v-84274,,-152591,68317,-152591,152591l203454,4186030,,4186030xe" fillcolor="#d34817 [3204]" strokecolor="#68230b [1604]" strokeweight="1pt">
                  <v:path arrowok="t" o:connecttype="custom" o:connectlocs="0,4186030;0,457772;356045,101727;610362,101727;610362,0;813816,203454;610362,406908;610362,305181;356045,305181;203454,457772;203454,4186030;0,4186030" o:connectangles="0,0,0,0,0,0,0,0,0,0,0,0"/>
                </v:shape>
                <v:shape id="Zone de texte 2" o:spid="_x0000_s1120" type="#_x0000_t202" style="position:absolute;left:5112;top:79444;width:16940;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A679CB" w:rsidRDefault="00A679CB" w:rsidP="00A43CCF">
                        <w:pPr>
                          <w:spacing w:after="0"/>
                        </w:pPr>
                        <w:r>
                          <w:t>Et on recommence toute les secondes tout le calcul (TC4)</w:t>
                        </w:r>
                      </w:p>
                    </w:txbxContent>
                  </v:textbox>
                </v:shape>
                <w10:wrap anchorx="margin"/>
              </v:group>
            </w:pict>
          </mc:Fallback>
        </mc:AlternateContent>
      </w:r>
    </w:p>
    <w:p w:rsidR="00CD0867" w:rsidRPr="00CD0867" w:rsidRDefault="00CD0867" w:rsidP="001F0769">
      <w:pPr>
        <w:spacing w:after="0"/>
        <w:contextualSpacing/>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8039F7" w:rsidRDefault="008039F7" w:rsidP="001F0769">
      <w:pPr>
        <w:pStyle w:val="Titre2"/>
        <w:spacing w:before="0" w:after="0"/>
        <w:contextualSpacing/>
        <w:jc w:val="both"/>
      </w:pPr>
      <w:bookmarkStart w:id="52" w:name="_Toc478377693"/>
      <w:r>
        <w:lastRenderedPageBreak/>
        <w:t>4.3 Code</w:t>
      </w:r>
      <w:bookmarkEnd w:id="52"/>
    </w:p>
    <w:p w:rsidR="008039F7" w:rsidRDefault="008039F7" w:rsidP="001F0769">
      <w:pPr>
        <w:spacing w:after="0"/>
        <w:contextualSpacing/>
      </w:pPr>
    </w:p>
    <w:p w:rsidR="00642C49" w:rsidRDefault="00A679CB" w:rsidP="001F0769">
      <w:pPr>
        <w:spacing w:after="0"/>
        <w:contextualSpacing/>
      </w:pPr>
      <w:r>
        <w:t xml:space="preserve">On commence par transposer tout le code du main dans une boucle </w:t>
      </w:r>
      <w:proofErr w:type="spellStart"/>
      <w:r>
        <w:t>timer</w:t>
      </w:r>
      <w:proofErr w:type="spellEnd"/>
      <w:r>
        <w:t xml:space="preserve"> </w:t>
      </w:r>
      <w:hyperlink r:id="rId96" w:anchor="L234" w:history="1">
        <w:r w:rsidRPr="00A679CB">
          <w:rPr>
            <w:rStyle w:val="Lienhypertexte"/>
          </w:rPr>
          <w:t>(TC4_Handler)</w:t>
        </w:r>
      </w:hyperlink>
      <w:r>
        <w:t xml:space="preserve"> appelée toute les 1 secondes.</w:t>
      </w:r>
    </w:p>
    <w:p w:rsidR="00A679CB" w:rsidRDefault="00A679CB" w:rsidP="001F0769">
      <w:pPr>
        <w:autoSpaceDE w:val="0"/>
        <w:autoSpaceDN w:val="0"/>
        <w:adjustRightInd w:val="0"/>
        <w:spacing w:after="0"/>
        <w:contextualSpacing/>
        <w:jc w:val="left"/>
        <w:rPr>
          <w:rFonts w:ascii="Courier New" w:eastAsiaTheme="minorHAnsi" w:hAnsi="Courier New" w:cs="Courier New"/>
          <w:color w:val="008000"/>
          <w:sz w:val="20"/>
          <w:szCs w:val="20"/>
          <w:highlight w:val="white"/>
        </w:rPr>
      </w:pPr>
      <w:r>
        <w:t>Ainsi le main devient donc :</w:t>
      </w:r>
    </w:p>
    <w:p w:rsid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p>
    <w:p w:rsid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Pr>
          <w:rFonts w:eastAsiaTheme="minorHAnsi" w:cs="Courier New"/>
          <w:color w:val="00800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Accordeur de Guitare</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xml:space="preserve">* </w:t>
      </w:r>
      <w:proofErr w:type="spellStart"/>
      <w:r w:rsidRPr="00A679CB">
        <w:rPr>
          <w:rFonts w:eastAsiaTheme="minorHAnsi" w:cs="Courier New"/>
          <w:color w:val="008000"/>
          <w:sz w:val="14"/>
          <w:szCs w:val="14"/>
          <w:highlight w:val="white"/>
        </w:rPr>
        <w:t>Authors</w:t>
      </w:r>
      <w:proofErr w:type="spellEnd"/>
      <w:r w:rsidRPr="00A679CB">
        <w:rPr>
          <w:rFonts w:eastAsiaTheme="minorHAnsi" w:cs="Courier New"/>
          <w:color w:val="008000"/>
          <w:sz w:val="14"/>
          <w:szCs w:val="14"/>
          <w:highlight w:val="white"/>
        </w:rPr>
        <w:t xml:space="preserve"> : METAYER Simon &amp; BIZON Alexis</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xml:space="preserve">* </w:t>
      </w:r>
      <w:proofErr w:type="spellStart"/>
      <w:r w:rsidRPr="00A679CB">
        <w:rPr>
          <w:rFonts w:eastAsiaTheme="minorHAnsi" w:cs="Courier New"/>
          <w:color w:val="008000"/>
          <w:sz w:val="14"/>
          <w:szCs w:val="14"/>
          <w:highlight w:val="white"/>
        </w:rPr>
        <w:t>Created</w:t>
      </w:r>
      <w:proofErr w:type="spellEnd"/>
      <w:r w:rsidRPr="00A679CB">
        <w:rPr>
          <w:rFonts w:eastAsiaTheme="minorHAnsi" w:cs="Courier New"/>
          <w:color w:val="008000"/>
          <w:sz w:val="14"/>
          <w:szCs w:val="14"/>
          <w:highlight w:val="white"/>
        </w:rPr>
        <w:t xml:space="preserve"> Date : 23/01/17</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Version : 2.0</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8000"/>
          <w:sz w:val="14"/>
          <w:szCs w:val="14"/>
          <w:highlight w:val="white"/>
        </w:rPr>
        <w:t>*/</w:t>
      </w:r>
      <w:r>
        <w:rPr>
          <w:rFonts w:eastAsiaTheme="minorHAnsi" w:cs="Courier New"/>
          <w:color w:val="000000"/>
          <w:sz w:val="14"/>
          <w:szCs w:val="14"/>
          <w:highlight w:val="white"/>
        </w:rPr>
        <w:t xml:space="preserve">  </w:t>
      </w:r>
    </w:p>
    <w:p w:rsidR="00A679CB" w:rsidRPr="00A679CB" w:rsidRDefault="00A679CB" w:rsidP="001F0769">
      <w:pPr>
        <w:autoSpaceDE w:val="0"/>
        <w:autoSpaceDN w:val="0"/>
        <w:adjustRightInd w:val="0"/>
        <w:spacing w:after="0"/>
        <w:contextualSpacing/>
        <w:jc w:val="left"/>
        <w:rPr>
          <w:rFonts w:eastAsiaTheme="minorHAnsi" w:cs="Courier New"/>
          <w:color w:val="804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w:t>
      </w:r>
      <w:proofErr w:type="spellStart"/>
      <w:r w:rsidRPr="00A679CB">
        <w:rPr>
          <w:rFonts w:eastAsiaTheme="minorHAnsi" w:cs="Courier New"/>
          <w:color w:val="804000"/>
          <w:sz w:val="14"/>
          <w:szCs w:val="14"/>
          <w:highlight w:val="white"/>
        </w:rPr>
        <w:t>define.h</w:t>
      </w:r>
      <w:proofErr w:type="spellEnd"/>
      <w:r w:rsidRPr="00A679CB">
        <w:rPr>
          <w:rFonts w:eastAsiaTheme="minorHAnsi" w:cs="Courier New"/>
          <w:color w:val="804000"/>
          <w:sz w:val="14"/>
          <w:szCs w:val="14"/>
          <w:highlight w:val="white"/>
        </w:rPr>
        <w:t>"</w:t>
      </w:r>
      <w:r w:rsidRPr="00A679CB">
        <w:rPr>
          <w:rFonts w:eastAsiaTheme="minorHAnsi" w:cs="Courier New"/>
          <w:color w:val="804000"/>
          <w:sz w:val="14"/>
          <w:szCs w:val="14"/>
          <w:highlight w:val="white"/>
        </w:rPr>
        <w:tab/>
      </w:r>
    </w:p>
    <w:p w:rsidR="00A679CB" w:rsidRPr="00A679CB" w:rsidRDefault="00A679CB" w:rsidP="001F0769">
      <w:pPr>
        <w:autoSpaceDE w:val="0"/>
        <w:autoSpaceDN w:val="0"/>
        <w:adjustRightInd w:val="0"/>
        <w:spacing w:after="0"/>
        <w:contextualSpacing/>
        <w:jc w:val="left"/>
        <w:rPr>
          <w:rFonts w:eastAsiaTheme="minorHAnsi" w:cs="Courier New"/>
          <w:color w:val="804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"samd21Adc.h"</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"samd21Gpio.h"</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proofErr w:type="spellStart"/>
      <w:r w:rsidRPr="00A679CB">
        <w:rPr>
          <w:rFonts w:eastAsiaTheme="minorHAnsi" w:cs="Courier New"/>
          <w:color w:val="8000FF"/>
          <w:sz w:val="14"/>
          <w:szCs w:val="14"/>
          <w:highlight w:val="white"/>
        </w:rPr>
        <w:t>int</w:t>
      </w:r>
      <w:proofErr w:type="spellEnd"/>
      <w:r w:rsidRPr="00A679CB">
        <w:rPr>
          <w:rFonts w:eastAsiaTheme="minorHAnsi" w:cs="Courier New"/>
          <w:color w:val="000000"/>
          <w:sz w:val="14"/>
          <w:szCs w:val="14"/>
          <w:highlight w:val="white"/>
        </w:rPr>
        <w:t xml:space="preserve"> main</w:t>
      </w:r>
      <w:r w:rsidRPr="00A679CB">
        <w:rPr>
          <w:rFonts w:eastAsiaTheme="minorHAnsi" w:cs="Courier New"/>
          <w:b/>
          <w:bCs/>
          <w:color w:val="000080"/>
          <w:sz w:val="14"/>
          <w:szCs w:val="14"/>
          <w:highlight w:val="white"/>
        </w:rPr>
        <w:t>(</w:t>
      </w:r>
      <w:proofErr w:type="spellStart"/>
      <w:r w:rsidRPr="00A679CB">
        <w:rPr>
          <w:rFonts w:eastAsiaTheme="minorHAnsi" w:cs="Courier New"/>
          <w:color w:val="8000FF"/>
          <w:sz w:val="14"/>
          <w:szCs w:val="14"/>
          <w:highlight w:val="white"/>
        </w:rPr>
        <w:t>void</w:t>
      </w:r>
      <w:proofErr w:type="spellEnd"/>
      <w:r w:rsidRPr="00A679CB">
        <w:rPr>
          <w:rFonts w:eastAsiaTheme="minorHAnsi" w:cs="Courier New"/>
          <w:b/>
          <w:bCs/>
          <w:color w:val="000080"/>
          <w:sz w:val="14"/>
          <w:szCs w:val="14"/>
          <w:highlight w:val="white"/>
        </w:rPr>
        <w:t>)</w:t>
      </w:r>
      <w:r w:rsidRPr="00A679CB">
        <w:rPr>
          <w:rFonts w:eastAsiaTheme="minorHAnsi" w:cs="Courier New"/>
          <w:color w:val="008000"/>
          <w:sz w:val="14"/>
          <w:szCs w:val="14"/>
          <w:highlight w:val="white"/>
        </w:rPr>
        <w:t>//fonction principale du programme</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b/>
          <w:bCs/>
          <w:color w:val="00008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t>setup</w:t>
      </w:r>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générale</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FFTInit</w:t>
      </w:r>
      <w:proofErr w:type="spellEnd"/>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de la FFT</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displayTitle</w:t>
      </w:r>
      <w:proofErr w:type="spellEnd"/>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//affiche le titre du projet en haut de l'écran OLED</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b/>
          <w:bCs/>
          <w:color w:val="0000FF"/>
          <w:sz w:val="14"/>
          <w:szCs w:val="14"/>
          <w:highlight w:val="white"/>
        </w:rPr>
        <w:t>while</w:t>
      </w:r>
      <w:proofErr w:type="spellEnd"/>
      <w:r w:rsidRPr="00A679CB">
        <w:rPr>
          <w:rFonts w:eastAsiaTheme="minorHAnsi" w:cs="Courier New"/>
          <w:b/>
          <w:bCs/>
          <w:color w:val="000080"/>
          <w:sz w:val="14"/>
          <w:szCs w:val="14"/>
          <w:highlight w:val="white"/>
        </w:rPr>
        <w:t>(</w:t>
      </w:r>
      <w:r w:rsidRPr="00A679CB">
        <w:rPr>
          <w:rFonts w:eastAsiaTheme="minorHAnsi" w:cs="Courier New"/>
          <w:color w:val="FF8000"/>
          <w:sz w:val="14"/>
          <w:szCs w:val="14"/>
          <w:highlight w:val="white"/>
        </w:rPr>
        <w:t>1</w:t>
      </w:r>
      <w:r w:rsidRPr="00A679CB">
        <w:rPr>
          <w:rFonts w:eastAsiaTheme="minorHAnsi" w:cs="Courier New"/>
          <w:b/>
          <w:bCs/>
          <w:color w:val="000080"/>
          <w:sz w:val="14"/>
          <w:szCs w:val="14"/>
          <w:highlight w:val="white"/>
        </w:rPr>
        <w:t>)</w:t>
      </w:r>
    </w:p>
    <w:p w:rsidR="00A679CB" w:rsidRDefault="00A679CB" w:rsidP="001F0769">
      <w:pPr>
        <w:autoSpaceDE w:val="0"/>
        <w:autoSpaceDN w:val="0"/>
        <w:adjustRightInd w:val="0"/>
        <w:spacing w:after="0"/>
        <w:contextualSpacing/>
        <w:jc w:val="left"/>
        <w:rPr>
          <w:rFonts w:eastAsiaTheme="minorHAnsi" w:cs="Courier New"/>
          <w:b/>
          <w:bCs/>
          <w:color w:val="00008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b/>
          <w:bCs/>
          <w:color w:val="000080"/>
          <w:sz w:val="14"/>
          <w:szCs w:val="14"/>
          <w:highlight w:val="white"/>
        </w:rPr>
      </w:pPr>
      <w:r>
        <w:rPr>
          <w:rFonts w:eastAsiaTheme="minorHAnsi" w:cs="Courier New"/>
          <w:b/>
          <w:bCs/>
          <w:color w:val="000080"/>
          <w:sz w:val="14"/>
          <w:szCs w:val="14"/>
          <w:highlight w:val="white"/>
        </w:rPr>
        <w:tab/>
      </w:r>
      <w:r>
        <w:rPr>
          <w:rFonts w:eastAsiaTheme="minorHAnsi" w:cs="Courier New"/>
          <w:b/>
          <w:bCs/>
          <w:color w:val="000080"/>
          <w:sz w:val="14"/>
          <w:szCs w:val="14"/>
          <w:highlight w:val="white"/>
        </w:rPr>
        <w:tab/>
      </w:r>
      <w:r w:rsidRPr="00A679CB">
        <w:rPr>
          <w:rFonts w:eastAsiaTheme="minorHAnsi" w:cs="Courier New"/>
          <w:color w:val="008000"/>
          <w:sz w:val="14"/>
          <w:szCs w:val="14"/>
          <w:highlight w:val="white"/>
        </w:rPr>
        <w:t>// Vide</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FF"/>
          <w:sz w:val="14"/>
          <w:szCs w:val="14"/>
          <w:highlight w:val="white"/>
        </w:rPr>
        <w:t>return</w:t>
      </w:r>
      <w:r w:rsidRPr="00A679CB">
        <w:rPr>
          <w:rFonts w:eastAsiaTheme="minorHAnsi" w:cs="Courier New"/>
          <w:color w:val="000000"/>
          <w:sz w:val="14"/>
          <w:szCs w:val="14"/>
          <w:highlight w:val="white"/>
        </w:rPr>
        <w:t xml:space="preserve"> </w:t>
      </w:r>
      <w:r w:rsidRPr="00A679CB">
        <w:rPr>
          <w:rFonts w:eastAsiaTheme="minorHAnsi" w:cs="Courier New"/>
          <w:color w:val="FF8000"/>
          <w:sz w:val="14"/>
          <w:szCs w:val="14"/>
          <w:highlight w:val="white"/>
        </w:rPr>
        <w:t>0</w:t>
      </w:r>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 xml:space="preserve">//Le programme </w:t>
      </w:r>
      <w:r w:rsidR="00037152" w:rsidRPr="00A679CB">
        <w:rPr>
          <w:rFonts w:eastAsiaTheme="minorHAnsi" w:cs="Courier New"/>
          <w:color w:val="008000"/>
          <w:sz w:val="14"/>
          <w:szCs w:val="14"/>
          <w:highlight w:val="white"/>
        </w:rPr>
        <w:t>renvoi</w:t>
      </w:r>
      <w:r w:rsidRPr="00A679CB">
        <w:rPr>
          <w:rFonts w:eastAsiaTheme="minorHAnsi" w:cs="Courier New"/>
          <w:color w:val="008000"/>
          <w:sz w:val="14"/>
          <w:szCs w:val="14"/>
          <w:highlight w:val="white"/>
        </w:rPr>
        <w:t xml:space="preserve"> 0x0000 si l'</w:t>
      </w:r>
      <w:r w:rsidR="00037152" w:rsidRPr="00A679CB">
        <w:rPr>
          <w:rFonts w:eastAsiaTheme="minorHAnsi" w:cs="Courier New"/>
          <w:color w:val="008000"/>
          <w:sz w:val="14"/>
          <w:szCs w:val="14"/>
          <w:highlight w:val="white"/>
        </w:rPr>
        <w:t>exécution</w:t>
      </w:r>
      <w:r w:rsidRPr="00A679CB">
        <w:rPr>
          <w:rFonts w:eastAsiaTheme="minorHAnsi" w:cs="Courier New"/>
          <w:color w:val="008000"/>
          <w:sz w:val="14"/>
          <w:szCs w:val="14"/>
          <w:highlight w:val="white"/>
        </w:rPr>
        <w:t xml:space="preserve"> c'est correctement terminée</w:t>
      </w:r>
    </w:p>
    <w:p w:rsidR="00A679CB" w:rsidRPr="00A679CB" w:rsidRDefault="00A679CB" w:rsidP="001F0769">
      <w:pPr>
        <w:spacing w:after="0"/>
        <w:contextualSpacing/>
        <w:rPr>
          <w:sz w:val="14"/>
          <w:szCs w:val="14"/>
        </w:rPr>
      </w:pPr>
      <w:r w:rsidRPr="00A679CB">
        <w:rPr>
          <w:rFonts w:eastAsiaTheme="minorHAnsi" w:cs="Courier New"/>
          <w:b/>
          <w:bCs/>
          <w:color w:val="000080"/>
          <w:sz w:val="14"/>
          <w:szCs w:val="14"/>
          <w:highlight w:val="white"/>
        </w:rPr>
        <w:t>}</w:t>
      </w:r>
    </w:p>
    <w:p w:rsidR="00642C49" w:rsidRDefault="00642C49" w:rsidP="001F0769">
      <w:pPr>
        <w:spacing w:after="0"/>
        <w:contextualSpacing/>
        <w:rPr>
          <w:sz w:val="14"/>
          <w:szCs w:val="14"/>
        </w:rPr>
      </w:pPr>
    </w:p>
    <w:p w:rsidR="00A679CB" w:rsidRDefault="001F0769" w:rsidP="001F0769">
      <w:pPr>
        <w:spacing w:after="0"/>
        <w:contextualSpacing/>
      </w:pPr>
      <w:r>
        <w:t>Celui-ci</w:t>
      </w:r>
      <w:r w:rsidR="00A679CB" w:rsidRPr="00A679CB">
        <w:t xml:space="preserve"> </w:t>
      </w:r>
      <w:r>
        <w:t>s</w:t>
      </w:r>
      <w:r w:rsidR="00A679CB" w:rsidRPr="00A679CB">
        <w:t xml:space="preserve">e contente d’effectuer des initialisations </w:t>
      </w:r>
      <w:r w:rsidR="00A679CB">
        <w:t xml:space="preserve">puis de passer dans une boucle vide. Toutes les actions étant effectués sur </w:t>
      </w:r>
      <w:proofErr w:type="spellStart"/>
      <w:r w:rsidR="00A679CB">
        <w:t>timers</w:t>
      </w:r>
      <w:proofErr w:type="spellEnd"/>
      <w:r w:rsidR="00A679CB">
        <w:t>.</w:t>
      </w:r>
    </w:p>
    <w:p w:rsidR="001F0769" w:rsidRDefault="001F0769" w:rsidP="001F0769">
      <w:pPr>
        <w:spacing w:after="0"/>
        <w:ind w:firstLine="709"/>
        <w:contextualSpacing/>
      </w:pPr>
    </w:p>
    <w:p w:rsidR="001F0769" w:rsidRDefault="00A679CB" w:rsidP="001F0769">
      <w:pPr>
        <w:spacing w:after="0"/>
        <w:ind w:firstLine="709"/>
        <w:contextualSpacing/>
      </w:pPr>
      <w:r>
        <w:t xml:space="preserve">Nous revenons donc dans notre fichier </w:t>
      </w:r>
      <w:hyperlink r:id="rId97" w:history="1">
        <w:proofErr w:type="spellStart"/>
        <w:r w:rsidRPr="00A679CB">
          <w:rPr>
            <w:rStyle w:val="Lienhypertexte"/>
          </w:rPr>
          <w:t>fft.c</w:t>
        </w:r>
        <w:proofErr w:type="spellEnd"/>
      </w:hyperlink>
      <w:r>
        <w:t xml:space="preserve"> ou est désormais présent tout le code</w:t>
      </w:r>
      <w:r w:rsidR="001F0769">
        <w:t xml:space="preserve"> principal</w:t>
      </w:r>
      <w:r>
        <w:t xml:space="preserve">. L’ancien code du main contenant les fonctions d’accordage sont maintenant dans </w:t>
      </w:r>
      <w:hyperlink r:id="rId98" w:anchor="L234" w:history="1">
        <w:r w:rsidRPr="00A679CB">
          <w:rPr>
            <w:rStyle w:val="Lienhypertexte"/>
          </w:rPr>
          <w:t>TC4_Handler</w:t>
        </w:r>
      </w:hyperlink>
      <w:r>
        <w:t xml:space="preserve"> une fonction appelée toute les secondes par l’intermédiaire de l’</w:t>
      </w:r>
      <w:proofErr w:type="spellStart"/>
      <w:r>
        <w:t>overflow</w:t>
      </w:r>
      <w:proofErr w:type="spellEnd"/>
      <w:r>
        <w:t xml:space="preserve"> du </w:t>
      </w:r>
      <w:proofErr w:type="spellStart"/>
      <w:r>
        <w:t>timer</w:t>
      </w:r>
      <w:proofErr w:type="spellEnd"/>
      <w:r>
        <w:t xml:space="preserve"> TC4 initialisé </w:t>
      </w:r>
      <w:hyperlink r:id="rId99" w:anchor="L49" w:history="1">
        <w:r w:rsidRPr="00A679CB">
          <w:rPr>
            <w:rStyle w:val="Lienhypertexte"/>
          </w:rPr>
          <w:t>ICI</w:t>
        </w:r>
      </w:hyperlink>
      <w:r>
        <w:t xml:space="preserve">. </w:t>
      </w:r>
    </w:p>
    <w:p w:rsidR="001F0769" w:rsidRDefault="001F0769" w:rsidP="001F0769">
      <w:pPr>
        <w:spacing w:after="0"/>
        <w:ind w:firstLine="709"/>
        <w:contextualSpacing/>
      </w:pPr>
    </w:p>
    <w:p w:rsidR="001F0769" w:rsidRDefault="00A679CB" w:rsidP="001F0769">
      <w:pPr>
        <w:spacing w:after="0"/>
        <w:ind w:firstLine="709"/>
        <w:contextualSpacing/>
      </w:pPr>
      <w:r>
        <w:t xml:space="preserve">Nous ajoutons ensuite un second </w:t>
      </w:r>
      <w:proofErr w:type="spellStart"/>
      <w:r>
        <w:t>timer</w:t>
      </w:r>
      <w:proofErr w:type="spellEnd"/>
      <w:r>
        <w:t xml:space="preserve"> permettant d’effectuer l’acquisition périodique du signal temporel avec l’ADC différentiel. Ce sera donc TC3, que l’on initialise </w:t>
      </w:r>
      <w:hyperlink r:id="rId100" w:anchor="L34" w:history="1">
        <w:r w:rsidRPr="00A679CB">
          <w:rPr>
            <w:rStyle w:val="Lienhypertexte"/>
          </w:rPr>
          <w:t>I</w:t>
        </w:r>
        <w:r w:rsidRPr="00A679CB">
          <w:rPr>
            <w:rStyle w:val="Lienhypertexte"/>
          </w:rPr>
          <w:t>C</w:t>
        </w:r>
        <w:r w:rsidRPr="00A679CB">
          <w:rPr>
            <w:rStyle w:val="Lienhypertexte"/>
          </w:rPr>
          <w:t>I</w:t>
        </w:r>
      </w:hyperlink>
      <w:r>
        <w:t xml:space="preserve"> pour appeler</w:t>
      </w:r>
      <w:r w:rsidR="001F0769">
        <w:t xml:space="preserve"> périodiquement</w:t>
      </w:r>
      <w:r>
        <w:t xml:space="preserve"> la fonction </w:t>
      </w:r>
      <w:hyperlink r:id="rId101" w:anchor="L200" w:history="1">
        <w:r w:rsidRPr="00A679CB">
          <w:rPr>
            <w:rStyle w:val="Lienhypertexte"/>
          </w:rPr>
          <w:t>TC</w:t>
        </w:r>
        <w:r>
          <w:rPr>
            <w:rStyle w:val="Lienhypertexte"/>
          </w:rPr>
          <w:t>3</w:t>
        </w:r>
        <w:r w:rsidRPr="00A679CB">
          <w:rPr>
            <w:rStyle w:val="Lienhypertexte"/>
          </w:rPr>
          <w:t>_Handler</w:t>
        </w:r>
      </w:hyperlink>
      <w:r>
        <w:t xml:space="preserve"> toute les 22.61us. Cette fonction se chargera simplement d’effectuer l’acquisition et le </w:t>
      </w:r>
      <w:proofErr w:type="spellStart"/>
      <w:r>
        <w:t>moyennage</w:t>
      </w:r>
      <w:proofErr w:type="spellEnd"/>
      <w:r>
        <w:t xml:space="preserve"> par 10 pour « décimer » les valeurs et utiliser moins de RAM.</w:t>
      </w:r>
      <w:r w:rsidR="001F0769">
        <w:t xml:space="preserve"> Pour finir nous ajoutons la fonction de traitement du signal </w:t>
      </w:r>
      <w:hyperlink r:id="rId102" w:anchor="L70" w:history="1">
        <w:proofErr w:type="spellStart"/>
        <w:r w:rsidR="001F0769" w:rsidRPr="001F0769">
          <w:rPr>
            <w:rStyle w:val="Lienhypertexte"/>
          </w:rPr>
          <w:t>FFT_Detecteur_Fondamental</w:t>
        </w:r>
        <w:proofErr w:type="spellEnd"/>
      </w:hyperlink>
      <w:r w:rsidR="001F0769">
        <w:t xml:space="preserve"> avec le main dans la fonction périodique </w:t>
      </w:r>
      <w:hyperlink r:id="rId103" w:anchor="L234" w:history="1">
        <w:r w:rsidR="001F0769" w:rsidRPr="00A679CB">
          <w:rPr>
            <w:rStyle w:val="Lienhypertexte"/>
          </w:rPr>
          <w:t>TC4_Handler</w:t>
        </w:r>
      </w:hyperlink>
      <w:r w:rsidR="001F0769">
        <w:t xml:space="preserve">. Ainsi le traitement du signal + l’accordage + l’affichage s’effectueront toute les secondes. </w:t>
      </w:r>
    </w:p>
    <w:p w:rsidR="001F0769" w:rsidRDefault="001F0769" w:rsidP="001F0769">
      <w:pPr>
        <w:spacing w:after="0"/>
        <w:contextualSpacing/>
      </w:pPr>
    </w:p>
    <w:p w:rsidR="00A679CB" w:rsidRDefault="001F0769" w:rsidP="001F0769">
      <w:pPr>
        <w:spacing w:after="0"/>
        <w:contextualSpacing/>
      </w:pPr>
      <w:r>
        <w:t xml:space="preserve">La fonction </w:t>
      </w:r>
      <w:hyperlink r:id="rId104" w:anchor="L70" w:history="1">
        <w:proofErr w:type="spellStart"/>
        <w:r w:rsidRPr="001F0769">
          <w:rPr>
            <w:rStyle w:val="Lienhypertexte"/>
          </w:rPr>
          <w:t>FFT_Detecteur_Fondamental</w:t>
        </w:r>
        <w:proofErr w:type="spellEnd"/>
      </w:hyperlink>
      <w:r>
        <w:t xml:space="preserve"> effectue les actions, précédemment décrites dans le schéma de traitement des données, de manière séquentielle : </w:t>
      </w:r>
    </w:p>
    <w:p w:rsidR="001F0769" w:rsidRDefault="001F0769" w:rsidP="001F0769">
      <w:pPr>
        <w:spacing w:after="0"/>
        <w:contextualSpacing/>
      </w:pPr>
      <w:r>
        <w:t xml:space="preserve">- </w:t>
      </w:r>
      <w:hyperlink r:id="rId105" w:anchor="L75" w:history="1">
        <w:r w:rsidRPr="001F0769">
          <w:rPr>
            <w:rStyle w:val="Lienhypertexte"/>
          </w:rPr>
          <w:t>Algor</w:t>
        </w:r>
        <w:r w:rsidRPr="001F0769">
          <w:rPr>
            <w:rStyle w:val="Lienhypertexte"/>
          </w:rPr>
          <w:t>i</w:t>
        </w:r>
        <w:r w:rsidRPr="001F0769">
          <w:rPr>
            <w:rStyle w:val="Lienhypertexte"/>
          </w:rPr>
          <w:t>thme FFT</w:t>
        </w:r>
      </w:hyperlink>
    </w:p>
    <w:p w:rsidR="001F0769" w:rsidRDefault="001F0769" w:rsidP="001F0769">
      <w:pPr>
        <w:spacing w:after="0"/>
        <w:contextualSpacing/>
      </w:pPr>
      <w:r>
        <w:t xml:space="preserve">- </w:t>
      </w:r>
      <w:hyperlink r:id="rId106" w:anchor="L152" w:history="1">
        <w:r w:rsidRPr="001F0769">
          <w:rPr>
            <w:rStyle w:val="Lienhypertexte"/>
          </w:rPr>
          <w:t>Calcul des raies en absolu</w:t>
        </w:r>
      </w:hyperlink>
    </w:p>
    <w:p w:rsidR="001F0769" w:rsidRDefault="001F0769" w:rsidP="001F0769">
      <w:pPr>
        <w:spacing w:after="0"/>
        <w:contextualSpacing/>
      </w:pPr>
      <w:r>
        <w:t xml:space="preserve">- </w:t>
      </w:r>
      <w:hyperlink r:id="rId107" w:anchor="L159" w:history="1">
        <w:r w:rsidRPr="001F0769">
          <w:rPr>
            <w:rStyle w:val="Lienhypertexte"/>
          </w:rPr>
          <w:t xml:space="preserve">Calcul </w:t>
        </w:r>
        <w:proofErr w:type="spellStart"/>
        <w:r w:rsidRPr="001F0769">
          <w:rPr>
            <w:rStyle w:val="Lienhypertexte"/>
          </w:rPr>
          <w:t>moyennage</w:t>
        </w:r>
        <w:proofErr w:type="spellEnd"/>
        <w:r w:rsidRPr="001F0769">
          <w:rPr>
            <w:rStyle w:val="Lienhypertexte"/>
          </w:rPr>
          <w:t xml:space="preserve"> glissant sur 5 échantillons</w:t>
        </w:r>
      </w:hyperlink>
    </w:p>
    <w:p w:rsidR="001F0769" w:rsidRDefault="001F0769" w:rsidP="001F0769">
      <w:pPr>
        <w:spacing w:after="0"/>
        <w:contextualSpacing/>
      </w:pPr>
      <w:r>
        <w:t xml:space="preserve">- </w:t>
      </w:r>
      <w:hyperlink r:id="rId108" w:anchor="L173" w:history="1">
        <w:r w:rsidRPr="001F0769">
          <w:rPr>
            <w:rStyle w:val="Lienhypertexte"/>
          </w:rPr>
          <w:t>Calcul dérivée et détection du fondamental</w:t>
        </w:r>
      </w:hyperlink>
    </w:p>
    <w:p w:rsidR="001F0769" w:rsidRDefault="001F0769" w:rsidP="001F0769">
      <w:pPr>
        <w:spacing w:after="0"/>
        <w:contextualSpacing/>
      </w:pPr>
    </w:p>
    <w:p w:rsidR="001F0769" w:rsidRDefault="001F0769" w:rsidP="001F0769">
      <w:pPr>
        <w:spacing w:after="0"/>
        <w:contextualSpacing/>
      </w:pPr>
      <w:r>
        <w:t>Puis la valeur en fréquence du fondamental est récupérée et envoyée dans le traitement de la note et l’accordage réalisé au début du projet.</w:t>
      </w:r>
    </w:p>
    <w:p w:rsidR="001F0769" w:rsidRPr="00A679CB" w:rsidRDefault="001F0769" w:rsidP="001F0769">
      <w:pPr>
        <w:spacing w:after="0"/>
        <w:contextualSpacing/>
      </w:pPr>
    </w:p>
    <w:p w:rsidR="008039F7" w:rsidRDefault="008039F7" w:rsidP="001F0769">
      <w:pPr>
        <w:pStyle w:val="Titre2"/>
        <w:spacing w:before="0" w:after="0"/>
        <w:contextualSpacing/>
        <w:jc w:val="both"/>
      </w:pPr>
      <w:bookmarkStart w:id="53" w:name="_Toc478377694"/>
      <w:r>
        <w:t>4.4 Conclusion</w:t>
      </w:r>
      <w:bookmarkEnd w:id="53"/>
    </w:p>
    <w:p w:rsidR="008039F7" w:rsidRDefault="008039F7" w:rsidP="001F0769">
      <w:pPr>
        <w:spacing w:after="0"/>
        <w:contextualSpacing/>
      </w:pPr>
      <w:r>
        <w:br w:type="page"/>
      </w:r>
      <w:r w:rsidR="00A679CB">
        <w:lastRenderedPageBreak/>
        <w:t xml:space="preserve">  </w:t>
      </w:r>
    </w:p>
    <w:p w:rsidR="00C0676E" w:rsidRPr="00C0676E" w:rsidRDefault="00642C49" w:rsidP="001F0769">
      <w:pPr>
        <w:pStyle w:val="Titre1"/>
        <w:spacing w:before="0" w:after="0"/>
        <w:contextualSpacing/>
        <w:jc w:val="both"/>
      </w:pPr>
      <w:bookmarkStart w:id="54" w:name="_Toc478377695"/>
      <w:r>
        <w:t>5</w:t>
      </w:r>
      <w:r w:rsidR="00370C86">
        <w:t xml:space="preserve">. </w:t>
      </w:r>
      <w:r w:rsidR="00C0676E" w:rsidRPr="00C0676E">
        <w:t>Conclusion</w:t>
      </w:r>
      <w:bookmarkEnd w:id="54"/>
    </w:p>
    <w:sectPr w:rsidR="00C0676E" w:rsidRPr="00C0676E" w:rsidSect="005032B4">
      <w:footerReference w:type="even" r:id="rId109"/>
      <w:footerReference w:type="default" r:id="rId110"/>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5299" w:rsidRDefault="007D5299">
      <w:pPr>
        <w:spacing w:after="0"/>
      </w:pPr>
      <w:r>
        <w:separator/>
      </w:r>
    </w:p>
  </w:endnote>
  <w:endnote w:type="continuationSeparator" w:id="0">
    <w:p w:rsidR="007D5299" w:rsidRDefault="007D52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9CB" w:rsidRDefault="00A679CB">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79CB" w:rsidRPr="00C10A20" w:rsidRDefault="00A679CB">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121"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A679CB" w:rsidRPr="00C10A20" w:rsidRDefault="00A679CB">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A679CB" w:rsidRDefault="00A679CB">
                          <w:pPr>
                            <w:pStyle w:val="Sansinterligne"/>
                            <w:jc w:val="center"/>
                            <w:rPr>
                              <w:color w:val="FFFFFF" w:themeColor="background1"/>
                              <w:sz w:val="40"/>
                              <w:szCs w:val="40"/>
                            </w:rPr>
                          </w:pPr>
                          <w:r>
                            <w:fldChar w:fldCharType="begin"/>
                          </w:r>
                          <w:r>
                            <w:instrText xml:space="preserve"> PAGE  \* Arabic  \* MERGEFORMAT </w:instrText>
                          </w:r>
                          <w:r>
                            <w:fldChar w:fldCharType="separate"/>
                          </w:r>
                          <w:r w:rsidR="00942285" w:rsidRPr="00942285">
                            <w:rPr>
                              <w:noProof/>
                              <w:color w:val="FFFFFF" w:themeColor="background1"/>
                              <w:sz w:val="40"/>
                              <w:szCs w:val="40"/>
                            </w:rPr>
                            <w:t>16</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122"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A679CB" w:rsidRDefault="00A679CB">
                    <w:pPr>
                      <w:pStyle w:val="Sansinterligne"/>
                      <w:jc w:val="center"/>
                      <w:rPr>
                        <w:color w:val="FFFFFF" w:themeColor="background1"/>
                        <w:sz w:val="40"/>
                        <w:szCs w:val="40"/>
                      </w:rPr>
                    </w:pPr>
                    <w:r>
                      <w:fldChar w:fldCharType="begin"/>
                    </w:r>
                    <w:r>
                      <w:instrText xml:space="preserve"> PAGE  \* Arabic  \* MERGEFORMAT </w:instrText>
                    </w:r>
                    <w:r>
                      <w:fldChar w:fldCharType="separate"/>
                    </w:r>
                    <w:r w:rsidR="00942285" w:rsidRPr="00942285">
                      <w:rPr>
                        <w:noProof/>
                        <w:color w:val="FFFFFF" w:themeColor="background1"/>
                        <w:sz w:val="40"/>
                        <w:szCs w:val="40"/>
                      </w:rPr>
                      <w:t>16</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9CB" w:rsidRDefault="00A679CB">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79CB" w:rsidRPr="00C10A20" w:rsidRDefault="00A679CB">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123"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A679CB" w:rsidRPr="00C10A20" w:rsidRDefault="00A679CB">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A679CB" w:rsidRDefault="00A679CB">
                          <w:pPr>
                            <w:pStyle w:val="Sansinterligne"/>
                            <w:jc w:val="center"/>
                            <w:rPr>
                              <w:color w:val="FFFFFF" w:themeColor="background1"/>
                              <w:sz w:val="40"/>
                              <w:szCs w:val="40"/>
                            </w:rPr>
                          </w:pPr>
                          <w:r>
                            <w:fldChar w:fldCharType="begin"/>
                          </w:r>
                          <w:r>
                            <w:instrText xml:space="preserve"> PAGE  \* Arabic  \* MERGEFORMAT </w:instrText>
                          </w:r>
                          <w:r>
                            <w:fldChar w:fldCharType="separate"/>
                          </w:r>
                          <w:r w:rsidR="00942285" w:rsidRPr="00942285">
                            <w:rPr>
                              <w:noProof/>
                              <w:color w:val="FFFFFF" w:themeColor="background1"/>
                              <w:sz w:val="40"/>
                              <w:szCs w:val="40"/>
                            </w:rPr>
                            <w:t>17</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124"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A679CB" w:rsidRDefault="00A679CB">
                    <w:pPr>
                      <w:pStyle w:val="Sansinterligne"/>
                      <w:jc w:val="center"/>
                      <w:rPr>
                        <w:color w:val="FFFFFF" w:themeColor="background1"/>
                        <w:sz w:val="40"/>
                        <w:szCs w:val="40"/>
                      </w:rPr>
                    </w:pPr>
                    <w:r>
                      <w:fldChar w:fldCharType="begin"/>
                    </w:r>
                    <w:r>
                      <w:instrText xml:space="preserve"> PAGE  \* Arabic  \* MERGEFORMAT </w:instrText>
                    </w:r>
                    <w:r>
                      <w:fldChar w:fldCharType="separate"/>
                    </w:r>
                    <w:r w:rsidR="00942285" w:rsidRPr="00942285">
                      <w:rPr>
                        <w:noProof/>
                        <w:color w:val="FFFFFF" w:themeColor="background1"/>
                        <w:sz w:val="40"/>
                        <w:szCs w:val="40"/>
                      </w:rPr>
                      <w:t>17</w:t>
                    </w:r>
                    <w:r>
                      <w:rPr>
                        <w:noProof/>
                        <w:color w:val="FFFFFF" w:themeColor="background1"/>
                        <w:sz w:val="40"/>
                        <w:szCs w:val="40"/>
                      </w:rPr>
                      <w:fldChar w:fldCharType="end"/>
                    </w:r>
                  </w:p>
                </w:txbxContent>
              </v:textbox>
              <w10:wrap anchorx="margin" anchory="margin"/>
            </v:oval>
          </w:pict>
        </mc:Fallback>
      </mc:AlternateContent>
    </w:r>
  </w:p>
  <w:p w:rsidR="00A679CB" w:rsidRDefault="00A679CB">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5299" w:rsidRDefault="007D5299">
      <w:pPr>
        <w:spacing w:after="0"/>
      </w:pPr>
      <w:r>
        <w:separator/>
      </w:r>
    </w:p>
  </w:footnote>
  <w:footnote w:type="continuationSeparator" w:id="0">
    <w:p w:rsidR="007D5299" w:rsidRDefault="007D529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C6D535B"/>
    <w:multiLevelType w:val="hybridMultilevel"/>
    <w:tmpl w:val="083EA8CA"/>
    <w:lvl w:ilvl="0" w:tplc="EB5CECAC">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1"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8"/>
  </w:num>
  <w:num w:numId="7">
    <w:abstractNumId w:val="10"/>
  </w:num>
  <w:num w:numId="8">
    <w:abstractNumId w:val="11"/>
  </w:num>
  <w:num w:numId="9">
    <w:abstractNumId w:val="15"/>
  </w:num>
  <w:num w:numId="10">
    <w:abstractNumId w:val="13"/>
  </w:num>
  <w:num w:numId="11">
    <w:abstractNumId w:val="6"/>
  </w:num>
  <w:num w:numId="12">
    <w:abstractNumId w:val="12"/>
  </w:num>
  <w:num w:numId="13">
    <w:abstractNumId w:val="7"/>
  </w:num>
  <w:num w:numId="14">
    <w:abstractNumId w:val="14"/>
  </w:num>
  <w:num w:numId="15">
    <w:abstractNumId w:val="9"/>
  </w:num>
  <w:num w:numId="1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7"/>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14BDB"/>
    <w:rsid w:val="00023CA0"/>
    <w:rsid w:val="00025760"/>
    <w:rsid w:val="00026484"/>
    <w:rsid w:val="000266A7"/>
    <w:rsid w:val="0003379B"/>
    <w:rsid w:val="00034034"/>
    <w:rsid w:val="00037152"/>
    <w:rsid w:val="00043F9A"/>
    <w:rsid w:val="00057622"/>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5DB6"/>
    <w:rsid w:val="000D76DA"/>
    <w:rsid w:val="000D7DF9"/>
    <w:rsid w:val="000E0C81"/>
    <w:rsid w:val="000E5F69"/>
    <w:rsid w:val="000E5FAB"/>
    <w:rsid w:val="000F02E2"/>
    <w:rsid w:val="000F415F"/>
    <w:rsid w:val="00103755"/>
    <w:rsid w:val="00112B0C"/>
    <w:rsid w:val="00114E31"/>
    <w:rsid w:val="00120CB3"/>
    <w:rsid w:val="00120F0C"/>
    <w:rsid w:val="00121521"/>
    <w:rsid w:val="001301CA"/>
    <w:rsid w:val="00131069"/>
    <w:rsid w:val="00145B6E"/>
    <w:rsid w:val="00156B8A"/>
    <w:rsid w:val="00173481"/>
    <w:rsid w:val="00177E5B"/>
    <w:rsid w:val="00181269"/>
    <w:rsid w:val="001843E0"/>
    <w:rsid w:val="00195CFE"/>
    <w:rsid w:val="00196D8C"/>
    <w:rsid w:val="00197A42"/>
    <w:rsid w:val="00197F8C"/>
    <w:rsid w:val="001A11E0"/>
    <w:rsid w:val="001A231E"/>
    <w:rsid w:val="001A32ED"/>
    <w:rsid w:val="001A4071"/>
    <w:rsid w:val="001A5DAD"/>
    <w:rsid w:val="001B1B8D"/>
    <w:rsid w:val="001B2794"/>
    <w:rsid w:val="001C38A6"/>
    <w:rsid w:val="001C5FCC"/>
    <w:rsid w:val="001D0D34"/>
    <w:rsid w:val="001D28B2"/>
    <w:rsid w:val="001E1C4E"/>
    <w:rsid w:val="001F0769"/>
    <w:rsid w:val="001F6D2E"/>
    <w:rsid w:val="00203983"/>
    <w:rsid w:val="00227906"/>
    <w:rsid w:val="00235E1B"/>
    <w:rsid w:val="002437EF"/>
    <w:rsid w:val="00243C5A"/>
    <w:rsid w:val="0024544A"/>
    <w:rsid w:val="002455A6"/>
    <w:rsid w:val="002464DA"/>
    <w:rsid w:val="0028014A"/>
    <w:rsid w:val="00284B44"/>
    <w:rsid w:val="0029683B"/>
    <w:rsid w:val="002A4061"/>
    <w:rsid w:val="002A65E4"/>
    <w:rsid w:val="002B04FE"/>
    <w:rsid w:val="002C341C"/>
    <w:rsid w:val="002C417C"/>
    <w:rsid w:val="002D0429"/>
    <w:rsid w:val="002D1CCC"/>
    <w:rsid w:val="002D6B08"/>
    <w:rsid w:val="002D708D"/>
    <w:rsid w:val="002D7A90"/>
    <w:rsid w:val="002E762C"/>
    <w:rsid w:val="002F07A0"/>
    <w:rsid w:val="002F61A6"/>
    <w:rsid w:val="002F7AD8"/>
    <w:rsid w:val="002F7B12"/>
    <w:rsid w:val="00302FAD"/>
    <w:rsid w:val="003050AB"/>
    <w:rsid w:val="00311599"/>
    <w:rsid w:val="00312353"/>
    <w:rsid w:val="0031458E"/>
    <w:rsid w:val="00321193"/>
    <w:rsid w:val="00324608"/>
    <w:rsid w:val="003357F7"/>
    <w:rsid w:val="00341C09"/>
    <w:rsid w:val="00355D8C"/>
    <w:rsid w:val="00370C86"/>
    <w:rsid w:val="00375927"/>
    <w:rsid w:val="00393C13"/>
    <w:rsid w:val="003A2A95"/>
    <w:rsid w:val="003A61A7"/>
    <w:rsid w:val="003A7E37"/>
    <w:rsid w:val="003B4499"/>
    <w:rsid w:val="003B6CB8"/>
    <w:rsid w:val="003C147C"/>
    <w:rsid w:val="003C1E27"/>
    <w:rsid w:val="003C36CB"/>
    <w:rsid w:val="003D11F4"/>
    <w:rsid w:val="003E0226"/>
    <w:rsid w:val="003E1EEA"/>
    <w:rsid w:val="003E21EC"/>
    <w:rsid w:val="003E5294"/>
    <w:rsid w:val="003E53D3"/>
    <w:rsid w:val="003E62A4"/>
    <w:rsid w:val="003F07E7"/>
    <w:rsid w:val="003F5BA5"/>
    <w:rsid w:val="003F7F8F"/>
    <w:rsid w:val="00406941"/>
    <w:rsid w:val="0041228D"/>
    <w:rsid w:val="004124BC"/>
    <w:rsid w:val="004126EF"/>
    <w:rsid w:val="0041301D"/>
    <w:rsid w:val="00413D6B"/>
    <w:rsid w:val="004154DB"/>
    <w:rsid w:val="004205DA"/>
    <w:rsid w:val="00421633"/>
    <w:rsid w:val="00422394"/>
    <w:rsid w:val="00424318"/>
    <w:rsid w:val="0042705C"/>
    <w:rsid w:val="004270EF"/>
    <w:rsid w:val="004304D0"/>
    <w:rsid w:val="00432841"/>
    <w:rsid w:val="00433FAA"/>
    <w:rsid w:val="004353C4"/>
    <w:rsid w:val="00435B6F"/>
    <w:rsid w:val="00437DE8"/>
    <w:rsid w:val="00440A0C"/>
    <w:rsid w:val="00441604"/>
    <w:rsid w:val="00443703"/>
    <w:rsid w:val="00461A08"/>
    <w:rsid w:val="00466058"/>
    <w:rsid w:val="004710FD"/>
    <w:rsid w:val="00471522"/>
    <w:rsid w:val="00471C7E"/>
    <w:rsid w:val="0047293D"/>
    <w:rsid w:val="00480FEA"/>
    <w:rsid w:val="0048200C"/>
    <w:rsid w:val="00491722"/>
    <w:rsid w:val="0049423C"/>
    <w:rsid w:val="00496A86"/>
    <w:rsid w:val="004977FE"/>
    <w:rsid w:val="004A04BE"/>
    <w:rsid w:val="004A48BF"/>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16230"/>
    <w:rsid w:val="0053202D"/>
    <w:rsid w:val="00536B9F"/>
    <w:rsid w:val="00542A84"/>
    <w:rsid w:val="00545588"/>
    <w:rsid w:val="005505E7"/>
    <w:rsid w:val="00550885"/>
    <w:rsid w:val="005569BB"/>
    <w:rsid w:val="00561ACE"/>
    <w:rsid w:val="005647EE"/>
    <w:rsid w:val="00566B88"/>
    <w:rsid w:val="00576115"/>
    <w:rsid w:val="0057622D"/>
    <w:rsid w:val="00576D03"/>
    <w:rsid w:val="00581AD7"/>
    <w:rsid w:val="00581D4B"/>
    <w:rsid w:val="0058680D"/>
    <w:rsid w:val="00595E17"/>
    <w:rsid w:val="005A02C3"/>
    <w:rsid w:val="005A3572"/>
    <w:rsid w:val="005A4AF4"/>
    <w:rsid w:val="005A784D"/>
    <w:rsid w:val="005B7FD4"/>
    <w:rsid w:val="005C2D0F"/>
    <w:rsid w:val="005C2E13"/>
    <w:rsid w:val="005D632C"/>
    <w:rsid w:val="005D6F56"/>
    <w:rsid w:val="005E23DA"/>
    <w:rsid w:val="005E44EA"/>
    <w:rsid w:val="005F0D82"/>
    <w:rsid w:val="005F3417"/>
    <w:rsid w:val="005F5E03"/>
    <w:rsid w:val="006005A5"/>
    <w:rsid w:val="006101AB"/>
    <w:rsid w:val="006153C6"/>
    <w:rsid w:val="00622477"/>
    <w:rsid w:val="00622F5D"/>
    <w:rsid w:val="00623712"/>
    <w:rsid w:val="006257B7"/>
    <w:rsid w:val="00631504"/>
    <w:rsid w:val="00634C02"/>
    <w:rsid w:val="00642C49"/>
    <w:rsid w:val="006433E6"/>
    <w:rsid w:val="00682C01"/>
    <w:rsid w:val="006847B7"/>
    <w:rsid w:val="00687272"/>
    <w:rsid w:val="006A3B65"/>
    <w:rsid w:val="006A3FBD"/>
    <w:rsid w:val="006A4135"/>
    <w:rsid w:val="006A4FC1"/>
    <w:rsid w:val="006A69EC"/>
    <w:rsid w:val="006A7C06"/>
    <w:rsid w:val="006B0ACB"/>
    <w:rsid w:val="006B31EA"/>
    <w:rsid w:val="006B656D"/>
    <w:rsid w:val="006C0FEB"/>
    <w:rsid w:val="006C4965"/>
    <w:rsid w:val="006C547C"/>
    <w:rsid w:val="006D3C13"/>
    <w:rsid w:val="006D79F1"/>
    <w:rsid w:val="006E6832"/>
    <w:rsid w:val="006F272B"/>
    <w:rsid w:val="006F58FC"/>
    <w:rsid w:val="007001B6"/>
    <w:rsid w:val="00711687"/>
    <w:rsid w:val="0071175C"/>
    <w:rsid w:val="00713BF5"/>
    <w:rsid w:val="007173B5"/>
    <w:rsid w:val="00721A09"/>
    <w:rsid w:val="00724A6A"/>
    <w:rsid w:val="00731452"/>
    <w:rsid w:val="00734C43"/>
    <w:rsid w:val="007371E0"/>
    <w:rsid w:val="00742F8C"/>
    <w:rsid w:val="00752A65"/>
    <w:rsid w:val="007540E2"/>
    <w:rsid w:val="007554BE"/>
    <w:rsid w:val="00755D18"/>
    <w:rsid w:val="00762A4B"/>
    <w:rsid w:val="007678C9"/>
    <w:rsid w:val="00777C32"/>
    <w:rsid w:val="007869DC"/>
    <w:rsid w:val="00792A97"/>
    <w:rsid w:val="007A40F0"/>
    <w:rsid w:val="007B49F4"/>
    <w:rsid w:val="007B646B"/>
    <w:rsid w:val="007C0828"/>
    <w:rsid w:val="007C38FE"/>
    <w:rsid w:val="007C3D69"/>
    <w:rsid w:val="007C7F93"/>
    <w:rsid w:val="007D5299"/>
    <w:rsid w:val="007D5D36"/>
    <w:rsid w:val="007E1129"/>
    <w:rsid w:val="007E6ADD"/>
    <w:rsid w:val="007E72A9"/>
    <w:rsid w:val="007F397E"/>
    <w:rsid w:val="007F6627"/>
    <w:rsid w:val="007F7C81"/>
    <w:rsid w:val="0080134C"/>
    <w:rsid w:val="00803383"/>
    <w:rsid w:val="008039F7"/>
    <w:rsid w:val="00811FAB"/>
    <w:rsid w:val="00815887"/>
    <w:rsid w:val="0081609C"/>
    <w:rsid w:val="00817CDC"/>
    <w:rsid w:val="00822FEB"/>
    <w:rsid w:val="00825D49"/>
    <w:rsid w:val="008354AC"/>
    <w:rsid w:val="00835A0C"/>
    <w:rsid w:val="008446DE"/>
    <w:rsid w:val="00846CAA"/>
    <w:rsid w:val="00847035"/>
    <w:rsid w:val="00851A34"/>
    <w:rsid w:val="00856396"/>
    <w:rsid w:val="00856FED"/>
    <w:rsid w:val="00857FAC"/>
    <w:rsid w:val="00863FBA"/>
    <w:rsid w:val="00867C74"/>
    <w:rsid w:val="00875C1A"/>
    <w:rsid w:val="008830EC"/>
    <w:rsid w:val="008931AE"/>
    <w:rsid w:val="00897628"/>
    <w:rsid w:val="008A1D39"/>
    <w:rsid w:val="008A4B32"/>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42285"/>
    <w:rsid w:val="00944D9C"/>
    <w:rsid w:val="00945ABA"/>
    <w:rsid w:val="0095313E"/>
    <w:rsid w:val="00954264"/>
    <w:rsid w:val="0097273B"/>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4285E"/>
    <w:rsid w:val="00A43CCF"/>
    <w:rsid w:val="00A45542"/>
    <w:rsid w:val="00A46AB5"/>
    <w:rsid w:val="00A54230"/>
    <w:rsid w:val="00A579B3"/>
    <w:rsid w:val="00A6616D"/>
    <w:rsid w:val="00A67173"/>
    <w:rsid w:val="00A679CB"/>
    <w:rsid w:val="00A67F19"/>
    <w:rsid w:val="00A704C4"/>
    <w:rsid w:val="00A87035"/>
    <w:rsid w:val="00A87A38"/>
    <w:rsid w:val="00A95131"/>
    <w:rsid w:val="00A96C9C"/>
    <w:rsid w:val="00A978D6"/>
    <w:rsid w:val="00AA404A"/>
    <w:rsid w:val="00AA733A"/>
    <w:rsid w:val="00AA7C84"/>
    <w:rsid w:val="00AA7D85"/>
    <w:rsid w:val="00AC54F4"/>
    <w:rsid w:val="00AD447A"/>
    <w:rsid w:val="00AE05B4"/>
    <w:rsid w:val="00AE5D80"/>
    <w:rsid w:val="00AF4025"/>
    <w:rsid w:val="00AF5B21"/>
    <w:rsid w:val="00B03813"/>
    <w:rsid w:val="00B0587C"/>
    <w:rsid w:val="00B2131C"/>
    <w:rsid w:val="00B23C0C"/>
    <w:rsid w:val="00B44757"/>
    <w:rsid w:val="00B5683C"/>
    <w:rsid w:val="00B579AA"/>
    <w:rsid w:val="00B57E91"/>
    <w:rsid w:val="00B62500"/>
    <w:rsid w:val="00B67013"/>
    <w:rsid w:val="00B873A9"/>
    <w:rsid w:val="00B925BC"/>
    <w:rsid w:val="00B93CFE"/>
    <w:rsid w:val="00B947DB"/>
    <w:rsid w:val="00B94B24"/>
    <w:rsid w:val="00B9511B"/>
    <w:rsid w:val="00B971D6"/>
    <w:rsid w:val="00B976FC"/>
    <w:rsid w:val="00BA2EF1"/>
    <w:rsid w:val="00BA4F60"/>
    <w:rsid w:val="00BA5C9B"/>
    <w:rsid w:val="00BA7A30"/>
    <w:rsid w:val="00BC40EF"/>
    <w:rsid w:val="00BD23A9"/>
    <w:rsid w:val="00BD6871"/>
    <w:rsid w:val="00BE0F4A"/>
    <w:rsid w:val="00BE2DDC"/>
    <w:rsid w:val="00BE473E"/>
    <w:rsid w:val="00BE706C"/>
    <w:rsid w:val="00C027CF"/>
    <w:rsid w:val="00C0603E"/>
    <w:rsid w:val="00C0676E"/>
    <w:rsid w:val="00C104A2"/>
    <w:rsid w:val="00C10A20"/>
    <w:rsid w:val="00C155CC"/>
    <w:rsid w:val="00C172BB"/>
    <w:rsid w:val="00C37054"/>
    <w:rsid w:val="00C41D71"/>
    <w:rsid w:val="00C43EAD"/>
    <w:rsid w:val="00C443C4"/>
    <w:rsid w:val="00C45CB8"/>
    <w:rsid w:val="00C502B1"/>
    <w:rsid w:val="00C55D37"/>
    <w:rsid w:val="00C56525"/>
    <w:rsid w:val="00C60293"/>
    <w:rsid w:val="00C641EC"/>
    <w:rsid w:val="00C64708"/>
    <w:rsid w:val="00C6760B"/>
    <w:rsid w:val="00C7076D"/>
    <w:rsid w:val="00C71391"/>
    <w:rsid w:val="00C77EA2"/>
    <w:rsid w:val="00C8475D"/>
    <w:rsid w:val="00C91FBD"/>
    <w:rsid w:val="00C946FA"/>
    <w:rsid w:val="00C968D8"/>
    <w:rsid w:val="00C97FB8"/>
    <w:rsid w:val="00CA1279"/>
    <w:rsid w:val="00CA17E1"/>
    <w:rsid w:val="00CA20EC"/>
    <w:rsid w:val="00CB5A40"/>
    <w:rsid w:val="00CB74AF"/>
    <w:rsid w:val="00CC4187"/>
    <w:rsid w:val="00CC5957"/>
    <w:rsid w:val="00CC78E2"/>
    <w:rsid w:val="00CD0406"/>
    <w:rsid w:val="00CD0867"/>
    <w:rsid w:val="00CE29E0"/>
    <w:rsid w:val="00CF4529"/>
    <w:rsid w:val="00CF4993"/>
    <w:rsid w:val="00CF5481"/>
    <w:rsid w:val="00D07350"/>
    <w:rsid w:val="00D15ECB"/>
    <w:rsid w:val="00D17AED"/>
    <w:rsid w:val="00D2254C"/>
    <w:rsid w:val="00D25CF7"/>
    <w:rsid w:val="00D34E7E"/>
    <w:rsid w:val="00D52120"/>
    <w:rsid w:val="00D52438"/>
    <w:rsid w:val="00D570A8"/>
    <w:rsid w:val="00D62A1A"/>
    <w:rsid w:val="00D64386"/>
    <w:rsid w:val="00D660DD"/>
    <w:rsid w:val="00D71D46"/>
    <w:rsid w:val="00D778E3"/>
    <w:rsid w:val="00D828B2"/>
    <w:rsid w:val="00D83487"/>
    <w:rsid w:val="00D86A33"/>
    <w:rsid w:val="00D9305B"/>
    <w:rsid w:val="00D94A41"/>
    <w:rsid w:val="00DA1454"/>
    <w:rsid w:val="00DA7784"/>
    <w:rsid w:val="00DB0A13"/>
    <w:rsid w:val="00DB218C"/>
    <w:rsid w:val="00DB2499"/>
    <w:rsid w:val="00DB55C2"/>
    <w:rsid w:val="00DC198F"/>
    <w:rsid w:val="00DC3F58"/>
    <w:rsid w:val="00DD7374"/>
    <w:rsid w:val="00DE2DB5"/>
    <w:rsid w:val="00DE2F14"/>
    <w:rsid w:val="00DE4197"/>
    <w:rsid w:val="00E01623"/>
    <w:rsid w:val="00E024C6"/>
    <w:rsid w:val="00E075E7"/>
    <w:rsid w:val="00E12EE9"/>
    <w:rsid w:val="00E222EE"/>
    <w:rsid w:val="00E376C0"/>
    <w:rsid w:val="00E51D5F"/>
    <w:rsid w:val="00E62CC7"/>
    <w:rsid w:val="00E76439"/>
    <w:rsid w:val="00E80E93"/>
    <w:rsid w:val="00E8747B"/>
    <w:rsid w:val="00E92E8D"/>
    <w:rsid w:val="00E9679B"/>
    <w:rsid w:val="00E975BF"/>
    <w:rsid w:val="00EA3596"/>
    <w:rsid w:val="00EA5148"/>
    <w:rsid w:val="00EB01C1"/>
    <w:rsid w:val="00EB1977"/>
    <w:rsid w:val="00EB1AD7"/>
    <w:rsid w:val="00EB76AE"/>
    <w:rsid w:val="00EC068F"/>
    <w:rsid w:val="00EC1007"/>
    <w:rsid w:val="00EE1F16"/>
    <w:rsid w:val="00EF2431"/>
    <w:rsid w:val="00F04759"/>
    <w:rsid w:val="00F11801"/>
    <w:rsid w:val="00F1603F"/>
    <w:rsid w:val="00F25608"/>
    <w:rsid w:val="00F436EB"/>
    <w:rsid w:val="00F44B9E"/>
    <w:rsid w:val="00F45640"/>
    <w:rsid w:val="00F45D33"/>
    <w:rsid w:val="00F47FA8"/>
    <w:rsid w:val="00F507A8"/>
    <w:rsid w:val="00F53956"/>
    <w:rsid w:val="00F55D88"/>
    <w:rsid w:val="00F56A76"/>
    <w:rsid w:val="00F8092A"/>
    <w:rsid w:val="00F80CD5"/>
    <w:rsid w:val="00F831BC"/>
    <w:rsid w:val="00F85419"/>
    <w:rsid w:val="00F902CE"/>
    <w:rsid w:val="00F96150"/>
    <w:rsid w:val="00F97B64"/>
    <w:rsid w:val="00FA42AE"/>
    <w:rsid w:val="00FB4C8F"/>
    <w:rsid w:val="00FC2F6B"/>
    <w:rsid w:val="00FC6E39"/>
    <w:rsid w:val="00FC7A9A"/>
    <w:rsid w:val="00FD1FC5"/>
    <w:rsid w:val="00FD5B64"/>
    <w:rsid w:val="00FD678B"/>
    <w:rsid w:val="00FE03A0"/>
    <w:rsid w:val="00FE4536"/>
    <w:rsid w:val="00FE5AB8"/>
    <w:rsid w:val="00FE6169"/>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E2FD5C4"/>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styleId="Mention">
    <w:name w:val="Mention"/>
    <w:basedOn w:val="Policepardfaut"/>
    <w:uiPriority w:val="99"/>
    <w:semiHidden/>
    <w:unhideWhenUsed/>
    <w:rsid w:val="004D240D"/>
    <w:rPr>
      <w:color w:val="2B579A"/>
      <w:shd w:val="clear" w:color="auto" w:fill="E6E6E6"/>
    </w:rPr>
  </w:style>
  <w:style w:type="character" w:customStyle="1" w:styleId="pl-c1">
    <w:name w:val="pl-c1"/>
    <w:basedOn w:val="Policepardfaut"/>
    <w:rsid w:val="006A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77510">
      <w:bodyDiv w:val="1"/>
      <w:marLeft w:val="0"/>
      <w:marRight w:val="0"/>
      <w:marTop w:val="0"/>
      <w:marBottom w:val="0"/>
      <w:divBdr>
        <w:top w:val="none" w:sz="0" w:space="0" w:color="auto"/>
        <w:left w:val="none" w:sz="0" w:space="0" w:color="auto"/>
        <w:bottom w:val="none" w:sz="0" w:space="0" w:color="auto"/>
        <w:right w:val="none" w:sz="0" w:space="0" w:color="auto"/>
      </w:divBdr>
    </w:div>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35822243">
      <w:bodyDiv w:val="1"/>
      <w:marLeft w:val="0"/>
      <w:marRight w:val="0"/>
      <w:marTop w:val="0"/>
      <w:marBottom w:val="0"/>
      <w:divBdr>
        <w:top w:val="none" w:sz="0" w:space="0" w:color="auto"/>
        <w:left w:val="none" w:sz="0" w:space="0" w:color="auto"/>
        <w:bottom w:val="none" w:sz="0" w:space="0" w:color="auto"/>
        <w:right w:val="none" w:sz="0" w:space="0" w:color="auto"/>
      </w:divBdr>
      <w:divsChild>
        <w:div w:id="1369715737">
          <w:marLeft w:val="0"/>
          <w:marRight w:val="0"/>
          <w:marTop w:val="0"/>
          <w:marBottom w:val="150"/>
          <w:divBdr>
            <w:top w:val="none" w:sz="0" w:space="0" w:color="auto"/>
            <w:left w:val="none" w:sz="0" w:space="0" w:color="auto"/>
            <w:bottom w:val="none" w:sz="0" w:space="0" w:color="auto"/>
            <w:right w:val="none" w:sz="0" w:space="0" w:color="auto"/>
          </w:divBdr>
        </w:div>
      </w:divsChild>
    </w:div>
    <w:div w:id="1267150801">
      <w:bodyDiv w:val="1"/>
      <w:marLeft w:val="0"/>
      <w:marRight w:val="0"/>
      <w:marTop w:val="0"/>
      <w:marBottom w:val="0"/>
      <w:divBdr>
        <w:top w:val="none" w:sz="0" w:space="0" w:color="auto"/>
        <w:left w:val="none" w:sz="0" w:space="0" w:color="auto"/>
        <w:bottom w:val="none" w:sz="0" w:space="0" w:color="auto"/>
        <w:right w:val="none" w:sz="0" w:space="0" w:color="auto"/>
      </w:divBdr>
      <w:divsChild>
        <w:div w:id="1512257071">
          <w:marLeft w:val="600"/>
          <w:marRight w:val="0"/>
          <w:marTop w:val="0"/>
          <w:marBottom w:val="0"/>
          <w:divBdr>
            <w:top w:val="none" w:sz="0" w:space="0" w:color="auto"/>
            <w:left w:val="none" w:sz="0" w:space="0" w:color="auto"/>
            <w:bottom w:val="none" w:sz="0" w:space="0" w:color="auto"/>
            <w:right w:val="none" w:sz="0" w:space="0" w:color="auto"/>
          </w:divBdr>
        </w:div>
      </w:divsChild>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 w:id="199198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rduino.cc/en/Main/arduinoBoardMega2560" TargetMode="External"/><Relationship Id="rId21" Type="http://schemas.openxmlformats.org/officeDocument/2006/relationships/hyperlink" Target="file:///C:\git\ER4_Accordeur\revueProjet\revue_de_projet.docx" TargetMode="External"/><Relationship Id="rId42" Type="http://schemas.openxmlformats.org/officeDocument/2006/relationships/image" Target="media/image8.jpeg"/><Relationship Id="rId47" Type="http://schemas.openxmlformats.org/officeDocument/2006/relationships/hyperlink" Target="https://github.com/albother/ER4_Accordeur/blob/master/projet/TP-info2/userLibraries/src/freq.c" TargetMode="External"/><Relationship Id="rId63" Type="http://schemas.openxmlformats.org/officeDocument/2006/relationships/hyperlink" Target="https://www.elektronik-kompendium.de/public/schaerer/FILES/2n2905.pdf" TargetMode="External"/><Relationship Id="rId68" Type="http://schemas.openxmlformats.org/officeDocument/2006/relationships/hyperlink" Target="http://www.atmel.com/tools/ATSAMD21-XPRO.aspx" TargetMode="External"/><Relationship Id="rId84" Type="http://schemas.openxmlformats.org/officeDocument/2006/relationships/image" Target="media/image25.jpeg"/><Relationship Id="rId89" Type="http://schemas.openxmlformats.org/officeDocument/2006/relationships/image" Target="media/image30.jpeg"/><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file:///C:\git\ER4_Accordeur\revueProjet\revue_de_projet.docx" TargetMode="External"/><Relationship Id="rId29" Type="http://schemas.openxmlformats.org/officeDocument/2006/relationships/hyperlink" Target="https://github.com/" TargetMode="External"/><Relationship Id="rId107" Type="http://schemas.openxmlformats.org/officeDocument/2006/relationships/hyperlink" Target="https://github.com/albother/ER4_Accordeur/blob/master/projet/TP-info2/userLibraries/src/fft.c" TargetMode="External"/><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hyperlink" Target="https://github.com/albother/ER4_Accordeur/blob/master/projet/TP-info2/userLibraries/include/define_notes.h" TargetMode="External"/><Relationship Id="rId37" Type="http://schemas.openxmlformats.org/officeDocument/2006/relationships/image" Target="media/image3.jpeg"/><Relationship Id="rId40" Type="http://schemas.openxmlformats.org/officeDocument/2006/relationships/image" Target="media/image6.jpeg"/><Relationship Id="rId45" Type="http://schemas.openxmlformats.org/officeDocument/2006/relationships/hyperlink" Target="https://github.com/albother/ER4_Accordeur/blob/master/projet/TP-info2/userLibraries/src/freq.c" TargetMode="External"/><Relationship Id="rId53" Type="http://schemas.openxmlformats.org/officeDocument/2006/relationships/image" Target="media/image12.png"/><Relationship Id="rId58" Type="http://schemas.openxmlformats.org/officeDocument/2006/relationships/image" Target="media/image14.png"/><Relationship Id="rId66" Type="http://schemas.openxmlformats.org/officeDocument/2006/relationships/image" Target="media/image16.png"/><Relationship Id="rId74" Type="http://schemas.openxmlformats.org/officeDocument/2006/relationships/image" Target="media/image19.png"/><Relationship Id="rId79" Type="http://schemas.openxmlformats.org/officeDocument/2006/relationships/hyperlink" Target="http://www.atmel.com/tools/ATSAMD21-XPRO.aspx" TargetMode="External"/><Relationship Id="rId87" Type="http://schemas.openxmlformats.org/officeDocument/2006/relationships/image" Target="media/image28.jpeg"/><Relationship Id="rId102" Type="http://schemas.openxmlformats.org/officeDocument/2006/relationships/hyperlink" Target="https://github.com/albother/ER4_Accordeur/blob/master/projet/TP-info2/userLibraries/src/fft.c" TargetMode="External"/><Relationship Id="rId110"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hyperlink" Target="http://fr.farnell.com/stmicroelectronics/ld1117v33/regulateur-ldo-3-3v-1117-to-220/dp/9755837" TargetMode="External"/><Relationship Id="rId82" Type="http://schemas.openxmlformats.org/officeDocument/2006/relationships/image" Target="media/image24.jpeg"/><Relationship Id="rId90" Type="http://schemas.openxmlformats.org/officeDocument/2006/relationships/hyperlink" Target="https://github.com/albother/ER4_Accordeur/blob/master/projet/TP-info2/userLibraries/src/fft.c" TargetMode="External"/><Relationship Id="rId95" Type="http://schemas.openxmlformats.org/officeDocument/2006/relationships/image" Target="media/image34.png"/><Relationship Id="rId19" Type="http://schemas.openxmlformats.org/officeDocument/2006/relationships/hyperlink" Target="file:///C:\git\ER4_Accordeur\revueProjet\revue_de_projet.docx" TargetMode="External"/><Relationship Id="rId14" Type="http://schemas.openxmlformats.org/officeDocument/2006/relationships/hyperlink" Target="file:///C:\git\ER4_Accordeur\revueProjet\revue_de_projet.docx" TargetMode="External"/><Relationship Id="rId22" Type="http://schemas.openxmlformats.org/officeDocument/2006/relationships/hyperlink" Target="file:///C:\git\ER4_Accordeur\revueProjet\revue_de_projet.docx" TargetMode="External"/><Relationship Id="rId27" Type="http://schemas.openxmlformats.org/officeDocument/2006/relationships/hyperlink" Target="http://www.atmel.com/tools/ATOLED1-XPRO.aspx" TargetMode="External"/><Relationship Id="rId30" Type="http://schemas.openxmlformats.org/officeDocument/2006/relationships/hyperlink" Target="https://github.com/albother/ER4_Accordeur" TargetMode="External"/><Relationship Id="rId35" Type="http://schemas.openxmlformats.org/officeDocument/2006/relationships/hyperlink" Target="https://github.com/albother/ER4_Accordeur/blob/master/projet/TP-info2/userLibraries/src/note.c" TargetMode="External"/><Relationship Id="rId43" Type="http://schemas.openxmlformats.org/officeDocument/2006/relationships/hyperlink" Target="https://github.com/albother/ER4_Accordeur/blob/master/projet/TP-info2/userLibraries/src/freq.c" TargetMode="External"/><Relationship Id="rId48" Type="http://schemas.openxmlformats.org/officeDocument/2006/relationships/hyperlink" Target="http://www.atmel.com/tools/ATSAMD21-XPRO.aspx" TargetMode="External"/><Relationship Id="rId56" Type="http://schemas.openxmlformats.org/officeDocument/2006/relationships/hyperlink" Target="http://www.electronique-3d.fr/Le_Filtre_passe_bas.html" TargetMode="External"/><Relationship Id="rId64" Type="http://schemas.openxmlformats.org/officeDocument/2006/relationships/hyperlink" Target="https://www.egr.msu.edu/eceshop/Parts_Inventory/datasheets/tl084cn.pdf" TargetMode="External"/><Relationship Id="rId69" Type="http://schemas.openxmlformats.org/officeDocument/2006/relationships/hyperlink" Target="http://www.atmel.com/tools/ATSAMD21-XPRO.aspx?tab=devices" TargetMode="External"/><Relationship Id="rId77" Type="http://schemas.openxmlformats.org/officeDocument/2006/relationships/image" Target="media/image21.png"/><Relationship Id="rId100" Type="http://schemas.openxmlformats.org/officeDocument/2006/relationships/hyperlink" Target="https://github.com/albother/ER4_Accordeur/blob/master/projet/TP-info2/userLibraries/src/fft.c" TargetMode="External"/><Relationship Id="rId105" Type="http://schemas.openxmlformats.org/officeDocument/2006/relationships/hyperlink" Target="https://github.com/albother/ER4_Accordeur/blob/master/projet/TP-info2/userLibraries/src/fft.c" TargetMode="External"/><Relationship Id="rId113"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en.wikipedia.org/wiki/Electret_microphone" TargetMode="External"/><Relationship Id="rId72" Type="http://schemas.openxmlformats.org/officeDocument/2006/relationships/image" Target="media/image18.png"/><Relationship Id="rId80" Type="http://schemas.openxmlformats.org/officeDocument/2006/relationships/hyperlink" Target="https://www.labcenter.com/" TargetMode="External"/><Relationship Id="rId85" Type="http://schemas.openxmlformats.org/officeDocument/2006/relationships/image" Target="media/image26.jpeg"/><Relationship Id="rId93" Type="http://schemas.openxmlformats.org/officeDocument/2006/relationships/image" Target="media/image32.png"/><Relationship Id="rId98" Type="http://schemas.openxmlformats.org/officeDocument/2006/relationships/hyperlink" Target="https://github.com/albother/ER4_Accordeur/blob/master/projet/TP-info2/userLibraries/src/fft.c" TargetMode="External"/><Relationship Id="rId3" Type="http://schemas.openxmlformats.org/officeDocument/2006/relationships/customXml" Target="../customXml/item3.xm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25" Type="http://schemas.openxmlformats.org/officeDocument/2006/relationships/hyperlink" Target="http://www.atmel.com/tools/ATSAMD21-XPRO.aspx" TargetMode="External"/><Relationship Id="rId33" Type="http://schemas.openxmlformats.org/officeDocument/2006/relationships/hyperlink" Target="https://github.com/albother/ER4_Accordeur/blob/master/projet/TP-info2/userLibraries/src/display.c" TargetMode="External"/><Relationship Id="rId38" Type="http://schemas.openxmlformats.org/officeDocument/2006/relationships/image" Target="media/image4.jpeg"/><Relationship Id="rId46" Type="http://schemas.openxmlformats.org/officeDocument/2006/relationships/hyperlink" Target="https://github.com/albother/ER4_Accordeur/blob/master/projet/TP-info2/userLibraries/src/freq.c" TargetMode="External"/><Relationship Id="rId59" Type="http://schemas.openxmlformats.org/officeDocument/2006/relationships/hyperlink" Target="https://www.egr.msu.edu/eceshop/Parts_Inventory/datasheets/tl084cn.pdf" TargetMode="External"/><Relationship Id="rId67" Type="http://schemas.openxmlformats.org/officeDocument/2006/relationships/hyperlink" Target="http://ww1.microchip.com/downloads/en/DeviceDoc/20005142C.pdf" TargetMode="External"/><Relationship Id="rId103" Type="http://schemas.openxmlformats.org/officeDocument/2006/relationships/hyperlink" Target="https://github.com/albother/ER4_Accordeur/blob/master/projet/TP-info2/userLibraries/src/fft.c" TargetMode="External"/><Relationship Id="rId108" Type="http://schemas.openxmlformats.org/officeDocument/2006/relationships/hyperlink" Target="https://github.com/albother/ER4_Accordeur/blob/master/projet/TP-info2/userLibraries/src/fft.c" TargetMode="External"/><Relationship Id="rId20" Type="http://schemas.openxmlformats.org/officeDocument/2006/relationships/hyperlink" Target="file:///C:\git\ER4_Accordeur\revueProjet\revue_de_projet.docx" TargetMode="External"/><Relationship Id="rId41" Type="http://schemas.openxmlformats.org/officeDocument/2006/relationships/image" Target="media/image7.jpeg"/><Relationship Id="rId54" Type="http://schemas.openxmlformats.org/officeDocument/2006/relationships/hyperlink" Target="http://www.atmel.com/tools/ATSAMD21-XPRO.aspx" TargetMode="External"/><Relationship Id="rId62" Type="http://schemas.openxmlformats.org/officeDocument/2006/relationships/hyperlink" Target="http://fr.farnell.com/multicomp/2n1711/transistor/dp/1611558" TargetMode="External"/><Relationship Id="rId70" Type="http://schemas.openxmlformats.org/officeDocument/2006/relationships/hyperlink" Target="http://www.microchip.com/wwwproducts/en/23LC1024" TargetMode="External"/><Relationship Id="rId75" Type="http://schemas.openxmlformats.org/officeDocument/2006/relationships/image" Target="media/image20.png"/><Relationship Id="rId83" Type="http://schemas.openxmlformats.org/officeDocument/2006/relationships/hyperlink" Target="http://www.atmel.com/tools/ATSAMD21-XPRO.aspx" TargetMode="External"/><Relationship Id="rId88" Type="http://schemas.openxmlformats.org/officeDocument/2006/relationships/image" Target="media/image29.jpeg"/><Relationship Id="rId91" Type="http://schemas.openxmlformats.org/officeDocument/2006/relationships/hyperlink" Target="https://github.com/albother/ER4_Accordeur/blob/master/projet/TP-info2/userLibraries/src/fft.c" TargetMode="External"/><Relationship Id="rId96" Type="http://schemas.openxmlformats.org/officeDocument/2006/relationships/hyperlink" Target="https://github.com/albother/ER4_Accordeur/blob/master/projet/TP-info2/userLibraries/src/fft.c"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git\ER4_Accordeur\revueProjet\revue_de_projet.docx" TargetMode="External"/><Relationship Id="rId23" Type="http://schemas.openxmlformats.org/officeDocument/2006/relationships/image" Target="media/image1.png"/><Relationship Id="rId28" Type="http://schemas.openxmlformats.org/officeDocument/2006/relationships/hyperlink" Target="https://github.com/" TargetMode="External"/><Relationship Id="rId36" Type="http://schemas.openxmlformats.org/officeDocument/2006/relationships/hyperlink" Target="https://github.com/albother/ER4_Accordeur/blob/master/projet/TP-info2/userLibraries/src/note.c" TargetMode="External"/><Relationship Id="rId49" Type="http://schemas.openxmlformats.org/officeDocument/2006/relationships/image" Target="media/image9.png"/><Relationship Id="rId57" Type="http://schemas.openxmlformats.org/officeDocument/2006/relationships/image" Target="media/image13.png"/><Relationship Id="rId106" Type="http://schemas.openxmlformats.org/officeDocument/2006/relationships/hyperlink" Target="https://github.com/albother/ER4_Accordeur/blob/master/projet/TP-info2/userLibraries/src/fft.c" TargetMode="External"/><Relationship Id="rId10" Type="http://schemas.openxmlformats.org/officeDocument/2006/relationships/footnotes" Target="footnotes.xml"/><Relationship Id="rId31" Type="http://schemas.openxmlformats.org/officeDocument/2006/relationships/hyperlink" Target="https://github.com/albother/ER4_Accordeur/blob/master/projet/TP-info2/userLibraries/include/define_notes.h" TargetMode="External"/><Relationship Id="rId44" Type="http://schemas.openxmlformats.org/officeDocument/2006/relationships/hyperlink" Target="https://github.com/albother/ER4_Accordeur/blob/master/projet/TP-info2/userLibraries/src/freq.c" TargetMode="External"/><Relationship Id="rId52" Type="http://schemas.openxmlformats.org/officeDocument/2006/relationships/image" Target="media/image11.png"/><Relationship Id="rId60" Type="http://schemas.openxmlformats.org/officeDocument/2006/relationships/hyperlink" Target="http://www.atmel.com/tools/ATSAMD21-XPRO.aspx" TargetMode="External"/><Relationship Id="rId65" Type="http://schemas.openxmlformats.org/officeDocument/2006/relationships/image" Target="media/image15.png"/><Relationship Id="rId73" Type="http://schemas.openxmlformats.org/officeDocument/2006/relationships/hyperlink" Target="http://www.atmel.com/tools/ATSAMD21-XPRO.aspx" TargetMode="External"/><Relationship Id="rId78" Type="http://schemas.openxmlformats.org/officeDocument/2006/relationships/image" Target="media/image22.png"/><Relationship Id="rId81" Type="http://schemas.openxmlformats.org/officeDocument/2006/relationships/image" Target="media/image23.jpeg"/><Relationship Id="rId86" Type="http://schemas.openxmlformats.org/officeDocument/2006/relationships/image" Target="media/image27.jpeg"/><Relationship Id="rId94" Type="http://schemas.openxmlformats.org/officeDocument/2006/relationships/image" Target="media/image33.png"/><Relationship Id="rId99" Type="http://schemas.openxmlformats.org/officeDocument/2006/relationships/hyperlink" Target="https://github.com/albother/ER4_Accordeur/blob/master/projet/TP-info2/userLibraries/src/fft.c" TargetMode="External"/><Relationship Id="rId101" Type="http://schemas.openxmlformats.org/officeDocument/2006/relationships/hyperlink" Target="https://github.com/albother/ER4_Accordeur/blob/master/projet/TP-info2/userLibraries/src/fft.c"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C:\git\ER4_Accordeur\revueProjet\revue_de_projet.docx" TargetMode="External"/><Relationship Id="rId18" Type="http://schemas.openxmlformats.org/officeDocument/2006/relationships/hyperlink" Target="file:///C:\git\ER4_Accordeur\revueProjet\revue_de_projet.docx" TargetMode="External"/><Relationship Id="rId39" Type="http://schemas.openxmlformats.org/officeDocument/2006/relationships/image" Target="media/image5.jpeg"/><Relationship Id="rId109" Type="http://schemas.openxmlformats.org/officeDocument/2006/relationships/footer" Target="footer1.xml"/><Relationship Id="rId34" Type="http://schemas.openxmlformats.org/officeDocument/2006/relationships/hyperlink" Target="https://github.com/albother/ER4_Accordeur/blob/master/projet/TP-info2/userLibraries/src/note.c" TargetMode="External"/><Relationship Id="rId50" Type="http://schemas.openxmlformats.org/officeDocument/2006/relationships/image" Target="media/image10.png"/><Relationship Id="rId55" Type="http://schemas.openxmlformats.org/officeDocument/2006/relationships/hyperlink" Target="http://www.atmel.com/tools/ATSAMD21-XPRO.aspx" TargetMode="External"/><Relationship Id="rId76" Type="http://schemas.openxmlformats.org/officeDocument/2006/relationships/hyperlink" Target="http://www.atmel.com/tools/ATSAMD21-XPRO.aspx" TargetMode="External"/><Relationship Id="rId97" Type="http://schemas.openxmlformats.org/officeDocument/2006/relationships/hyperlink" Target="https://github.com/albother/ER4_Accordeur/blob/master/projet/TP-info2/userLibraries/src/fft.c" TargetMode="External"/><Relationship Id="rId104" Type="http://schemas.openxmlformats.org/officeDocument/2006/relationships/hyperlink" Target="https://github.com/albother/ER4_Accordeur/blob/master/projet/TP-info2/userLibraries/src/fft.c" TargetMode="External"/><Relationship Id="rId7" Type="http://schemas.openxmlformats.org/officeDocument/2006/relationships/styles" Target="styles.xml"/><Relationship Id="rId71" Type="http://schemas.openxmlformats.org/officeDocument/2006/relationships/image" Target="media/image17.png"/><Relationship Id="rId92"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6789A"/>
    <w:rsid w:val="00085C9C"/>
    <w:rsid w:val="001066D9"/>
    <w:rsid w:val="001331D9"/>
    <w:rsid w:val="00141952"/>
    <w:rsid w:val="00156679"/>
    <w:rsid w:val="00156717"/>
    <w:rsid w:val="001E134E"/>
    <w:rsid w:val="001E3866"/>
    <w:rsid w:val="00214D02"/>
    <w:rsid w:val="00226438"/>
    <w:rsid w:val="002C0AC5"/>
    <w:rsid w:val="002D700D"/>
    <w:rsid w:val="002F4B88"/>
    <w:rsid w:val="0030715F"/>
    <w:rsid w:val="00370ABF"/>
    <w:rsid w:val="00404741"/>
    <w:rsid w:val="00417246"/>
    <w:rsid w:val="0047245B"/>
    <w:rsid w:val="004F22F2"/>
    <w:rsid w:val="0050726A"/>
    <w:rsid w:val="005811E4"/>
    <w:rsid w:val="005B28DA"/>
    <w:rsid w:val="005D0762"/>
    <w:rsid w:val="0063483E"/>
    <w:rsid w:val="006A6C0A"/>
    <w:rsid w:val="006E2867"/>
    <w:rsid w:val="00737E0A"/>
    <w:rsid w:val="00761A08"/>
    <w:rsid w:val="007C40FA"/>
    <w:rsid w:val="00807FE8"/>
    <w:rsid w:val="00842844"/>
    <w:rsid w:val="0086653A"/>
    <w:rsid w:val="00937559"/>
    <w:rsid w:val="00953B60"/>
    <w:rsid w:val="009B7EF2"/>
    <w:rsid w:val="009D129A"/>
    <w:rsid w:val="00AB6028"/>
    <w:rsid w:val="00B92276"/>
    <w:rsid w:val="00BC3766"/>
    <w:rsid w:val="00BF003B"/>
    <w:rsid w:val="00C07446"/>
    <w:rsid w:val="00C10262"/>
    <w:rsid w:val="00C37341"/>
    <w:rsid w:val="00CE3DCE"/>
    <w:rsid w:val="00DD560F"/>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30715F"/>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templateProperties xmlns="urn:microsoft.template.properties">
  <_Version/>
  <_LCID/>
</templateProperties>
</file>

<file path=customXml/item4.xml><?xml version="1.0" encoding="utf-8"?>
<tns:customPropertyEditors xmlns:tns="http://schemas.microsoft.com/office/2006/customDocumentInformationPanel">
  <tns:showOnOpen/>
  <tns:defaultPropertyEditorNamespace/>
</tns:customPropertyEdito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3.xml><?xml version="1.0" encoding="utf-8"?>
<ds:datastoreItem xmlns:ds="http://schemas.openxmlformats.org/officeDocument/2006/customXml" ds:itemID="{25229087-0CE3-49F2-8F52-E7138F37D32E}">
  <ds:schemaRefs>
    <ds:schemaRef ds:uri="urn:microsoft.template.properties"/>
  </ds:schemaRefs>
</ds:datastoreItem>
</file>

<file path=customXml/itemProps4.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5.xml><?xml version="1.0" encoding="utf-8"?>
<ds:datastoreItem xmlns:ds="http://schemas.openxmlformats.org/officeDocument/2006/customXml" ds:itemID="{4BB72B6E-758E-4BBE-AD8C-3E8C9EE61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2217</TotalTime>
  <Pages>1</Pages>
  <Words>6165</Words>
  <Characters>33908</Characters>
  <Application>Microsoft Office Word</Application>
  <DocSecurity>0</DocSecurity>
  <Lines>282</Lines>
  <Paragraphs>79</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39994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simon</cp:lastModifiedBy>
  <cp:revision>220</cp:revision>
  <cp:lastPrinted>2017-01-17T17:29:00Z</cp:lastPrinted>
  <dcterms:created xsi:type="dcterms:W3CDTF">2016-11-13T19:49:00Z</dcterms:created>
  <dcterms:modified xsi:type="dcterms:W3CDTF">2017-03-27T10:19:00Z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